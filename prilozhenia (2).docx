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97A5" w14:textId="77777777" w:rsidR="007D6064" w:rsidRDefault="007D6064" w:rsidP="00F865E8"/>
    <w:p w14:paraId="67B663D7" w14:textId="77777777" w:rsidR="00F865E8" w:rsidRDefault="00F865E8" w:rsidP="00F865E8"/>
    <w:p w14:paraId="5B211335" w14:textId="77777777" w:rsidR="00F865E8" w:rsidRDefault="00F865E8" w:rsidP="00F865E8"/>
    <w:p w14:paraId="1EEACBDF" w14:textId="77777777" w:rsidR="00F865E8" w:rsidRDefault="00F865E8" w:rsidP="00F865E8"/>
    <w:p w14:paraId="309BE7E7" w14:textId="77777777" w:rsidR="00F865E8" w:rsidRDefault="00F865E8" w:rsidP="00F865E8"/>
    <w:p w14:paraId="681C641B" w14:textId="77777777" w:rsidR="00F865E8" w:rsidRDefault="00F865E8" w:rsidP="00F865E8"/>
    <w:p w14:paraId="24393BD3" w14:textId="77777777" w:rsidR="00F865E8" w:rsidRDefault="00F865E8" w:rsidP="00F865E8"/>
    <w:p w14:paraId="42B8C33A" w14:textId="77777777" w:rsidR="00F865E8" w:rsidRDefault="00F865E8" w:rsidP="00F865E8"/>
    <w:p w14:paraId="45265D0A" w14:textId="77777777" w:rsidR="00F865E8" w:rsidRDefault="00F865E8" w:rsidP="00F865E8"/>
    <w:p w14:paraId="6BCC21B8" w14:textId="77777777" w:rsidR="00F865E8" w:rsidRDefault="00F865E8" w:rsidP="00F865E8"/>
    <w:p w14:paraId="11368EED" w14:textId="77777777" w:rsidR="00F865E8" w:rsidRDefault="00F865E8" w:rsidP="00F865E8"/>
    <w:p w14:paraId="7515CFF8" w14:textId="77777777" w:rsidR="00F865E8" w:rsidRDefault="00F865E8" w:rsidP="00F865E8"/>
    <w:p w14:paraId="60D84DEF" w14:textId="77777777" w:rsidR="00F865E8" w:rsidRDefault="00F865E8" w:rsidP="00F865E8"/>
    <w:p w14:paraId="6532B8F1" w14:textId="77777777" w:rsidR="00F865E8" w:rsidRDefault="00F865E8" w:rsidP="00F865E8"/>
    <w:p w14:paraId="65EDDDB3" w14:textId="77777777" w:rsidR="00F865E8" w:rsidRDefault="00F865E8" w:rsidP="00F865E8"/>
    <w:p w14:paraId="715F084C" w14:textId="77777777" w:rsidR="00F865E8" w:rsidRDefault="00F865E8" w:rsidP="00F865E8"/>
    <w:p w14:paraId="65CE3781" w14:textId="77777777" w:rsidR="00F865E8" w:rsidRDefault="00F865E8" w:rsidP="00F865E8"/>
    <w:p w14:paraId="33343F48" w14:textId="77777777" w:rsidR="00F865E8" w:rsidRDefault="00F865E8" w:rsidP="00F865E8"/>
    <w:p w14:paraId="766C8AD0" w14:textId="77777777" w:rsidR="00F865E8" w:rsidRDefault="00F865E8" w:rsidP="00F865E8"/>
    <w:p w14:paraId="3D164FB7" w14:textId="77777777" w:rsidR="00F865E8" w:rsidRDefault="00F865E8" w:rsidP="00F865E8"/>
    <w:p w14:paraId="1BFCE697" w14:textId="77777777" w:rsidR="00F865E8" w:rsidRDefault="00F865E8" w:rsidP="00F865E8"/>
    <w:p w14:paraId="5026F0CB" w14:textId="77777777" w:rsidR="00F865E8" w:rsidRDefault="00F865E8" w:rsidP="00F865E8"/>
    <w:p w14:paraId="00F06F98" w14:textId="77777777" w:rsidR="00F865E8" w:rsidRDefault="00F865E8" w:rsidP="00F865E8"/>
    <w:p w14:paraId="22F5D783" w14:textId="77777777" w:rsidR="00F865E8" w:rsidRDefault="00F865E8" w:rsidP="00F865E8"/>
    <w:p w14:paraId="4C598665" w14:textId="77777777" w:rsidR="00F865E8" w:rsidRDefault="00F865E8" w:rsidP="00F865E8"/>
    <w:p w14:paraId="2185B2D0" w14:textId="77777777" w:rsidR="00F865E8" w:rsidRDefault="00F865E8" w:rsidP="00F865E8"/>
    <w:p w14:paraId="212996C1" w14:textId="77777777" w:rsidR="00F865E8" w:rsidRPr="00F865E8" w:rsidRDefault="00F865E8" w:rsidP="00F865E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sectPr w:rsidR="00F865E8" w:rsidRPr="00F865E8" w:rsidSect="00C92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794" w:bottom="1418" w:left="1560" w:header="397" w:footer="170" w:gutter="0"/>
      <w:pgBorders>
        <w:top w:val="single" w:sz="18" w:space="20" w:color="auto"/>
        <w:left w:val="single" w:sz="18" w:space="18" w:color="auto"/>
        <w:bottom w:val="single" w:sz="18" w:space="0" w:color="auto"/>
        <w:right w:val="single" w:sz="18" w:space="20" w:color="auto"/>
      </w:pgBorders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6298" w14:textId="77777777" w:rsidR="00A32D03" w:rsidRDefault="00A32D03">
      <w:r>
        <w:separator/>
      </w:r>
    </w:p>
  </w:endnote>
  <w:endnote w:type="continuationSeparator" w:id="0">
    <w:p w14:paraId="78ABEA10" w14:textId="77777777" w:rsidR="00A32D03" w:rsidRDefault="00A3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46BAE" w14:textId="77777777" w:rsidR="00D62D4C" w:rsidRDefault="00D62D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FE66" w14:textId="77777777" w:rsidR="00D62D4C" w:rsidRDefault="00D62D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9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17"/>
      <w:gridCol w:w="594"/>
      <w:gridCol w:w="1366"/>
      <w:gridCol w:w="892"/>
      <w:gridCol w:w="594"/>
      <w:gridCol w:w="5892"/>
      <w:gridCol w:w="594"/>
    </w:tblGrid>
    <w:tr w:rsidR="00F865E8" w14:paraId="06E5B17C" w14:textId="77777777" w:rsidTr="00F865E8">
      <w:trPr>
        <w:cantSplit/>
        <w:trHeight w:val="284"/>
      </w:trPr>
      <w:tc>
        <w:tcPr>
          <w:tcW w:w="397" w:type="dxa"/>
        </w:tcPr>
        <w:p w14:paraId="2ED2C6BF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7" w:type="dxa"/>
        </w:tcPr>
        <w:p w14:paraId="671F61AE" w14:textId="77777777" w:rsidR="00F865E8" w:rsidRPr="00F865E8" w:rsidRDefault="00F865E8" w:rsidP="007A3B76">
          <w:pPr>
            <w:pStyle w:val="a7"/>
            <w:rPr>
              <w:rFonts w:ascii="ISOCPEUR" w:hAnsi="ISOCPEUR"/>
              <w:bCs/>
              <w:sz w:val="24"/>
              <w:szCs w:val="24"/>
            </w:rPr>
          </w:pPr>
        </w:p>
      </w:tc>
      <w:tc>
        <w:tcPr>
          <w:tcW w:w="1304" w:type="dxa"/>
        </w:tcPr>
        <w:p w14:paraId="39F33750" w14:textId="77777777" w:rsidR="00F865E8" w:rsidRPr="00F865E8" w:rsidRDefault="00F865E8" w:rsidP="007A3B76">
          <w:pPr>
            <w:pStyle w:val="a7"/>
            <w:rPr>
              <w:rFonts w:ascii="ISOCPEUR" w:hAnsi="ISOCPEUR"/>
              <w:bCs/>
              <w:sz w:val="24"/>
              <w:szCs w:val="24"/>
            </w:rPr>
          </w:pPr>
        </w:p>
      </w:tc>
      <w:tc>
        <w:tcPr>
          <w:tcW w:w="851" w:type="dxa"/>
        </w:tcPr>
        <w:p w14:paraId="429DCF81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7" w:type="dxa"/>
        </w:tcPr>
        <w:p w14:paraId="3B2E60BB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23" w:type="dxa"/>
          <w:vMerge w:val="restart"/>
          <w:vAlign w:val="center"/>
        </w:tcPr>
        <w:p w14:paraId="7D41A9BE" w14:textId="047A61AD" w:rsidR="00F865E8" w:rsidRPr="00347D02" w:rsidRDefault="00F865E8" w:rsidP="00F865E8">
          <w:pPr>
            <w:pStyle w:val="a7"/>
            <w:jc w:val="center"/>
            <w:rPr>
              <w:rFonts w:ascii="ISOCPEUR" w:hAnsi="ISOCPEUR"/>
              <w:i/>
              <w:sz w:val="22"/>
            </w:rPr>
          </w:pPr>
          <w:r w:rsidRPr="007A3B76">
            <w:rPr>
              <w:rFonts w:ascii="ISOCPEUR" w:hAnsi="ISOCPEUR"/>
              <w:sz w:val="32"/>
              <w:szCs w:val="32"/>
            </w:rPr>
            <w:t xml:space="preserve">09.02.07 </w:t>
          </w:r>
          <w:r w:rsidR="00F96655">
            <w:rPr>
              <w:rFonts w:ascii="ISOCPEUR" w:hAnsi="ISOCPEUR"/>
              <w:sz w:val="32"/>
              <w:szCs w:val="32"/>
            </w:rPr>
            <w:t>Л 8000</w:t>
          </w:r>
          <w:r w:rsidRPr="007A3B76">
            <w:rPr>
              <w:rFonts w:ascii="ISOCPEUR" w:hAnsi="ISOCPEUR"/>
              <w:sz w:val="32"/>
              <w:szCs w:val="32"/>
            </w:rPr>
            <w:t xml:space="preserve"> 202</w:t>
          </w:r>
          <w:r w:rsidR="00F96655">
            <w:rPr>
              <w:rFonts w:ascii="ISOCPEUR" w:hAnsi="ISOCPEUR"/>
              <w:sz w:val="32"/>
              <w:szCs w:val="32"/>
            </w:rPr>
            <w:t>5</w:t>
          </w:r>
          <w:r w:rsidRPr="007A3B76">
            <w:rPr>
              <w:rFonts w:ascii="ISOCPEUR" w:hAnsi="ISOCPEUR"/>
              <w:sz w:val="32"/>
              <w:szCs w:val="32"/>
            </w:rPr>
            <w:t xml:space="preserve"> ДР-</w:t>
          </w:r>
          <w:r>
            <w:rPr>
              <w:rFonts w:ascii="ISOCPEUR" w:hAnsi="ISOCPEUR"/>
              <w:sz w:val="32"/>
              <w:szCs w:val="32"/>
            </w:rPr>
            <w:t>ПР</w:t>
          </w:r>
        </w:p>
      </w:tc>
      <w:tc>
        <w:tcPr>
          <w:tcW w:w="567" w:type="dxa"/>
          <w:vAlign w:val="center"/>
        </w:tcPr>
        <w:p w14:paraId="5B19C69F" w14:textId="77777777" w:rsidR="00F865E8" w:rsidRPr="00F865E8" w:rsidRDefault="00F865E8" w:rsidP="007A3B76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 xml:space="preserve">Лист </w:t>
          </w:r>
        </w:p>
      </w:tc>
    </w:tr>
    <w:tr w:rsidR="00F865E8" w14:paraId="083BAD3F" w14:textId="77777777" w:rsidTr="00F865E8">
      <w:trPr>
        <w:cantSplit/>
        <w:trHeight w:val="284"/>
      </w:trPr>
      <w:tc>
        <w:tcPr>
          <w:tcW w:w="397" w:type="dxa"/>
        </w:tcPr>
        <w:p w14:paraId="34D68EDB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7" w:type="dxa"/>
        </w:tcPr>
        <w:p w14:paraId="263332DD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1304" w:type="dxa"/>
        </w:tcPr>
        <w:p w14:paraId="153310D2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851" w:type="dxa"/>
        </w:tcPr>
        <w:p w14:paraId="6318F52B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7" w:type="dxa"/>
        </w:tcPr>
        <w:p w14:paraId="4F826B41" w14:textId="77777777" w:rsidR="00F865E8" w:rsidRPr="00F865E8" w:rsidRDefault="00F865E8" w:rsidP="007A3B76">
          <w:pPr>
            <w:pStyle w:val="a7"/>
            <w:rPr>
              <w:rFonts w:ascii="ISOCPEUR" w:hAnsi="ISOCPEUR"/>
              <w:sz w:val="24"/>
              <w:szCs w:val="24"/>
            </w:rPr>
          </w:pPr>
        </w:p>
      </w:tc>
      <w:tc>
        <w:tcPr>
          <w:tcW w:w="5623" w:type="dxa"/>
          <w:vMerge/>
        </w:tcPr>
        <w:p w14:paraId="59598763" w14:textId="77777777" w:rsidR="00F865E8" w:rsidRPr="00347D02" w:rsidRDefault="00F865E8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567" w:type="dxa"/>
          <w:vMerge w:val="restart"/>
        </w:tcPr>
        <w:p w14:paraId="5AABB495" w14:textId="77777777" w:rsidR="00F865E8" w:rsidRPr="00F865E8" w:rsidRDefault="00F865E8" w:rsidP="007A3B76">
          <w:pPr>
            <w:pStyle w:val="a7"/>
            <w:rPr>
              <w:rFonts w:ascii="ISOCPEUR" w:hAnsi="ISOCPEUR"/>
              <w:i/>
            </w:rPr>
          </w:pPr>
        </w:p>
      </w:tc>
    </w:tr>
    <w:tr w:rsidR="00F865E8" w14:paraId="125FD2B6" w14:textId="77777777" w:rsidTr="00D62D4C">
      <w:trPr>
        <w:cantSplit/>
        <w:trHeight w:val="284"/>
      </w:trPr>
      <w:tc>
        <w:tcPr>
          <w:tcW w:w="397" w:type="dxa"/>
          <w:vAlign w:val="center"/>
        </w:tcPr>
        <w:p w14:paraId="7471F9B0" w14:textId="77777777" w:rsidR="00F865E8" w:rsidRPr="00F865E8" w:rsidRDefault="00F865E8" w:rsidP="00D62D4C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>изм</w:t>
          </w:r>
        </w:p>
      </w:tc>
      <w:tc>
        <w:tcPr>
          <w:tcW w:w="567" w:type="dxa"/>
          <w:vAlign w:val="center"/>
        </w:tcPr>
        <w:p w14:paraId="5384D0CB" w14:textId="77777777" w:rsidR="00F865E8" w:rsidRPr="00F865E8" w:rsidRDefault="00F865E8" w:rsidP="00D62D4C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>Лист</w:t>
          </w:r>
        </w:p>
      </w:tc>
      <w:tc>
        <w:tcPr>
          <w:tcW w:w="1304" w:type="dxa"/>
          <w:vAlign w:val="center"/>
        </w:tcPr>
        <w:p w14:paraId="294ADF54" w14:textId="77777777" w:rsidR="00F865E8" w:rsidRPr="00F865E8" w:rsidRDefault="00F865E8" w:rsidP="00D62D4C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>№ докум</w:t>
          </w:r>
        </w:p>
      </w:tc>
      <w:tc>
        <w:tcPr>
          <w:tcW w:w="851" w:type="dxa"/>
          <w:vAlign w:val="center"/>
        </w:tcPr>
        <w:p w14:paraId="38665C5A" w14:textId="77777777" w:rsidR="00F865E8" w:rsidRPr="00F865E8" w:rsidRDefault="00F865E8" w:rsidP="00D62D4C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>Подп.</w:t>
          </w:r>
        </w:p>
      </w:tc>
      <w:tc>
        <w:tcPr>
          <w:tcW w:w="567" w:type="dxa"/>
          <w:vAlign w:val="center"/>
        </w:tcPr>
        <w:p w14:paraId="49F1C36F" w14:textId="77777777" w:rsidR="00F865E8" w:rsidRPr="00F865E8" w:rsidRDefault="00F865E8" w:rsidP="00D62D4C">
          <w:pPr>
            <w:pStyle w:val="a7"/>
            <w:jc w:val="center"/>
            <w:rPr>
              <w:rFonts w:ascii="ISOCPEUR" w:hAnsi="ISOCPEUR"/>
            </w:rPr>
          </w:pPr>
          <w:r w:rsidRPr="00F865E8">
            <w:rPr>
              <w:rFonts w:ascii="ISOCPEUR" w:hAnsi="ISOCPEUR"/>
            </w:rPr>
            <w:t>Дата</w:t>
          </w:r>
        </w:p>
      </w:tc>
      <w:tc>
        <w:tcPr>
          <w:tcW w:w="5623" w:type="dxa"/>
          <w:vMerge/>
        </w:tcPr>
        <w:p w14:paraId="5AE351E3" w14:textId="77777777" w:rsidR="00F865E8" w:rsidRPr="00347D02" w:rsidRDefault="00F865E8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567" w:type="dxa"/>
          <w:vMerge/>
        </w:tcPr>
        <w:p w14:paraId="5DC96620" w14:textId="77777777" w:rsidR="00F865E8" w:rsidRPr="00347D02" w:rsidRDefault="00F865E8" w:rsidP="007A3B76">
          <w:pPr>
            <w:pStyle w:val="a7"/>
            <w:rPr>
              <w:rFonts w:ascii="ISOCPEUR" w:hAnsi="ISOCPEUR"/>
              <w:i/>
              <w:sz w:val="22"/>
            </w:rPr>
          </w:pPr>
        </w:p>
      </w:tc>
    </w:tr>
  </w:tbl>
  <w:p w14:paraId="012357FA" w14:textId="77777777" w:rsidR="00E3555D" w:rsidRDefault="00E3555D">
    <w:pPr>
      <w:pStyle w:val="a7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4749" w14:textId="77777777" w:rsidR="00A32D03" w:rsidRDefault="00A32D03">
      <w:r>
        <w:separator/>
      </w:r>
    </w:p>
  </w:footnote>
  <w:footnote w:type="continuationSeparator" w:id="0">
    <w:p w14:paraId="48165028" w14:textId="77777777" w:rsidR="00A32D03" w:rsidRDefault="00A32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25C6" w14:textId="77777777" w:rsidR="00D62D4C" w:rsidRDefault="00D62D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8FE1" w14:textId="77777777" w:rsidR="00D62D4C" w:rsidRDefault="00D62D4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0D0" w14:textId="77777777" w:rsidR="00D62D4C" w:rsidRDefault="00D62D4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9DB"/>
    <w:multiLevelType w:val="hybridMultilevel"/>
    <w:tmpl w:val="5DE21608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C7049"/>
    <w:multiLevelType w:val="hybridMultilevel"/>
    <w:tmpl w:val="EDBE5AB6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7136D"/>
    <w:multiLevelType w:val="multilevel"/>
    <w:tmpl w:val="F60816F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" w15:restartNumberingAfterBreak="0">
    <w:nsid w:val="03724F30"/>
    <w:multiLevelType w:val="hybridMultilevel"/>
    <w:tmpl w:val="667C124E"/>
    <w:lvl w:ilvl="0" w:tplc="0AF48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A204E"/>
    <w:multiLevelType w:val="hybridMultilevel"/>
    <w:tmpl w:val="A3707C92"/>
    <w:lvl w:ilvl="0" w:tplc="F196B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B62A66"/>
    <w:multiLevelType w:val="hybridMultilevel"/>
    <w:tmpl w:val="B85AEC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222861"/>
    <w:multiLevelType w:val="multilevel"/>
    <w:tmpl w:val="835CD1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9872356"/>
    <w:multiLevelType w:val="hybridMultilevel"/>
    <w:tmpl w:val="C58C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433B8"/>
    <w:multiLevelType w:val="hybridMultilevel"/>
    <w:tmpl w:val="B1660D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0B7D764D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0C39070E"/>
    <w:multiLevelType w:val="hybridMultilevel"/>
    <w:tmpl w:val="8554814C"/>
    <w:lvl w:ilvl="0" w:tplc="C130DD1C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0EA51514"/>
    <w:multiLevelType w:val="hybridMultilevel"/>
    <w:tmpl w:val="21F409B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4359C"/>
    <w:multiLevelType w:val="hybridMultilevel"/>
    <w:tmpl w:val="9E12B02A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4F07D2F"/>
    <w:multiLevelType w:val="hybridMultilevel"/>
    <w:tmpl w:val="8E8E59BE"/>
    <w:lvl w:ilvl="0" w:tplc="42926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72FBD"/>
    <w:multiLevelType w:val="multilevel"/>
    <w:tmpl w:val="1440397A"/>
    <w:lvl w:ilvl="0">
      <w:start w:val="1"/>
      <w:numFmt w:val="decimal"/>
      <w:pStyle w:val="1"/>
      <w:lvlText w:val="%1."/>
      <w:lvlJc w:val="left"/>
      <w:pPr>
        <w:tabs>
          <w:tab w:val="num" w:pos="1077"/>
        </w:tabs>
        <w:ind w:left="1077" w:hanging="510"/>
      </w:pPr>
      <w:rPr>
        <w:rFonts w:ascii="Courier" w:hAnsi="Courier" w:hint="default"/>
        <w:sz w:val="42"/>
      </w:rPr>
    </w:lvl>
    <w:lvl w:ilvl="1">
      <w:start w:val="1"/>
      <w:numFmt w:val="decimal"/>
      <w:isLgl/>
      <w:lvlText w:val="%1.%2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15" w15:restartNumberingAfterBreak="0">
    <w:nsid w:val="1880182F"/>
    <w:multiLevelType w:val="singleLevel"/>
    <w:tmpl w:val="17B4C3BA"/>
    <w:lvl w:ilvl="0">
      <w:start w:val="2"/>
      <w:numFmt w:val="decimal"/>
      <w:lvlText w:val="3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C7024D0"/>
    <w:multiLevelType w:val="hybridMultilevel"/>
    <w:tmpl w:val="D54E95CC"/>
    <w:lvl w:ilvl="0" w:tplc="5128F9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0D41C1"/>
    <w:multiLevelType w:val="hybridMultilevel"/>
    <w:tmpl w:val="AFC498AA"/>
    <w:lvl w:ilvl="0" w:tplc="C762A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E8548F"/>
    <w:multiLevelType w:val="multilevel"/>
    <w:tmpl w:val="6D6E7310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73E34C6"/>
    <w:multiLevelType w:val="hybridMultilevel"/>
    <w:tmpl w:val="A3929682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04FB2"/>
    <w:multiLevelType w:val="singleLevel"/>
    <w:tmpl w:val="FC6C6E1C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2C3A70DD"/>
    <w:multiLevelType w:val="multilevel"/>
    <w:tmpl w:val="2208E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2E936850"/>
    <w:multiLevelType w:val="hybridMultilevel"/>
    <w:tmpl w:val="4B20630A"/>
    <w:lvl w:ilvl="0" w:tplc="5128F9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EC3D1B"/>
    <w:multiLevelType w:val="hybridMultilevel"/>
    <w:tmpl w:val="0A8AA002"/>
    <w:lvl w:ilvl="0" w:tplc="02A60BC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705E9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29A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6415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21CB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4E7B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CD05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821E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B1E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0470FE"/>
    <w:multiLevelType w:val="hybridMultilevel"/>
    <w:tmpl w:val="ACDC0B60"/>
    <w:lvl w:ilvl="0" w:tplc="A2BED54C">
      <w:start w:val="1"/>
      <w:numFmt w:val="bullet"/>
      <w:pStyle w:val="a"/>
      <w:lvlText w:val="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25" w15:restartNumberingAfterBreak="0">
    <w:nsid w:val="3A1B4E02"/>
    <w:multiLevelType w:val="hybridMultilevel"/>
    <w:tmpl w:val="E5E2CF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B348A4"/>
    <w:multiLevelType w:val="hybridMultilevel"/>
    <w:tmpl w:val="EC646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7178D6"/>
    <w:multiLevelType w:val="hybridMultilevel"/>
    <w:tmpl w:val="FDE4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A0E2F"/>
    <w:multiLevelType w:val="hybridMultilevel"/>
    <w:tmpl w:val="93DAC150"/>
    <w:lvl w:ilvl="0" w:tplc="A25AFDA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4C7327C6"/>
    <w:multiLevelType w:val="hybridMultilevel"/>
    <w:tmpl w:val="DC5AE7C8"/>
    <w:lvl w:ilvl="0" w:tplc="D714B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44712C"/>
    <w:multiLevelType w:val="multilevel"/>
    <w:tmpl w:val="0068E2EE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9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69" w:hanging="2160"/>
      </w:pPr>
      <w:rPr>
        <w:rFonts w:hint="default"/>
      </w:rPr>
    </w:lvl>
  </w:abstractNum>
  <w:abstractNum w:abstractNumId="31" w15:restartNumberingAfterBreak="0">
    <w:nsid w:val="53E125C9"/>
    <w:multiLevelType w:val="hybridMultilevel"/>
    <w:tmpl w:val="C87A8C82"/>
    <w:lvl w:ilvl="0" w:tplc="F0323F04">
      <w:start w:val="1"/>
      <w:numFmt w:val="decimal"/>
      <w:pStyle w:val="16"/>
      <w:lvlText w:val="%1."/>
      <w:lvlJc w:val="left"/>
      <w:pPr>
        <w:tabs>
          <w:tab w:val="num" w:pos="720"/>
        </w:tabs>
        <w:ind w:left="720" w:hanging="360"/>
      </w:pPr>
    </w:lvl>
    <w:lvl w:ilvl="1" w:tplc="E0A00666">
      <w:numFmt w:val="none"/>
      <w:lvlText w:val=""/>
      <w:lvlJc w:val="left"/>
      <w:pPr>
        <w:tabs>
          <w:tab w:val="num" w:pos="360"/>
        </w:tabs>
      </w:pPr>
    </w:lvl>
    <w:lvl w:ilvl="2" w:tplc="E77644B4">
      <w:numFmt w:val="none"/>
      <w:lvlText w:val=""/>
      <w:lvlJc w:val="left"/>
      <w:pPr>
        <w:tabs>
          <w:tab w:val="num" w:pos="360"/>
        </w:tabs>
      </w:pPr>
    </w:lvl>
    <w:lvl w:ilvl="3" w:tplc="00F047A6">
      <w:numFmt w:val="none"/>
      <w:lvlText w:val=""/>
      <w:lvlJc w:val="left"/>
      <w:pPr>
        <w:tabs>
          <w:tab w:val="num" w:pos="360"/>
        </w:tabs>
      </w:pPr>
    </w:lvl>
    <w:lvl w:ilvl="4" w:tplc="074421FA">
      <w:numFmt w:val="none"/>
      <w:lvlText w:val=""/>
      <w:lvlJc w:val="left"/>
      <w:pPr>
        <w:tabs>
          <w:tab w:val="num" w:pos="360"/>
        </w:tabs>
      </w:pPr>
    </w:lvl>
    <w:lvl w:ilvl="5" w:tplc="EF063CAA">
      <w:numFmt w:val="none"/>
      <w:lvlText w:val=""/>
      <w:lvlJc w:val="left"/>
      <w:pPr>
        <w:tabs>
          <w:tab w:val="num" w:pos="360"/>
        </w:tabs>
      </w:pPr>
    </w:lvl>
    <w:lvl w:ilvl="6" w:tplc="B5DAEFF2">
      <w:numFmt w:val="none"/>
      <w:lvlText w:val=""/>
      <w:lvlJc w:val="left"/>
      <w:pPr>
        <w:tabs>
          <w:tab w:val="num" w:pos="360"/>
        </w:tabs>
      </w:pPr>
    </w:lvl>
    <w:lvl w:ilvl="7" w:tplc="D750BE1C">
      <w:numFmt w:val="none"/>
      <w:lvlText w:val=""/>
      <w:lvlJc w:val="left"/>
      <w:pPr>
        <w:tabs>
          <w:tab w:val="num" w:pos="360"/>
        </w:tabs>
      </w:pPr>
    </w:lvl>
    <w:lvl w:ilvl="8" w:tplc="D0246E4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7D37F2B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110126"/>
    <w:multiLevelType w:val="multilevel"/>
    <w:tmpl w:val="C8A28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4" w15:restartNumberingAfterBreak="0">
    <w:nsid w:val="613919A0"/>
    <w:multiLevelType w:val="multilevel"/>
    <w:tmpl w:val="94CCF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63766FE4"/>
    <w:multiLevelType w:val="hybridMultilevel"/>
    <w:tmpl w:val="A58C84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CE0FCD"/>
    <w:multiLevelType w:val="hybridMultilevel"/>
    <w:tmpl w:val="A63493A6"/>
    <w:lvl w:ilvl="0" w:tplc="5128F9F4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43E79E9"/>
    <w:multiLevelType w:val="multilevel"/>
    <w:tmpl w:val="78BC35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6243E10"/>
    <w:multiLevelType w:val="multilevel"/>
    <w:tmpl w:val="941EC1BE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9" w15:restartNumberingAfterBreak="0">
    <w:nsid w:val="68427AD3"/>
    <w:multiLevelType w:val="hybridMultilevel"/>
    <w:tmpl w:val="09FC78D2"/>
    <w:lvl w:ilvl="0" w:tplc="C130DD1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C634E19"/>
    <w:multiLevelType w:val="hybridMultilevel"/>
    <w:tmpl w:val="D014137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B160E"/>
    <w:multiLevelType w:val="multilevel"/>
    <w:tmpl w:val="916A0D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9" w:hanging="2160"/>
      </w:pPr>
      <w:rPr>
        <w:rFonts w:hint="default"/>
      </w:rPr>
    </w:lvl>
  </w:abstractNum>
  <w:abstractNum w:abstractNumId="42" w15:restartNumberingAfterBreak="0">
    <w:nsid w:val="6F321907"/>
    <w:multiLevelType w:val="hybridMultilevel"/>
    <w:tmpl w:val="9EFCB774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16E3F"/>
    <w:multiLevelType w:val="hybridMultilevel"/>
    <w:tmpl w:val="07F21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340ED8"/>
    <w:multiLevelType w:val="hybridMultilevel"/>
    <w:tmpl w:val="4EB038A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5E822F1"/>
    <w:multiLevelType w:val="multilevel"/>
    <w:tmpl w:val="9A6A4A00"/>
    <w:lvl w:ilvl="0">
      <w:start w:val="1"/>
      <w:numFmt w:val="decimal"/>
      <w:pStyle w:val="2"/>
      <w:lvlText w:val="1.%1"/>
      <w:lvlJc w:val="left"/>
      <w:pPr>
        <w:tabs>
          <w:tab w:val="num" w:pos="1287"/>
        </w:tabs>
        <w:ind w:left="1077" w:hanging="510"/>
      </w:pPr>
      <w:rPr>
        <w:rFonts w:ascii="Courier" w:hAnsi="Courier" w:hint="default"/>
        <w:sz w:val="32"/>
      </w:rPr>
    </w:lvl>
    <w:lvl w:ilvl="1">
      <w:start w:val="1"/>
      <w:numFmt w:val="none"/>
      <w:isLgl/>
      <w:lvlText w:val="%1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46" w15:restartNumberingAfterBreak="0">
    <w:nsid w:val="797D79C5"/>
    <w:multiLevelType w:val="hybridMultilevel"/>
    <w:tmpl w:val="6764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893507"/>
    <w:multiLevelType w:val="multilevel"/>
    <w:tmpl w:val="6D666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1"/>
  </w:num>
  <w:num w:numId="2">
    <w:abstractNumId w:val="24"/>
  </w:num>
  <w:num w:numId="3">
    <w:abstractNumId w:val="14"/>
  </w:num>
  <w:num w:numId="4">
    <w:abstractNumId w:val="45"/>
  </w:num>
  <w:num w:numId="5">
    <w:abstractNumId w:val="28"/>
  </w:num>
  <w:num w:numId="6">
    <w:abstractNumId w:val="41"/>
  </w:num>
  <w:num w:numId="7">
    <w:abstractNumId w:val="22"/>
  </w:num>
  <w:num w:numId="8">
    <w:abstractNumId w:val="30"/>
  </w:num>
  <w:num w:numId="9">
    <w:abstractNumId w:val="43"/>
  </w:num>
  <w:num w:numId="10">
    <w:abstractNumId w:val="37"/>
  </w:num>
  <w:num w:numId="11">
    <w:abstractNumId w:val="42"/>
  </w:num>
  <w:num w:numId="12">
    <w:abstractNumId w:val="19"/>
  </w:num>
  <w:num w:numId="13">
    <w:abstractNumId w:val="8"/>
  </w:num>
  <w:num w:numId="14">
    <w:abstractNumId w:val="1"/>
  </w:num>
  <w:num w:numId="15">
    <w:abstractNumId w:val="0"/>
  </w:num>
  <w:num w:numId="16">
    <w:abstractNumId w:val="35"/>
  </w:num>
  <w:num w:numId="17">
    <w:abstractNumId w:val="40"/>
  </w:num>
  <w:num w:numId="18">
    <w:abstractNumId w:val="26"/>
  </w:num>
  <w:num w:numId="19">
    <w:abstractNumId w:val="5"/>
  </w:num>
  <w:num w:numId="20">
    <w:abstractNumId w:val="25"/>
  </w:num>
  <w:num w:numId="2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0"/>
  </w:num>
  <w:num w:numId="24">
    <w:abstractNumId w:val="9"/>
  </w:num>
  <w:num w:numId="25">
    <w:abstractNumId w:val="18"/>
  </w:num>
  <w:num w:numId="26">
    <w:abstractNumId w:val="12"/>
  </w:num>
  <w:num w:numId="27">
    <w:abstractNumId w:val="44"/>
  </w:num>
  <w:num w:numId="28">
    <w:abstractNumId w:val="46"/>
  </w:num>
  <w:num w:numId="29">
    <w:abstractNumId w:val="38"/>
  </w:num>
  <w:num w:numId="30">
    <w:abstractNumId w:val="32"/>
  </w:num>
  <w:num w:numId="31">
    <w:abstractNumId w:val="2"/>
  </w:num>
  <w:num w:numId="32">
    <w:abstractNumId w:val="6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16"/>
  </w:num>
  <w:num w:numId="36">
    <w:abstractNumId w:val="36"/>
  </w:num>
  <w:num w:numId="37">
    <w:abstractNumId w:val="34"/>
  </w:num>
  <w:num w:numId="38">
    <w:abstractNumId w:val="47"/>
  </w:num>
  <w:num w:numId="39">
    <w:abstractNumId w:val="7"/>
  </w:num>
  <w:num w:numId="40">
    <w:abstractNumId w:val="33"/>
  </w:num>
  <w:num w:numId="41">
    <w:abstractNumId w:val="23"/>
  </w:num>
  <w:num w:numId="42">
    <w:abstractNumId w:val="4"/>
  </w:num>
  <w:num w:numId="43">
    <w:abstractNumId w:val="39"/>
  </w:num>
  <w:num w:numId="44">
    <w:abstractNumId w:val="21"/>
  </w:num>
  <w:num w:numId="45">
    <w:abstractNumId w:val="29"/>
  </w:num>
  <w:num w:numId="46">
    <w:abstractNumId w:val="3"/>
  </w:num>
  <w:num w:numId="47">
    <w:abstractNumId w:val="17"/>
  </w:num>
  <w:num w:numId="48">
    <w:abstractNumId w:val="20"/>
  </w:num>
  <w:num w:numId="4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0F3"/>
    <w:rsid w:val="00001009"/>
    <w:rsid w:val="00001292"/>
    <w:rsid w:val="0000570E"/>
    <w:rsid w:val="00005FAB"/>
    <w:rsid w:val="00006505"/>
    <w:rsid w:val="0000657C"/>
    <w:rsid w:val="000065FC"/>
    <w:rsid w:val="00007E6D"/>
    <w:rsid w:val="00010596"/>
    <w:rsid w:val="000110C2"/>
    <w:rsid w:val="00011656"/>
    <w:rsid w:val="000123F4"/>
    <w:rsid w:val="000124CB"/>
    <w:rsid w:val="00012D30"/>
    <w:rsid w:val="00014687"/>
    <w:rsid w:val="0001494A"/>
    <w:rsid w:val="0001556A"/>
    <w:rsid w:val="00015608"/>
    <w:rsid w:val="000158B4"/>
    <w:rsid w:val="00016467"/>
    <w:rsid w:val="00016DB0"/>
    <w:rsid w:val="00021A1C"/>
    <w:rsid w:val="000231C6"/>
    <w:rsid w:val="00023976"/>
    <w:rsid w:val="00024E4E"/>
    <w:rsid w:val="00027A37"/>
    <w:rsid w:val="0003354F"/>
    <w:rsid w:val="00035D6E"/>
    <w:rsid w:val="000369D5"/>
    <w:rsid w:val="000377CE"/>
    <w:rsid w:val="00037958"/>
    <w:rsid w:val="00040608"/>
    <w:rsid w:val="0004122C"/>
    <w:rsid w:val="0004133A"/>
    <w:rsid w:val="0004162D"/>
    <w:rsid w:val="00042AC4"/>
    <w:rsid w:val="0004513B"/>
    <w:rsid w:val="00045506"/>
    <w:rsid w:val="00046BC1"/>
    <w:rsid w:val="00050E67"/>
    <w:rsid w:val="00051200"/>
    <w:rsid w:val="000537CE"/>
    <w:rsid w:val="00053FB8"/>
    <w:rsid w:val="00062340"/>
    <w:rsid w:val="00063C15"/>
    <w:rsid w:val="00067D13"/>
    <w:rsid w:val="00072121"/>
    <w:rsid w:val="0007272F"/>
    <w:rsid w:val="00072A1D"/>
    <w:rsid w:val="000739B6"/>
    <w:rsid w:val="0007586E"/>
    <w:rsid w:val="0008059B"/>
    <w:rsid w:val="000806DD"/>
    <w:rsid w:val="000819A5"/>
    <w:rsid w:val="00081C16"/>
    <w:rsid w:val="0008509E"/>
    <w:rsid w:val="0009076A"/>
    <w:rsid w:val="00090813"/>
    <w:rsid w:val="00090D0B"/>
    <w:rsid w:val="000917BF"/>
    <w:rsid w:val="00092F7F"/>
    <w:rsid w:val="000938FA"/>
    <w:rsid w:val="00094001"/>
    <w:rsid w:val="00094AC0"/>
    <w:rsid w:val="000952E3"/>
    <w:rsid w:val="00095D6A"/>
    <w:rsid w:val="000961B8"/>
    <w:rsid w:val="00097157"/>
    <w:rsid w:val="000A097D"/>
    <w:rsid w:val="000A0C25"/>
    <w:rsid w:val="000A1184"/>
    <w:rsid w:val="000A16B7"/>
    <w:rsid w:val="000A2573"/>
    <w:rsid w:val="000A2954"/>
    <w:rsid w:val="000A5034"/>
    <w:rsid w:val="000A533A"/>
    <w:rsid w:val="000A58C7"/>
    <w:rsid w:val="000A5E0E"/>
    <w:rsid w:val="000A6352"/>
    <w:rsid w:val="000A707A"/>
    <w:rsid w:val="000A70EB"/>
    <w:rsid w:val="000A7D11"/>
    <w:rsid w:val="000B0467"/>
    <w:rsid w:val="000B0A17"/>
    <w:rsid w:val="000B230D"/>
    <w:rsid w:val="000B2532"/>
    <w:rsid w:val="000B4F99"/>
    <w:rsid w:val="000C424C"/>
    <w:rsid w:val="000D0134"/>
    <w:rsid w:val="000D0C64"/>
    <w:rsid w:val="000D0F3D"/>
    <w:rsid w:val="000D2C13"/>
    <w:rsid w:val="000D39D6"/>
    <w:rsid w:val="000D5850"/>
    <w:rsid w:val="000D5E35"/>
    <w:rsid w:val="000D7BFC"/>
    <w:rsid w:val="000D7EA9"/>
    <w:rsid w:val="000E0AA2"/>
    <w:rsid w:val="000E10FD"/>
    <w:rsid w:val="000E201A"/>
    <w:rsid w:val="000E2605"/>
    <w:rsid w:val="000E4CAF"/>
    <w:rsid w:val="000E5217"/>
    <w:rsid w:val="000E5308"/>
    <w:rsid w:val="000E5F8B"/>
    <w:rsid w:val="000E68B2"/>
    <w:rsid w:val="000E73AD"/>
    <w:rsid w:val="000F2A77"/>
    <w:rsid w:val="000F3682"/>
    <w:rsid w:val="000F4AE5"/>
    <w:rsid w:val="000F4C55"/>
    <w:rsid w:val="00100141"/>
    <w:rsid w:val="00102175"/>
    <w:rsid w:val="001025DC"/>
    <w:rsid w:val="001037AD"/>
    <w:rsid w:val="0010393A"/>
    <w:rsid w:val="00104907"/>
    <w:rsid w:val="0010572A"/>
    <w:rsid w:val="0010609A"/>
    <w:rsid w:val="001061EA"/>
    <w:rsid w:val="001079BA"/>
    <w:rsid w:val="00111522"/>
    <w:rsid w:val="00111D88"/>
    <w:rsid w:val="0011303D"/>
    <w:rsid w:val="001147A8"/>
    <w:rsid w:val="001150ED"/>
    <w:rsid w:val="00116972"/>
    <w:rsid w:val="00116B98"/>
    <w:rsid w:val="001212B2"/>
    <w:rsid w:val="00121BFD"/>
    <w:rsid w:val="00121C2A"/>
    <w:rsid w:val="00123D87"/>
    <w:rsid w:val="00124808"/>
    <w:rsid w:val="00124D4D"/>
    <w:rsid w:val="00127629"/>
    <w:rsid w:val="00127997"/>
    <w:rsid w:val="00130FB3"/>
    <w:rsid w:val="00131AD0"/>
    <w:rsid w:val="001329AB"/>
    <w:rsid w:val="00132A0F"/>
    <w:rsid w:val="001333C3"/>
    <w:rsid w:val="00133E23"/>
    <w:rsid w:val="00134715"/>
    <w:rsid w:val="00135ACF"/>
    <w:rsid w:val="00135D2B"/>
    <w:rsid w:val="00135EF3"/>
    <w:rsid w:val="00136AD5"/>
    <w:rsid w:val="001429DB"/>
    <w:rsid w:val="00142C9E"/>
    <w:rsid w:val="00144D0C"/>
    <w:rsid w:val="00146452"/>
    <w:rsid w:val="00146908"/>
    <w:rsid w:val="00146A7B"/>
    <w:rsid w:val="001519D9"/>
    <w:rsid w:val="00152892"/>
    <w:rsid w:val="00154FA2"/>
    <w:rsid w:val="00160495"/>
    <w:rsid w:val="00161053"/>
    <w:rsid w:val="001617F7"/>
    <w:rsid w:val="00161B03"/>
    <w:rsid w:val="00161B75"/>
    <w:rsid w:val="00161EF8"/>
    <w:rsid w:val="0016231D"/>
    <w:rsid w:val="00163DF4"/>
    <w:rsid w:val="00163FDB"/>
    <w:rsid w:val="001646ED"/>
    <w:rsid w:val="001648BD"/>
    <w:rsid w:val="001649C8"/>
    <w:rsid w:val="0016594C"/>
    <w:rsid w:val="00165B5E"/>
    <w:rsid w:val="001662CF"/>
    <w:rsid w:val="00167D66"/>
    <w:rsid w:val="00170E6D"/>
    <w:rsid w:val="001710FB"/>
    <w:rsid w:val="00174F64"/>
    <w:rsid w:val="00176380"/>
    <w:rsid w:val="00176527"/>
    <w:rsid w:val="00176AB4"/>
    <w:rsid w:val="0018044D"/>
    <w:rsid w:val="00184839"/>
    <w:rsid w:val="00185684"/>
    <w:rsid w:val="001872E8"/>
    <w:rsid w:val="0019270F"/>
    <w:rsid w:val="00195E0D"/>
    <w:rsid w:val="00196407"/>
    <w:rsid w:val="00197253"/>
    <w:rsid w:val="001A1093"/>
    <w:rsid w:val="001A5EB3"/>
    <w:rsid w:val="001A6148"/>
    <w:rsid w:val="001A669A"/>
    <w:rsid w:val="001A7772"/>
    <w:rsid w:val="001A795D"/>
    <w:rsid w:val="001B0F51"/>
    <w:rsid w:val="001B2265"/>
    <w:rsid w:val="001B3E60"/>
    <w:rsid w:val="001B4304"/>
    <w:rsid w:val="001B49F2"/>
    <w:rsid w:val="001B7D7E"/>
    <w:rsid w:val="001C0D46"/>
    <w:rsid w:val="001C1864"/>
    <w:rsid w:val="001C6A7C"/>
    <w:rsid w:val="001C7220"/>
    <w:rsid w:val="001C7D50"/>
    <w:rsid w:val="001D08C1"/>
    <w:rsid w:val="001D0D59"/>
    <w:rsid w:val="001D4009"/>
    <w:rsid w:val="001D5008"/>
    <w:rsid w:val="001D5CF3"/>
    <w:rsid w:val="001D6E3A"/>
    <w:rsid w:val="001D7149"/>
    <w:rsid w:val="001D758F"/>
    <w:rsid w:val="001E2350"/>
    <w:rsid w:val="001E3A11"/>
    <w:rsid w:val="001E3A73"/>
    <w:rsid w:val="001E63B3"/>
    <w:rsid w:val="001E7303"/>
    <w:rsid w:val="001F034E"/>
    <w:rsid w:val="001F081E"/>
    <w:rsid w:val="001F0FBE"/>
    <w:rsid w:val="001F32B2"/>
    <w:rsid w:val="001F393B"/>
    <w:rsid w:val="001F5451"/>
    <w:rsid w:val="001F622C"/>
    <w:rsid w:val="001F675E"/>
    <w:rsid w:val="001F70EF"/>
    <w:rsid w:val="001F73EF"/>
    <w:rsid w:val="001F7D47"/>
    <w:rsid w:val="002001A6"/>
    <w:rsid w:val="00201B44"/>
    <w:rsid w:val="002038EA"/>
    <w:rsid w:val="00204F5F"/>
    <w:rsid w:val="002054A2"/>
    <w:rsid w:val="0020595A"/>
    <w:rsid w:val="00206965"/>
    <w:rsid w:val="00207AE2"/>
    <w:rsid w:val="00207B1E"/>
    <w:rsid w:val="00211287"/>
    <w:rsid w:val="00212549"/>
    <w:rsid w:val="00213983"/>
    <w:rsid w:val="00213A75"/>
    <w:rsid w:val="00214EF1"/>
    <w:rsid w:val="002159D1"/>
    <w:rsid w:val="00215E30"/>
    <w:rsid w:val="00220366"/>
    <w:rsid w:val="00220C68"/>
    <w:rsid w:val="0022112A"/>
    <w:rsid w:val="0022166D"/>
    <w:rsid w:val="002218AF"/>
    <w:rsid w:val="0022415D"/>
    <w:rsid w:val="00224611"/>
    <w:rsid w:val="00224858"/>
    <w:rsid w:val="002251F8"/>
    <w:rsid w:val="00225701"/>
    <w:rsid w:val="0022732A"/>
    <w:rsid w:val="002305A0"/>
    <w:rsid w:val="0023169B"/>
    <w:rsid w:val="00232E80"/>
    <w:rsid w:val="00234A9F"/>
    <w:rsid w:val="00236F85"/>
    <w:rsid w:val="00237557"/>
    <w:rsid w:val="00237BB9"/>
    <w:rsid w:val="00237E31"/>
    <w:rsid w:val="002410EC"/>
    <w:rsid w:val="00243568"/>
    <w:rsid w:val="00244037"/>
    <w:rsid w:val="0024513D"/>
    <w:rsid w:val="002459E3"/>
    <w:rsid w:val="002466B9"/>
    <w:rsid w:val="0025024A"/>
    <w:rsid w:val="002504E4"/>
    <w:rsid w:val="00252009"/>
    <w:rsid w:val="00252370"/>
    <w:rsid w:val="00253103"/>
    <w:rsid w:val="00253DF0"/>
    <w:rsid w:val="0025666C"/>
    <w:rsid w:val="00256F0F"/>
    <w:rsid w:val="00257040"/>
    <w:rsid w:val="002606A8"/>
    <w:rsid w:val="00260CD2"/>
    <w:rsid w:val="00262A39"/>
    <w:rsid w:val="00263032"/>
    <w:rsid w:val="002631AE"/>
    <w:rsid w:val="00266BEC"/>
    <w:rsid w:val="00267B81"/>
    <w:rsid w:val="00270582"/>
    <w:rsid w:val="00270774"/>
    <w:rsid w:val="002743D4"/>
    <w:rsid w:val="00274635"/>
    <w:rsid w:val="002749E9"/>
    <w:rsid w:val="00281395"/>
    <w:rsid w:val="002814E1"/>
    <w:rsid w:val="00281541"/>
    <w:rsid w:val="00281ED0"/>
    <w:rsid w:val="00283F45"/>
    <w:rsid w:val="002849F9"/>
    <w:rsid w:val="00285221"/>
    <w:rsid w:val="00285B46"/>
    <w:rsid w:val="002869F1"/>
    <w:rsid w:val="0029070E"/>
    <w:rsid w:val="0029082B"/>
    <w:rsid w:val="00290BEE"/>
    <w:rsid w:val="00290EAD"/>
    <w:rsid w:val="0029289B"/>
    <w:rsid w:val="00292F31"/>
    <w:rsid w:val="0029320B"/>
    <w:rsid w:val="00293984"/>
    <w:rsid w:val="00293A9C"/>
    <w:rsid w:val="002944AC"/>
    <w:rsid w:val="00294A17"/>
    <w:rsid w:val="00295494"/>
    <w:rsid w:val="00296935"/>
    <w:rsid w:val="00296E2E"/>
    <w:rsid w:val="00297087"/>
    <w:rsid w:val="00297E78"/>
    <w:rsid w:val="002A17B2"/>
    <w:rsid w:val="002A261B"/>
    <w:rsid w:val="002A26EF"/>
    <w:rsid w:val="002A70E7"/>
    <w:rsid w:val="002A7287"/>
    <w:rsid w:val="002A760F"/>
    <w:rsid w:val="002B117B"/>
    <w:rsid w:val="002B2CF1"/>
    <w:rsid w:val="002B515A"/>
    <w:rsid w:val="002B5EA2"/>
    <w:rsid w:val="002B60B8"/>
    <w:rsid w:val="002B66B9"/>
    <w:rsid w:val="002C2557"/>
    <w:rsid w:val="002C3011"/>
    <w:rsid w:val="002C4386"/>
    <w:rsid w:val="002C5514"/>
    <w:rsid w:val="002C7814"/>
    <w:rsid w:val="002D0604"/>
    <w:rsid w:val="002D0ADF"/>
    <w:rsid w:val="002D318A"/>
    <w:rsid w:val="002D3679"/>
    <w:rsid w:val="002D37F7"/>
    <w:rsid w:val="002D3FE0"/>
    <w:rsid w:val="002D5A87"/>
    <w:rsid w:val="002D7670"/>
    <w:rsid w:val="002D76E2"/>
    <w:rsid w:val="002D7B65"/>
    <w:rsid w:val="002E078C"/>
    <w:rsid w:val="002E2AC8"/>
    <w:rsid w:val="002E51C7"/>
    <w:rsid w:val="002E56EE"/>
    <w:rsid w:val="002E7236"/>
    <w:rsid w:val="002E7AEB"/>
    <w:rsid w:val="002F0B7E"/>
    <w:rsid w:val="002F0D90"/>
    <w:rsid w:val="002F1E11"/>
    <w:rsid w:val="002F2DBB"/>
    <w:rsid w:val="002F4694"/>
    <w:rsid w:val="002F591E"/>
    <w:rsid w:val="00300F00"/>
    <w:rsid w:val="00302651"/>
    <w:rsid w:val="00303FD7"/>
    <w:rsid w:val="00304AAF"/>
    <w:rsid w:val="00305409"/>
    <w:rsid w:val="00305AE5"/>
    <w:rsid w:val="00307136"/>
    <w:rsid w:val="00315D4D"/>
    <w:rsid w:val="00317D86"/>
    <w:rsid w:val="003212F3"/>
    <w:rsid w:val="00321952"/>
    <w:rsid w:val="00322B8D"/>
    <w:rsid w:val="00323576"/>
    <w:rsid w:val="003253D8"/>
    <w:rsid w:val="00326285"/>
    <w:rsid w:val="003271FD"/>
    <w:rsid w:val="00331955"/>
    <w:rsid w:val="00332778"/>
    <w:rsid w:val="0033280F"/>
    <w:rsid w:val="00332DC6"/>
    <w:rsid w:val="00333548"/>
    <w:rsid w:val="00335761"/>
    <w:rsid w:val="00335A01"/>
    <w:rsid w:val="00335DB8"/>
    <w:rsid w:val="00336B6E"/>
    <w:rsid w:val="003376EA"/>
    <w:rsid w:val="00340553"/>
    <w:rsid w:val="00341BC0"/>
    <w:rsid w:val="003424D2"/>
    <w:rsid w:val="00342DD7"/>
    <w:rsid w:val="00342F25"/>
    <w:rsid w:val="00344B7F"/>
    <w:rsid w:val="00344ED6"/>
    <w:rsid w:val="00347298"/>
    <w:rsid w:val="003473ED"/>
    <w:rsid w:val="00347A58"/>
    <w:rsid w:val="00347D02"/>
    <w:rsid w:val="003516DF"/>
    <w:rsid w:val="0035251E"/>
    <w:rsid w:val="00355FCB"/>
    <w:rsid w:val="00355FD6"/>
    <w:rsid w:val="00360EF0"/>
    <w:rsid w:val="00361640"/>
    <w:rsid w:val="00361935"/>
    <w:rsid w:val="00361F8C"/>
    <w:rsid w:val="0036242B"/>
    <w:rsid w:val="003654EB"/>
    <w:rsid w:val="00370916"/>
    <w:rsid w:val="00374DDE"/>
    <w:rsid w:val="00376406"/>
    <w:rsid w:val="00380167"/>
    <w:rsid w:val="00380BA5"/>
    <w:rsid w:val="003826EE"/>
    <w:rsid w:val="00385719"/>
    <w:rsid w:val="00385F31"/>
    <w:rsid w:val="00386005"/>
    <w:rsid w:val="00387D43"/>
    <w:rsid w:val="00390273"/>
    <w:rsid w:val="00391B71"/>
    <w:rsid w:val="00393815"/>
    <w:rsid w:val="00393830"/>
    <w:rsid w:val="003951BC"/>
    <w:rsid w:val="0039572D"/>
    <w:rsid w:val="00395793"/>
    <w:rsid w:val="003967EF"/>
    <w:rsid w:val="00397644"/>
    <w:rsid w:val="00397C3A"/>
    <w:rsid w:val="003A0EFA"/>
    <w:rsid w:val="003A200D"/>
    <w:rsid w:val="003A29B0"/>
    <w:rsid w:val="003A2CF3"/>
    <w:rsid w:val="003A3DD9"/>
    <w:rsid w:val="003A6744"/>
    <w:rsid w:val="003A67B1"/>
    <w:rsid w:val="003B0029"/>
    <w:rsid w:val="003B1252"/>
    <w:rsid w:val="003B18D5"/>
    <w:rsid w:val="003B358C"/>
    <w:rsid w:val="003B6C8B"/>
    <w:rsid w:val="003B74B9"/>
    <w:rsid w:val="003C0548"/>
    <w:rsid w:val="003C0779"/>
    <w:rsid w:val="003C09B7"/>
    <w:rsid w:val="003C19DE"/>
    <w:rsid w:val="003C27CF"/>
    <w:rsid w:val="003C37CF"/>
    <w:rsid w:val="003C3954"/>
    <w:rsid w:val="003C49D8"/>
    <w:rsid w:val="003C5464"/>
    <w:rsid w:val="003C6F62"/>
    <w:rsid w:val="003C76E8"/>
    <w:rsid w:val="003D08BA"/>
    <w:rsid w:val="003D0FFF"/>
    <w:rsid w:val="003D1585"/>
    <w:rsid w:val="003D2A87"/>
    <w:rsid w:val="003D4668"/>
    <w:rsid w:val="003D481F"/>
    <w:rsid w:val="003D504C"/>
    <w:rsid w:val="003D5530"/>
    <w:rsid w:val="003D79AC"/>
    <w:rsid w:val="003E0F9F"/>
    <w:rsid w:val="003E21CB"/>
    <w:rsid w:val="003E2D8E"/>
    <w:rsid w:val="003E39C9"/>
    <w:rsid w:val="003E54FD"/>
    <w:rsid w:val="003E7959"/>
    <w:rsid w:val="003F1F72"/>
    <w:rsid w:val="003F22BA"/>
    <w:rsid w:val="003F3E86"/>
    <w:rsid w:val="00400083"/>
    <w:rsid w:val="00400E17"/>
    <w:rsid w:val="00403A8D"/>
    <w:rsid w:val="004049CF"/>
    <w:rsid w:val="004052D5"/>
    <w:rsid w:val="004060B1"/>
    <w:rsid w:val="00410392"/>
    <w:rsid w:val="004106B6"/>
    <w:rsid w:val="0041168C"/>
    <w:rsid w:val="004124B2"/>
    <w:rsid w:val="00412AEF"/>
    <w:rsid w:val="0041306E"/>
    <w:rsid w:val="004141C7"/>
    <w:rsid w:val="00415677"/>
    <w:rsid w:val="00415B2D"/>
    <w:rsid w:val="004160E0"/>
    <w:rsid w:val="004163B3"/>
    <w:rsid w:val="00416CD7"/>
    <w:rsid w:val="004173B9"/>
    <w:rsid w:val="00420A9A"/>
    <w:rsid w:val="00422E31"/>
    <w:rsid w:val="0042569F"/>
    <w:rsid w:val="00426E83"/>
    <w:rsid w:val="0042748E"/>
    <w:rsid w:val="00427AC5"/>
    <w:rsid w:val="00427CEF"/>
    <w:rsid w:val="004325D4"/>
    <w:rsid w:val="00433605"/>
    <w:rsid w:val="00434D2A"/>
    <w:rsid w:val="00435636"/>
    <w:rsid w:val="00436706"/>
    <w:rsid w:val="004414E3"/>
    <w:rsid w:val="004419EC"/>
    <w:rsid w:val="00442A95"/>
    <w:rsid w:val="00442D75"/>
    <w:rsid w:val="004430F3"/>
    <w:rsid w:val="00445A36"/>
    <w:rsid w:val="004469FE"/>
    <w:rsid w:val="00447677"/>
    <w:rsid w:val="004506BB"/>
    <w:rsid w:val="004528AF"/>
    <w:rsid w:val="0045350E"/>
    <w:rsid w:val="00453866"/>
    <w:rsid w:val="00454592"/>
    <w:rsid w:val="0045475D"/>
    <w:rsid w:val="00454B72"/>
    <w:rsid w:val="00455104"/>
    <w:rsid w:val="00455668"/>
    <w:rsid w:val="00455874"/>
    <w:rsid w:val="00456331"/>
    <w:rsid w:val="004605A3"/>
    <w:rsid w:val="004607A8"/>
    <w:rsid w:val="0046170C"/>
    <w:rsid w:val="00461EC3"/>
    <w:rsid w:val="00463447"/>
    <w:rsid w:val="004644FB"/>
    <w:rsid w:val="00464B4F"/>
    <w:rsid w:val="00465498"/>
    <w:rsid w:val="00465EC1"/>
    <w:rsid w:val="004668EF"/>
    <w:rsid w:val="00466CCD"/>
    <w:rsid w:val="00467316"/>
    <w:rsid w:val="0047004C"/>
    <w:rsid w:val="00470EFF"/>
    <w:rsid w:val="00471081"/>
    <w:rsid w:val="00471363"/>
    <w:rsid w:val="00471DC8"/>
    <w:rsid w:val="004729F6"/>
    <w:rsid w:val="004744C4"/>
    <w:rsid w:val="00474589"/>
    <w:rsid w:val="00474901"/>
    <w:rsid w:val="00474F2F"/>
    <w:rsid w:val="004755D9"/>
    <w:rsid w:val="0047699D"/>
    <w:rsid w:val="00480CB5"/>
    <w:rsid w:val="00482DCF"/>
    <w:rsid w:val="0048350A"/>
    <w:rsid w:val="004860AD"/>
    <w:rsid w:val="0048680A"/>
    <w:rsid w:val="00487537"/>
    <w:rsid w:val="0048754C"/>
    <w:rsid w:val="004924A2"/>
    <w:rsid w:val="0049262E"/>
    <w:rsid w:val="004929FC"/>
    <w:rsid w:val="00492C07"/>
    <w:rsid w:val="00493D46"/>
    <w:rsid w:val="00495B2B"/>
    <w:rsid w:val="004976F1"/>
    <w:rsid w:val="0049781C"/>
    <w:rsid w:val="00497A44"/>
    <w:rsid w:val="004A0C47"/>
    <w:rsid w:val="004A2605"/>
    <w:rsid w:val="004A31C6"/>
    <w:rsid w:val="004A5F44"/>
    <w:rsid w:val="004A63FC"/>
    <w:rsid w:val="004A7475"/>
    <w:rsid w:val="004B0361"/>
    <w:rsid w:val="004B0C2D"/>
    <w:rsid w:val="004B17F3"/>
    <w:rsid w:val="004B1B27"/>
    <w:rsid w:val="004B25BD"/>
    <w:rsid w:val="004B2E14"/>
    <w:rsid w:val="004B38DC"/>
    <w:rsid w:val="004B392A"/>
    <w:rsid w:val="004B6CB5"/>
    <w:rsid w:val="004B6E1E"/>
    <w:rsid w:val="004C03C6"/>
    <w:rsid w:val="004C08A4"/>
    <w:rsid w:val="004C0973"/>
    <w:rsid w:val="004C1227"/>
    <w:rsid w:val="004C253E"/>
    <w:rsid w:val="004C3603"/>
    <w:rsid w:val="004C7BA5"/>
    <w:rsid w:val="004D012E"/>
    <w:rsid w:val="004D0191"/>
    <w:rsid w:val="004D1833"/>
    <w:rsid w:val="004D2181"/>
    <w:rsid w:val="004D4942"/>
    <w:rsid w:val="004D5079"/>
    <w:rsid w:val="004D6360"/>
    <w:rsid w:val="004D640D"/>
    <w:rsid w:val="004D6420"/>
    <w:rsid w:val="004E1026"/>
    <w:rsid w:val="004E16C9"/>
    <w:rsid w:val="004E2AE2"/>
    <w:rsid w:val="004E2D37"/>
    <w:rsid w:val="004E5022"/>
    <w:rsid w:val="004E59C9"/>
    <w:rsid w:val="004E62DD"/>
    <w:rsid w:val="004E70AD"/>
    <w:rsid w:val="004F137B"/>
    <w:rsid w:val="004F1AC1"/>
    <w:rsid w:val="004F36C9"/>
    <w:rsid w:val="004F3733"/>
    <w:rsid w:val="004F6955"/>
    <w:rsid w:val="004F6968"/>
    <w:rsid w:val="00500369"/>
    <w:rsid w:val="005005ED"/>
    <w:rsid w:val="00500618"/>
    <w:rsid w:val="00503025"/>
    <w:rsid w:val="00503A86"/>
    <w:rsid w:val="00504444"/>
    <w:rsid w:val="00505020"/>
    <w:rsid w:val="0050513F"/>
    <w:rsid w:val="00505A01"/>
    <w:rsid w:val="005065E9"/>
    <w:rsid w:val="00506CA4"/>
    <w:rsid w:val="0050729D"/>
    <w:rsid w:val="005079C2"/>
    <w:rsid w:val="00507ECB"/>
    <w:rsid w:val="005112FD"/>
    <w:rsid w:val="00514AF3"/>
    <w:rsid w:val="00514DBE"/>
    <w:rsid w:val="00517166"/>
    <w:rsid w:val="00520204"/>
    <w:rsid w:val="00523137"/>
    <w:rsid w:val="00524C2B"/>
    <w:rsid w:val="00524E56"/>
    <w:rsid w:val="00525038"/>
    <w:rsid w:val="00526503"/>
    <w:rsid w:val="00527729"/>
    <w:rsid w:val="00530921"/>
    <w:rsid w:val="00531078"/>
    <w:rsid w:val="00531AB1"/>
    <w:rsid w:val="00537D17"/>
    <w:rsid w:val="0054054C"/>
    <w:rsid w:val="00541584"/>
    <w:rsid w:val="00541DCE"/>
    <w:rsid w:val="00542C95"/>
    <w:rsid w:val="00543CF3"/>
    <w:rsid w:val="00544ABE"/>
    <w:rsid w:val="00545D0C"/>
    <w:rsid w:val="00546201"/>
    <w:rsid w:val="0054771B"/>
    <w:rsid w:val="005478AE"/>
    <w:rsid w:val="00547DCD"/>
    <w:rsid w:val="0055137F"/>
    <w:rsid w:val="00552C51"/>
    <w:rsid w:val="00553769"/>
    <w:rsid w:val="00554FEC"/>
    <w:rsid w:val="005555FE"/>
    <w:rsid w:val="005561C1"/>
    <w:rsid w:val="00557FAB"/>
    <w:rsid w:val="0056125B"/>
    <w:rsid w:val="00563315"/>
    <w:rsid w:val="00565153"/>
    <w:rsid w:val="00567097"/>
    <w:rsid w:val="00567380"/>
    <w:rsid w:val="0056764C"/>
    <w:rsid w:val="0057227F"/>
    <w:rsid w:val="00572F20"/>
    <w:rsid w:val="00573EC3"/>
    <w:rsid w:val="00575D66"/>
    <w:rsid w:val="00576681"/>
    <w:rsid w:val="005816B4"/>
    <w:rsid w:val="005836D0"/>
    <w:rsid w:val="005853A5"/>
    <w:rsid w:val="00586A12"/>
    <w:rsid w:val="00591CEA"/>
    <w:rsid w:val="0059257B"/>
    <w:rsid w:val="00592E1B"/>
    <w:rsid w:val="00592EEF"/>
    <w:rsid w:val="00592F56"/>
    <w:rsid w:val="00593288"/>
    <w:rsid w:val="00594A61"/>
    <w:rsid w:val="005952B2"/>
    <w:rsid w:val="00595D22"/>
    <w:rsid w:val="00595D44"/>
    <w:rsid w:val="005A0198"/>
    <w:rsid w:val="005A034A"/>
    <w:rsid w:val="005A04C0"/>
    <w:rsid w:val="005A27C1"/>
    <w:rsid w:val="005A35E0"/>
    <w:rsid w:val="005A51A8"/>
    <w:rsid w:val="005A67FC"/>
    <w:rsid w:val="005B049B"/>
    <w:rsid w:val="005B080C"/>
    <w:rsid w:val="005B0A63"/>
    <w:rsid w:val="005B1A31"/>
    <w:rsid w:val="005B24B3"/>
    <w:rsid w:val="005B3487"/>
    <w:rsid w:val="005B3C3B"/>
    <w:rsid w:val="005B4891"/>
    <w:rsid w:val="005C0682"/>
    <w:rsid w:val="005C114D"/>
    <w:rsid w:val="005C20AF"/>
    <w:rsid w:val="005C3499"/>
    <w:rsid w:val="005C4F0A"/>
    <w:rsid w:val="005C4F5B"/>
    <w:rsid w:val="005C5C45"/>
    <w:rsid w:val="005D1E79"/>
    <w:rsid w:val="005D1F93"/>
    <w:rsid w:val="005D4C1F"/>
    <w:rsid w:val="005D5B01"/>
    <w:rsid w:val="005D637C"/>
    <w:rsid w:val="005D6540"/>
    <w:rsid w:val="005D6564"/>
    <w:rsid w:val="005D7CED"/>
    <w:rsid w:val="005E04FF"/>
    <w:rsid w:val="005E06C2"/>
    <w:rsid w:val="005E1567"/>
    <w:rsid w:val="005E2EFC"/>
    <w:rsid w:val="005E3143"/>
    <w:rsid w:val="005E4988"/>
    <w:rsid w:val="005E5FA4"/>
    <w:rsid w:val="005E704F"/>
    <w:rsid w:val="005F10B1"/>
    <w:rsid w:val="005F2652"/>
    <w:rsid w:val="005F2665"/>
    <w:rsid w:val="005F39CF"/>
    <w:rsid w:val="005F4535"/>
    <w:rsid w:val="005F64DA"/>
    <w:rsid w:val="005F6FE5"/>
    <w:rsid w:val="00600206"/>
    <w:rsid w:val="00600823"/>
    <w:rsid w:val="006014EA"/>
    <w:rsid w:val="00601B0D"/>
    <w:rsid w:val="00602A61"/>
    <w:rsid w:val="00604347"/>
    <w:rsid w:val="0060468F"/>
    <w:rsid w:val="00605459"/>
    <w:rsid w:val="006078DE"/>
    <w:rsid w:val="00610026"/>
    <w:rsid w:val="0061053C"/>
    <w:rsid w:val="00610E27"/>
    <w:rsid w:val="006127B0"/>
    <w:rsid w:val="0061752F"/>
    <w:rsid w:val="0061775A"/>
    <w:rsid w:val="00620809"/>
    <w:rsid w:val="00621368"/>
    <w:rsid w:val="00622571"/>
    <w:rsid w:val="00624D66"/>
    <w:rsid w:val="00625EEA"/>
    <w:rsid w:val="006271DE"/>
    <w:rsid w:val="00627CDE"/>
    <w:rsid w:val="006300AF"/>
    <w:rsid w:val="006338B5"/>
    <w:rsid w:val="00633952"/>
    <w:rsid w:val="00634591"/>
    <w:rsid w:val="00635299"/>
    <w:rsid w:val="00636020"/>
    <w:rsid w:val="00636269"/>
    <w:rsid w:val="00640E87"/>
    <w:rsid w:val="00642282"/>
    <w:rsid w:val="0064307F"/>
    <w:rsid w:val="0064341A"/>
    <w:rsid w:val="00644430"/>
    <w:rsid w:val="006455C2"/>
    <w:rsid w:val="00646018"/>
    <w:rsid w:val="00646CFF"/>
    <w:rsid w:val="0065037B"/>
    <w:rsid w:val="00650961"/>
    <w:rsid w:val="00650BD4"/>
    <w:rsid w:val="006517CB"/>
    <w:rsid w:val="00651B73"/>
    <w:rsid w:val="0065207E"/>
    <w:rsid w:val="00653051"/>
    <w:rsid w:val="0065311E"/>
    <w:rsid w:val="00654C4C"/>
    <w:rsid w:val="00655AD5"/>
    <w:rsid w:val="00655DAA"/>
    <w:rsid w:val="00660706"/>
    <w:rsid w:val="00661C4E"/>
    <w:rsid w:val="00664DEC"/>
    <w:rsid w:val="006651A5"/>
    <w:rsid w:val="0066521D"/>
    <w:rsid w:val="00665548"/>
    <w:rsid w:val="006672E7"/>
    <w:rsid w:val="00667DA0"/>
    <w:rsid w:val="006717C3"/>
    <w:rsid w:val="00671913"/>
    <w:rsid w:val="00672C96"/>
    <w:rsid w:val="00674AD3"/>
    <w:rsid w:val="006759B4"/>
    <w:rsid w:val="00675E4A"/>
    <w:rsid w:val="00676033"/>
    <w:rsid w:val="00676797"/>
    <w:rsid w:val="00681C49"/>
    <w:rsid w:val="006820E3"/>
    <w:rsid w:val="00682240"/>
    <w:rsid w:val="00682F97"/>
    <w:rsid w:val="00683D04"/>
    <w:rsid w:val="00687AB8"/>
    <w:rsid w:val="006901EA"/>
    <w:rsid w:val="006926C5"/>
    <w:rsid w:val="00692C96"/>
    <w:rsid w:val="00694397"/>
    <w:rsid w:val="00694750"/>
    <w:rsid w:val="00694FC2"/>
    <w:rsid w:val="006976DA"/>
    <w:rsid w:val="006978A4"/>
    <w:rsid w:val="006A09B5"/>
    <w:rsid w:val="006A199B"/>
    <w:rsid w:val="006A1B4A"/>
    <w:rsid w:val="006A1DF1"/>
    <w:rsid w:val="006A334E"/>
    <w:rsid w:val="006A4C85"/>
    <w:rsid w:val="006A5827"/>
    <w:rsid w:val="006A5A2A"/>
    <w:rsid w:val="006A673C"/>
    <w:rsid w:val="006A769E"/>
    <w:rsid w:val="006B306D"/>
    <w:rsid w:val="006B340D"/>
    <w:rsid w:val="006B355A"/>
    <w:rsid w:val="006B3A36"/>
    <w:rsid w:val="006B3B5E"/>
    <w:rsid w:val="006B4E07"/>
    <w:rsid w:val="006B50C2"/>
    <w:rsid w:val="006B5197"/>
    <w:rsid w:val="006B7357"/>
    <w:rsid w:val="006C106A"/>
    <w:rsid w:val="006C243F"/>
    <w:rsid w:val="006C289B"/>
    <w:rsid w:val="006C2DA3"/>
    <w:rsid w:val="006C327A"/>
    <w:rsid w:val="006C3644"/>
    <w:rsid w:val="006C4C26"/>
    <w:rsid w:val="006C5ECF"/>
    <w:rsid w:val="006C6F34"/>
    <w:rsid w:val="006C6FB5"/>
    <w:rsid w:val="006C7B85"/>
    <w:rsid w:val="006D083B"/>
    <w:rsid w:val="006D2F00"/>
    <w:rsid w:val="006D39A8"/>
    <w:rsid w:val="006D4B54"/>
    <w:rsid w:val="006D4B57"/>
    <w:rsid w:val="006D560C"/>
    <w:rsid w:val="006E0395"/>
    <w:rsid w:val="006E0B28"/>
    <w:rsid w:val="006E0E54"/>
    <w:rsid w:val="006E145A"/>
    <w:rsid w:val="006E1D85"/>
    <w:rsid w:val="006E256D"/>
    <w:rsid w:val="006E6377"/>
    <w:rsid w:val="006E771F"/>
    <w:rsid w:val="006E7D59"/>
    <w:rsid w:val="006F3DF4"/>
    <w:rsid w:val="006F48E0"/>
    <w:rsid w:val="006F4DB3"/>
    <w:rsid w:val="006F5C10"/>
    <w:rsid w:val="006F6299"/>
    <w:rsid w:val="007015BC"/>
    <w:rsid w:val="00702041"/>
    <w:rsid w:val="00705786"/>
    <w:rsid w:val="00705F24"/>
    <w:rsid w:val="007062C9"/>
    <w:rsid w:val="00711FEB"/>
    <w:rsid w:val="00712909"/>
    <w:rsid w:val="00713275"/>
    <w:rsid w:val="00713E50"/>
    <w:rsid w:val="00716C47"/>
    <w:rsid w:val="00720293"/>
    <w:rsid w:val="007203C7"/>
    <w:rsid w:val="007204D9"/>
    <w:rsid w:val="00722B04"/>
    <w:rsid w:val="00726779"/>
    <w:rsid w:val="00727114"/>
    <w:rsid w:val="007271E3"/>
    <w:rsid w:val="007276B1"/>
    <w:rsid w:val="00727B68"/>
    <w:rsid w:val="0073148D"/>
    <w:rsid w:val="007321FA"/>
    <w:rsid w:val="00732ABB"/>
    <w:rsid w:val="007342A5"/>
    <w:rsid w:val="007350E2"/>
    <w:rsid w:val="007357A5"/>
    <w:rsid w:val="00737D94"/>
    <w:rsid w:val="0074157D"/>
    <w:rsid w:val="00741FB9"/>
    <w:rsid w:val="00746F24"/>
    <w:rsid w:val="00750A49"/>
    <w:rsid w:val="0075248E"/>
    <w:rsid w:val="00753705"/>
    <w:rsid w:val="00753869"/>
    <w:rsid w:val="007574D7"/>
    <w:rsid w:val="00760F85"/>
    <w:rsid w:val="00762C2C"/>
    <w:rsid w:val="0076406E"/>
    <w:rsid w:val="00764BAF"/>
    <w:rsid w:val="0076653C"/>
    <w:rsid w:val="0076750B"/>
    <w:rsid w:val="007675CD"/>
    <w:rsid w:val="0077487D"/>
    <w:rsid w:val="00775729"/>
    <w:rsid w:val="00777FD9"/>
    <w:rsid w:val="0078078A"/>
    <w:rsid w:val="00781097"/>
    <w:rsid w:val="007848E9"/>
    <w:rsid w:val="00786DFA"/>
    <w:rsid w:val="0078736F"/>
    <w:rsid w:val="0078740D"/>
    <w:rsid w:val="0079180A"/>
    <w:rsid w:val="00792A9F"/>
    <w:rsid w:val="007935A6"/>
    <w:rsid w:val="007937AD"/>
    <w:rsid w:val="00794C48"/>
    <w:rsid w:val="00795116"/>
    <w:rsid w:val="00795355"/>
    <w:rsid w:val="00796208"/>
    <w:rsid w:val="007A01D8"/>
    <w:rsid w:val="007A3B76"/>
    <w:rsid w:val="007A65BA"/>
    <w:rsid w:val="007A680B"/>
    <w:rsid w:val="007A791C"/>
    <w:rsid w:val="007B0EE3"/>
    <w:rsid w:val="007B1E7D"/>
    <w:rsid w:val="007B2135"/>
    <w:rsid w:val="007B47DA"/>
    <w:rsid w:val="007B4A9B"/>
    <w:rsid w:val="007B4AD1"/>
    <w:rsid w:val="007B4B06"/>
    <w:rsid w:val="007B5575"/>
    <w:rsid w:val="007B5F9D"/>
    <w:rsid w:val="007B757D"/>
    <w:rsid w:val="007C0A6C"/>
    <w:rsid w:val="007C2899"/>
    <w:rsid w:val="007C2DBD"/>
    <w:rsid w:val="007C5973"/>
    <w:rsid w:val="007C5B00"/>
    <w:rsid w:val="007D34C5"/>
    <w:rsid w:val="007D4DCD"/>
    <w:rsid w:val="007D57E6"/>
    <w:rsid w:val="007D6064"/>
    <w:rsid w:val="007E0543"/>
    <w:rsid w:val="007E20F1"/>
    <w:rsid w:val="007E28D1"/>
    <w:rsid w:val="007E2EA0"/>
    <w:rsid w:val="007E2F84"/>
    <w:rsid w:val="007E384B"/>
    <w:rsid w:val="007E437F"/>
    <w:rsid w:val="007E5385"/>
    <w:rsid w:val="007E53BE"/>
    <w:rsid w:val="007E6B46"/>
    <w:rsid w:val="007F0405"/>
    <w:rsid w:val="007F05AE"/>
    <w:rsid w:val="007F0FDF"/>
    <w:rsid w:val="007F11F6"/>
    <w:rsid w:val="007F1A0F"/>
    <w:rsid w:val="007F20C9"/>
    <w:rsid w:val="007F4A86"/>
    <w:rsid w:val="007F538E"/>
    <w:rsid w:val="007F538F"/>
    <w:rsid w:val="007F6538"/>
    <w:rsid w:val="007F6F9B"/>
    <w:rsid w:val="007F784A"/>
    <w:rsid w:val="00800AD1"/>
    <w:rsid w:val="00805E8B"/>
    <w:rsid w:val="00806D65"/>
    <w:rsid w:val="008074EE"/>
    <w:rsid w:val="00811255"/>
    <w:rsid w:val="00811402"/>
    <w:rsid w:val="00811890"/>
    <w:rsid w:val="008139CF"/>
    <w:rsid w:val="00813A92"/>
    <w:rsid w:val="00813E87"/>
    <w:rsid w:val="00815258"/>
    <w:rsid w:val="00815963"/>
    <w:rsid w:val="00816BC8"/>
    <w:rsid w:val="00817084"/>
    <w:rsid w:val="0082021D"/>
    <w:rsid w:val="0082151C"/>
    <w:rsid w:val="00822AB8"/>
    <w:rsid w:val="008242AD"/>
    <w:rsid w:val="0082463D"/>
    <w:rsid w:val="008300A2"/>
    <w:rsid w:val="00830695"/>
    <w:rsid w:val="00830C14"/>
    <w:rsid w:val="008310B0"/>
    <w:rsid w:val="00831382"/>
    <w:rsid w:val="008316B5"/>
    <w:rsid w:val="00832A59"/>
    <w:rsid w:val="00833074"/>
    <w:rsid w:val="00834E3E"/>
    <w:rsid w:val="00834EB4"/>
    <w:rsid w:val="00834F92"/>
    <w:rsid w:val="00835A16"/>
    <w:rsid w:val="008363C2"/>
    <w:rsid w:val="00837BB1"/>
    <w:rsid w:val="00840728"/>
    <w:rsid w:val="00840D86"/>
    <w:rsid w:val="008413F7"/>
    <w:rsid w:val="008415B0"/>
    <w:rsid w:val="008416CE"/>
    <w:rsid w:val="00843541"/>
    <w:rsid w:val="008437A7"/>
    <w:rsid w:val="00843E54"/>
    <w:rsid w:val="0084477A"/>
    <w:rsid w:val="0084616C"/>
    <w:rsid w:val="00846235"/>
    <w:rsid w:val="00846ED4"/>
    <w:rsid w:val="00853433"/>
    <w:rsid w:val="0085532E"/>
    <w:rsid w:val="00855FE8"/>
    <w:rsid w:val="0085687D"/>
    <w:rsid w:val="00857914"/>
    <w:rsid w:val="00857A5B"/>
    <w:rsid w:val="00862844"/>
    <w:rsid w:val="00862A13"/>
    <w:rsid w:val="008636CC"/>
    <w:rsid w:val="00870A01"/>
    <w:rsid w:val="0087235F"/>
    <w:rsid w:val="00873022"/>
    <w:rsid w:val="0087332D"/>
    <w:rsid w:val="0087782C"/>
    <w:rsid w:val="00880AC6"/>
    <w:rsid w:val="00880E00"/>
    <w:rsid w:val="00881E5F"/>
    <w:rsid w:val="00882EB8"/>
    <w:rsid w:val="00883F20"/>
    <w:rsid w:val="0088666E"/>
    <w:rsid w:val="00887821"/>
    <w:rsid w:val="00891532"/>
    <w:rsid w:val="00891A8A"/>
    <w:rsid w:val="00892DE2"/>
    <w:rsid w:val="008942D2"/>
    <w:rsid w:val="00895A32"/>
    <w:rsid w:val="00895E2F"/>
    <w:rsid w:val="008A0451"/>
    <w:rsid w:val="008A305F"/>
    <w:rsid w:val="008A3E21"/>
    <w:rsid w:val="008A42FB"/>
    <w:rsid w:val="008A4E8F"/>
    <w:rsid w:val="008A5EE5"/>
    <w:rsid w:val="008A710D"/>
    <w:rsid w:val="008A724D"/>
    <w:rsid w:val="008B244A"/>
    <w:rsid w:val="008B269D"/>
    <w:rsid w:val="008B3DC4"/>
    <w:rsid w:val="008B41E6"/>
    <w:rsid w:val="008B5189"/>
    <w:rsid w:val="008B62FA"/>
    <w:rsid w:val="008B6BFC"/>
    <w:rsid w:val="008B74FA"/>
    <w:rsid w:val="008C2D7F"/>
    <w:rsid w:val="008D0AD0"/>
    <w:rsid w:val="008D0EBB"/>
    <w:rsid w:val="008D0FB3"/>
    <w:rsid w:val="008D126C"/>
    <w:rsid w:val="008D3EE5"/>
    <w:rsid w:val="008D4E68"/>
    <w:rsid w:val="008D5DE4"/>
    <w:rsid w:val="008D670B"/>
    <w:rsid w:val="008D719E"/>
    <w:rsid w:val="008D7E4B"/>
    <w:rsid w:val="008E08D9"/>
    <w:rsid w:val="008E11BD"/>
    <w:rsid w:val="008E1A7D"/>
    <w:rsid w:val="008E3189"/>
    <w:rsid w:val="008E3BD9"/>
    <w:rsid w:val="008E3D00"/>
    <w:rsid w:val="008E46DF"/>
    <w:rsid w:val="008E4A14"/>
    <w:rsid w:val="008E78EC"/>
    <w:rsid w:val="008E7B71"/>
    <w:rsid w:val="008F01F0"/>
    <w:rsid w:val="008F03D7"/>
    <w:rsid w:val="008F1EB0"/>
    <w:rsid w:val="008F2647"/>
    <w:rsid w:val="008F26AB"/>
    <w:rsid w:val="008F306C"/>
    <w:rsid w:val="008F44C5"/>
    <w:rsid w:val="008F4638"/>
    <w:rsid w:val="008F5F60"/>
    <w:rsid w:val="008F61CE"/>
    <w:rsid w:val="008F7013"/>
    <w:rsid w:val="008F7CB3"/>
    <w:rsid w:val="009002FB"/>
    <w:rsid w:val="00901447"/>
    <w:rsid w:val="00901A43"/>
    <w:rsid w:val="009024A4"/>
    <w:rsid w:val="00903D4D"/>
    <w:rsid w:val="009060B1"/>
    <w:rsid w:val="00906559"/>
    <w:rsid w:val="00907507"/>
    <w:rsid w:val="00911EE5"/>
    <w:rsid w:val="0091254C"/>
    <w:rsid w:val="00912E86"/>
    <w:rsid w:val="00913EBF"/>
    <w:rsid w:val="00920930"/>
    <w:rsid w:val="009211E8"/>
    <w:rsid w:val="00923272"/>
    <w:rsid w:val="00923D81"/>
    <w:rsid w:val="009264DF"/>
    <w:rsid w:val="00927A35"/>
    <w:rsid w:val="00930A6A"/>
    <w:rsid w:val="00930DF7"/>
    <w:rsid w:val="00931254"/>
    <w:rsid w:val="00934ADE"/>
    <w:rsid w:val="00936E0B"/>
    <w:rsid w:val="00937931"/>
    <w:rsid w:val="00941CC1"/>
    <w:rsid w:val="0094318E"/>
    <w:rsid w:val="00944D38"/>
    <w:rsid w:val="009463B2"/>
    <w:rsid w:val="009477BE"/>
    <w:rsid w:val="00950F95"/>
    <w:rsid w:val="009512EE"/>
    <w:rsid w:val="00951656"/>
    <w:rsid w:val="0095266D"/>
    <w:rsid w:val="009548C3"/>
    <w:rsid w:val="00954D35"/>
    <w:rsid w:val="0095619C"/>
    <w:rsid w:val="0095678E"/>
    <w:rsid w:val="009569B7"/>
    <w:rsid w:val="00957CCE"/>
    <w:rsid w:val="00957E09"/>
    <w:rsid w:val="00961057"/>
    <w:rsid w:val="0096137D"/>
    <w:rsid w:val="00964079"/>
    <w:rsid w:val="00966D22"/>
    <w:rsid w:val="009671EA"/>
    <w:rsid w:val="009675F0"/>
    <w:rsid w:val="009722B7"/>
    <w:rsid w:val="009739B4"/>
    <w:rsid w:val="009766FD"/>
    <w:rsid w:val="00976CC1"/>
    <w:rsid w:val="009773B9"/>
    <w:rsid w:val="00977B4B"/>
    <w:rsid w:val="00980259"/>
    <w:rsid w:val="00980E09"/>
    <w:rsid w:val="00981D87"/>
    <w:rsid w:val="00983D38"/>
    <w:rsid w:val="00983F75"/>
    <w:rsid w:val="00984479"/>
    <w:rsid w:val="00985237"/>
    <w:rsid w:val="00990D7B"/>
    <w:rsid w:val="0099229C"/>
    <w:rsid w:val="00994092"/>
    <w:rsid w:val="00994E35"/>
    <w:rsid w:val="00995248"/>
    <w:rsid w:val="00995410"/>
    <w:rsid w:val="00995A1D"/>
    <w:rsid w:val="00996A71"/>
    <w:rsid w:val="009A04B9"/>
    <w:rsid w:val="009A0895"/>
    <w:rsid w:val="009A08DC"/>
    <w:rsid w:val="009A1078"/>
    <w:rsid w:val="009A2973"/>
    <w:rsid w:val="009A4899"/>
    <w:rsid w:val="009A5B09"/>
    <w:rsid w:val="009A6B06"/>
    <w:rsid w:val="009A6CBD"/>
    <w:rsid w:val="009A72DA"/>
    <w:rsid w:val="009A730A"/>
    <w:rsid w:val="009A7608"/>
    <w:rsid w:val="009B12E8"/>
    <w:rsid w:val="009B1FF0"/>
    <w:rsid w:val="009B3423"/>
    <w:rsid w:val="009B6700"/>
    <w:rsid w:val="009B7137"/>
    <w:rsid w:val="009B7540"/>
    <w:rsid w:val="009B7EA4"/>
    <w:rsid w:val="009C081D"/>
    <w:rsid w:val="009C0BCC"/>
    <w:rsid w:val="009C0CC4"/>
    <w:rsid w:val="009C0F32"/>
    <w:rsid w:val="009C102C"/>
    <w:rsid w:val="009C29B3"/>
    <w:rsid w:val="009C35B9"/>
    <w:rsid w:val="009C3F63"/>
    <w:rsid w:val="009C41E5"/>
    <w:rsid w:val="009C4348"/>
    <w:rsid w:val="009C43B8"/>
    <w:rsid w:val="009C4C5C"/>
    <w:rsid w:val="009C544F"/>
    <w:rsid w:val="009C586A"/>
    <w:rsid w:val="009C6182"/>
    <w:rsid w:val="009C6592"/>
    <w:rsid w:val="009C69B3"/>
    <w:rsid w:val="009C79F4"/>
    <w:rsid w:val="009C79FE"/>
    <w:rsid w:val="009D1306"/>
    <w:rsid w:val="009D1B30"/>
    <w:rsid w:val="009D2E80"/>
    <w:rsid w:val="009D3A46"/>
    <w:rsid w:val="009D471A"/>
    <w:rsid w:val="009D7568"/>
    <w:rsid w:val="009E3290"/>
    <w:rsid w:val="009E4106"/>
    <w:rsid w:val="009E4218"/>
    <w:rsid w:val="009E4689"/>
    <w:rsid w:val="009E6B7F"/>
    <w:rsid w:val="009F1655"/>
    <w:rsid w:val="009F1A38"/>
    <w:rsid w:val="009F3104"/>
    <w:rsid w:val="009F7D04"/>
    <w:rsid w:val="00A01080"/>
    <w:rsid w:val="00A022BF"/>
    <w:rsid w:val="00A0244D"/>
    <w:rsid w:val="00A0386B"/>
    <w:rsid w:val="00A03E69"/>
    <w:rsid w:val="00A04357"/>
    <w:rsid w:val="00A0490D"/>
    <w:rsid w:val="00A07299"/>
    <w:rsid w:val="00A10860"/>
    <w:rsid w:val="00A114A3"/>
    <w:rsid w:val="00A135E6"/>
    <w:rsid w:val="00A14D43"/>
    <w:rsid w:val="00A1535F"/>
    <w:rsid w:val="00A17876"/>
    <w:rsid w:val="00A2040D"/>
    <w:rsid w:val="00A20A5D"/>
    <w:rsid w:val="00A212FC"/>
    <w:rsid w:val="00A223DB"/>
    <w:rsid w:val="00A22637"/>
    <w:rsid w:val="00A247FE"/>
    <w:rsid w:val="00A25CAE"/>
    <w:rsid w:val="00A27280"/>
    <w:rsid w:val="00A27CA3"/>
    <w:rsid w:val="00A30026"/>
    <w:rsid w:val="00A31CCC"/>
    <w:rsid w:val="00A32D03"/>
    <w:rsid w:val="00A339D3"/>
    <w:rsid w:val="00A34CFB"/>
    <w:rsid w:val="00A35BDE"/>
    <w:rsid w:val="00A35E6E"/>
    <w:rsid w:val="00A360B2"/>
    <w:rsid w:val="00A36144"/>
    <w:rsid w:val="00A410A3"/>
    <w:rsid w:val="00A41411"/>
    <w:rsid w:val="00A42165"/>
    <w:rsid w:val="00A43803"/>
    <w:rsid w:val="00A536FA"/>
    <w:rsid w:val="00A54B7F"/>
    <w:rsid w:val="00A54DE4"/>
    <w:rsid w:val="00A56F48"/>
    <w:rsid w:val="00A60AF2"/>
    <w:rsid w:val="00A61133"/>
    <w:rsid w:val="00A61891"/>
    <w:rsid w:val="00A65847"/>
    <w:rsid w:val="00A6619C"/>
    <w:rsid w:val="00A66C6A"/>
    <w:rsid w:val="00A67B87"/>
    <w:rsid w:val="00A702F8"/>
    <w:rsid w:val="00A715E4"/>
    <w:rsid w:val="00A73155"/>
    <w:rsid w:val="00A744B1"/>
    <w:rsid w:val="00A74A92"/>
    <w:rsid w:val="00A74ECE"/>
    <w:rsid w:val="00A80888"/>
    <w:rsid w:val="00A80939"/>
    <w:rsid w:val="00A81657"/>
    <w:rsid w:val="00A84039"/>
    <w:rsid w:val="00A84DB3"/>
    <w:rsid w:val="00A877B7"/>
    <w:rsid w:val="00A9103D"/>
    <w:rsid w:val="00A918C8"/>
    <w:rsid w:val="00A932B4"/>
    <w:rsid w:val="00A965EE"/>
    <w:rsid w:val="00A97991"/>
    <w:rsid w:val="00A97CB4"/>
    <w:rsid w:val="00AA0440"/>
    <w:rsid w:val="00AA3A47"/>
    <w:rsid w:val="00AA3C34"/>
    <w:rsid w:val="00AA3E9B"/>
    <w:rsid w:val="00AA7838"/>
    <w:rsid w:val="00AB1A87"/>
    <w:rsid w:val="00AB23CD"/>
    <w:rsid w:val="00AB2DED"/>
    <w:rsid w:val="00AB34CA"/>
    <w:rsid w:val="00AB6545"/>
    <w:rsid w:val="00AC0F0F"/>
    <w:rsid w:val="00AC1403"/>
    <w:rsid w:val="00AC2376"/>
    <w:rsid w:val="00AC24E7"/>
    <w:rsid w:val="00AC28AF"/>
    <w:rsid w:val="00AC2B85"/>
    <w:rsid w:val="00AC31DF"/>
    <w:rsid w:val="00AC3598"/>
    <w:rsid w:val="00AC425F"/>
    <w:rsid w:val="00AC5494"/>
    <w:rsid w:val="00AC6488"/>
    <w:rsid w:val="00AC6B0C"/>
    <w:rsid w:val="00AD041D"/>
    <w:rsid w:val="00AD2269"/>
    <w:rsid w:val="00AD23E0"/>
    <w:rsid w:val="00AD2744"/>
    <w:rsid w:val="00AD3F7A"/>
    <w:rsid w:val="00AD5B29"/>
    <w:rsid w:val="00AD6CBA"/>
    <w:rsid w:val="00AD7A4B"/>
    <w:rsid w:val="00AD7C1A"/>
    <w:rsid w:val="00AE1724"/>
    <w:rsid w:val="00AE21F5"/>
    <w:rsid w:val="00AE2549"/>
    <w:rsid w:val="00AE3FE9"/>
    <w:rsid w:val="00AE4C8D"/>
    <w:rsid w:val="00AF024C"/>
    <w:rsid w:val="00AF14A4"/>
    <w:rsid w:val="00AF25AA"/>
    <w:rsid w:val="00AF45A3"/>
    <w:rsid w:val="00AF48D8"/>
    <w:rsid w:val="00AF4D77"/>
    <w:rsid w:val="00AF52B0"/>
    <w:rsid w:val="00AF750A"/>
    <w:rsid w:val="00AF7797"/>
    <w:rsid w:val="00B00C47"/>
    <w:rsid w:val="00B013B4"/>
    <w:rsid w:val="00B0219C"/>
    <w:rsid w:val="00B024D7"/>
    <w:rsid w:val="00B036C5"/>
    <w:rsid w:val="00B054F7"/>
    <w:rsid w:val="00B06403"/>
    <w:rsid w:val="00B06F73"/>
    <w:rsid w:val="00B07579"/>
    <w:rsid w:val="00B108A4"/>
    <w:rsid w:val="00B11800"/>
    <w:rsid w:val="00B11CD7"/>
    <w:rsid w:val="00B13F75"/>
    <w:rsid w:val="00B14056"/>
    <w:rsid w:val="00B162F9"/>
    <w:rsid w:val="00B176DD"/>
    <w:rsid w:val="00B177FD"/>
    <w:rsid w:val="00B206DB"/>
    <w:rsid w:val="00B215D3"/>
    <w:rsid w:val="00B238EF"/>
    <w:rsid w:val="00B24946"/>
    <w:rsid w:val="00B30B0F"/>
    <w:rsid w:val="00B30EFE"/>
    <w:rsid w:val="00B312AD"/>
    <w:rsid w:val="00B31B7D"/>
    <w:rsid w:val="00B331BC"/>
    <w:rsid w:val="00B33990"/>
    <w:rsid w:val="00B3499B"/>
    <w:rsid w:val="00B34AF1"/>
    <w:rsid w:val="00B355DE"/>
    <w:rsid w:val="00B35AF2"/>
    <w:rsid w:val="00B367C0"/>
    <w:rsid w:val="00B36873"/>
    <w:rsid w:val="00B40182"/>
    <w:rsid w:val="00B41EF3"/>
    <w:rsid w:val="00B476D4"/>
    <w:rsid w:val="00B478FF"/>
    <w:rsid w:val="00B50137"/>
    <w:rsid w:val="00B51016"/>
    <w:rsid w:val="00B51B4B"/>
    <w:rsid w:val="00B527C6"/>
    <w:rsid w:val="00B5357D"/>
    <w:rsid w:val="00B53B4C"/>
    <w:rsid w:val="00B568B1"/>
    <w:rsid w:val="00B60EDD"/>
    <w:rsid w:val="00B61B74"/>
    <w:rsid w:val="00B64CEC"/>
    <w:rsid w:val="00B66D1D"/>
    <w:rsid w:val="00B6788A"/>
    <w:rsid w:val="00B67B19"/>
    <w:rsid w:val="00B70A17"/>
    <w:rsid w:val="00B716A4"/>
    <w:rsid w:val="00B7198F"/>
    <w:rsid w:val="00B7293D"/>
    <w:rsid w:val="00B73D8B"/>
    <w:rsid w:val="00B74053"/>
    <w:rsid w:val="00B74924"/>
    <w:rsid w:val="00B76701"/>
    <w:rsid w:val="00B76CAE"/>
    <w:rsid w:val="00B805B0"/>
    <w:rsid w:val="00B80D9B"/>
    <w:rsid w:val="00B810C8"/>
    <w:rsid w:val="00B81A0E"/>
    <w:rsid w:val="00B85237"/>
    <w:rsid w:val="00B85326"/>
    <w:rsid w:val="00B8622C"/>
    <w:rsid w:val="00B86276"/>
    <w:rsid w:val="00B90DCE"/>
    <w:rsid w:val="00B915D1"/>
    <w:rsid w:val="00B9197D"/>
    <w:rsid w:val="00B9251F"/>
    <w:rsid w:val="00B92F95"/>
    <w:rsid w:val="00B9326E"/>
    <w:rsid w:val="00B93E82"/>
    <w:rsid w:val="00B951AB"/>
    <w:rsid w:val="00B95C3F"/>
    <w:rsid w:val="00B96AC8"/>
    <w:rsid w:val="00B96EA3"/>
    <w:rsid w:val="00BA0D09"/>
    <w:rsid w:val="00BA28A3"/>
    <w:rsid w:val="00BA2A85"/>
    <w:rsid w:val="00BA3C9E"/>
    <w:rsid w:val="00BA3F04"/>
    <w:rsid w:val="00BA4477"/>
    <w:rsid w:val="00BA49CD"/>
    <w:rsid w:val="00BA58CC"/>
    <w:rsid w:val="00BA74DB"/>
    <w:rsid w:val="00BB3718"/>
    <w:rsid w:val="00BB5266"/>
    <w:rsid w:val="00BB5AD3"/>
    <w:rsid w:val="00BB7FD1"/>
    <w:rsid w:val="00BC0CEC"/>
    <w:rsid w:val="00BC1342"/>
    <w:rsid w:val="00BC1CB6"/>
    <w:rsid w:val="00BC2962"/>
    <w:rsid w:val="00BC424B"/>
    <w:rsid w:val="00BC465F"/>
    <w:rsid w:val="00BC4A24"/>
    <w:rsid w:val="00BC4EB9"/>
    <w:rsid w:val="00BC5123"/>
    <w:rsid w:val="00BC585E"/>
    <w:rsid w:val="00BC61D3"/>
    <w:rsid w:val="00BC78CD"/>
    <w:rsid w:val="00BD56B0"/>
    <w:rsid w:val="00BD5B26"/>
    <w:rsid w:val="00BD7D6F"/>
    <w:rsid w:val="00BE1D54"/>
    <w:rsid w:val="00BE4CDC"/>
    <w:rsid w:val="00BE72DD"/>
    <w:rsid w:val="00BF08E0"/>
    <w:rsid w:val="00BF0C7C"/>
    <w:rsid w:val="00BF1280"/>
    <w:rsid w:val="00BF1975"/>
    <w:rsid w:val="00BF3F29"/>
    <w:rsid w:val="00BF46A2"/>
    <w:rsid w:val="00BF6155"/>
    <w:rsid w:val="00C00B5E"/>
    <w:rsid w:val="00C01F4E"/>
    <w:rsid w:val="00C023B5"/>
    <w:rsid w:val="00C029E8"/>
    <w:rsid w:val="00C03313"/>
    <w:rsid w:val="00C0778D"/>
    <w:rsid w:val="00C0786D"/>
    <w:rsid w:val="00C103D6"/>
    <w:rsid w:val="00C10A51"/>
    <w:rsid w:val="00C125E7"/>
    <w:rsid w:val="00C13943"/>
    <w:rsid w:val="00C13D29"/>
    <w:rsid w:val="00C161B9"/>
    <w:rsid w:val="00C17BF2"/>
    <w:rsid w:val="00C20BEF"/>
    <w:rsid w:val="00C221F2"/>
    <w:rsid w:val="00C227BB"/>
    <w:rsid w:val="00C23981"/>
    <w:rsid w:val="00C23BC3"/>
    <w:rsid w:val="00C24D0D"/>
    <w:rsid w:val="00C2616C"/>
    <w:rsid w:val="00C262A9"/>
    <w:rsid w:val="00C2678E"/>
    <w:rsid w:val="00C270AD"/>
    <w:rsid w:val="00C27728"/>
    <w:rsid w:val="00C3088B"/>
    <w:rsid w:val="00C30A16"/>
    <w:rsid w:val="00C30EBD"/>
    <w:rsid w:val="00C31174"/>
    <w:rsid w:val="00C32374"/>
    <w:rsid w:val="00C32A25"/>
    <w:rsid w:val="00C360B9"/>
    <w:rsid w:val="00C36A9C"/>
    <w:rsid w:val="00C40A5B"/>
    <w:rsid w:val="00C40FD7"/>
    <w:rsid w:val="00C41450"/>
    <w:rsid w:val="00C422CC"/>
    <w:rsid w:val="00C43C5F"/>
    <w:rsid w:val="00C44115"/>
    <w:rsid w:val="00C4465F"/>
    <w:rsid w:val="00C454E9"/>
    <w:rsid w:val="00C45AFB"/>
    <w:rsid w:val="00C46650"/>
    <w:rsid w:val="00C47151"/>
    <w:rsid w:val="00C47BC6"/>
    <w:rsid w:val="00C50834"/>
    <w:rsid w:val="00C50970"/>
    <w:rsid w:val="00C52BDD"/>
    <w:rsid w:val="00C53E6C"/>
    <w:rsid w:val="00C54790"/>
    <w:rsid w:val="00C54AD8"/>
    <w:rsid w:val="00C54D20"/>
    <w:rsid w:val="00C5554B"/>
    <w:rsid w:val="00C5662F"/>
    <w:rsid w:val="00C5708F"/>
    <w:rsid w:val="00C6010A"/>
    <w:rsid w:val="00C6065A"/>
    <w:rsid w:val="00C6247D"/>
    <w:rsid w:val="00C642A9"/>
    <w:rsid w:val="00C647FA"/>
    <w:rsid w:val="00C64D31"/>
    <w:rsid w:val="00C64DBD"/>
    <w:rsid w:val="00C67C69"/>
    <w:rsid w:val="00C70209"/>
    <w:rsid w:val="00C70655"/>
    <w:rsid w:val="00C70997"/>
    <w:rsid w:val="00C72683"/>
    <w:rsid w:val="00C72BCF"/>
    <w:rsid w:val="00C72D24"/>
    <w:rsid w:val="00C72D82"/>
    <w:rsid w:val="00C73214"/>
    <w:rsid w:val="00C758F5"/>
    <w:rsid w:val="00C76989"/>
    <w:rsid w:val="00C77CD0"/>
    <w:rsid w:val="00C8039E"/>
    <w:rsid w:val="00C80C1C"/>
    <w:rsid w:val="00C81720"/>
    <w:rsid w:val="00C82443"/>
    <w:rsid w:val="00C82F9C"/>
    <w:rsid w:val="00C900CD"/>
    <w:rsid w:val="00C91B86"/>
    <w:rsid w:val="00C92D67"/>
    <w:rsid w:val="00C94D21"/>
    <w:rsid w:val="00C94E4D"/>
    <w:rsid w:val="00C963B1"/>
    <w:rsid w:val="00C9674C"/>
    <w:rsid w:val="00C96C13"/>
    <w:rsid w:val="00C97B53"/>
    <w:rsid w:val="00CA04ED"/>
    <w:rsid w:val="00CA1226"/>
    <w:rsid w:val="00CA12EF"/>
    <w:rsid w:val="00CA1A33"/>
    <w:rsid w:val="00CA1EB4"/>
    <w:rsid w:val="00CA39C6"/>
    <w:rsid w:val="00CA588A"/>
    <w:rsid w:val="00CA6915"/>
    <w:rsid w:val="00CA7202"/>
    <w:rsid w:val="00CB1255"/>
    <w:rsid w:val="00CB1B0F"/>
    <w:rsid w:val="00CB1FFC"/>
    <w:rsid w:val="00CB33E6"/>
    <w:rsid w:val="00CB49FE"/>
    <w:rsid w:val="00CB744F"/>
    <w:rsid w:val="00CC1544"/>
    <w:rsid w:val="00CC313C"/>
    <w:rsid w:val="00CC3150"/>
    <w:rsid w:val="00CC39E2"/>
    <w:rsid w:val="00CC402B"/>
    <w:rsid w:val="00CC40B7"/>
    <w:rsid w:val="00CC5456"/>
    <w:rsid w:val="00CC5860"/>
    <w:rsid w:val="00CC61A6"/>
    <w:rsid w:val="00CC6990"/>
    <w:rsid w:val="00CC76E1"/>
    <w:rsid w:val="00CC7AA4"/>
    <w:rsid w:val="00CD0F12"/>
    <w:rsid w:val="00CD2E6C"/>
    <w:rsid w:val="00CD3531"/>
    <w:rsid w:val="00CE0ADF"/>
    <w:rsid w:val="00CE1BCE"/>
    <w:rsid w:val="00CE295D"/>
    <w:rsid w:val="00CE2D0A"/>
    <w:rsid w:val="00CE47B2"/>
    <w:rsid w:val="00CE4BCA"/>
    <w:rsid w:val="00CE4C25"/>
    <w:rsid w:val="00CE7FF2"/>
    <w:rsid w:val="00CF18D9"/>
    <w:rsid w:val="00CF1AC0"/>
    <w:rsid w:val="00CF1BD6"/>
    <w:rsid w:val="00CF42CB"/>
    <w:rsid w:val="00CF4D3D"/>
    <w:rsid w:val="00CF610A"/>
    <w:rsid w:val="00CF7B63"/>
    <w:rsid w:val="00D01C78"/>
    <w:rsid w:val="00D02546"/>
    <w:rsid w:val="00D02B82"/>
    <w:rsid w:val="00D02DE4"/>
    <w:rsid w:val="00D03010"/>
    <w:rsid w:val="00D05C7A"/>
    <w:rsid w:val="00D061CC"/>
    <w:rsid w:val="00D06243"/>
    <w:rsid w:val="00D0641A"/>
    <w:rsid w:val="00D06A56"/>
    <w:rsid w:val="00D07903"/>
    <w:rsid w:val="00D07EC7"/>
    <w:rsid w:val="00D11AC1"/>
    <w:rsid w:val="00D13686"/>
    <w:rsid w:val="00D13BC7"/>
    <w:rsid w:val="00D144E1"/>
    <w:rsid w:val="00D15DED"/>
    <w:rsid w:val="00D171B6"/>
    <w:rsid w:val="00D17B4E"/>
    <w:rsid w:val="00D20DEC"/>
    <w:rsid w:val="00D222D2"/>
    <w:rsid w:val="00D2270D"/>
    <w:rsid w:val="00D2326E"/>
    <w:rsid w:val="00D254AE"/>
    <w:rsid w:val="00D2557C"/>
    <w:rsid w:val="00D270E6"/>
    <w:rsid w:val="00D3250E"/>
    <w:rsid w:val="00D3351A"/>
    <w:rsid w:val="00D34502"/>
    <w:rsid w:val="00D34A18"/>
    <w:rsid w:val="00D35413"/>
    <w:rsid w:val="00D36A90"/>
    <w:rsid w:val="00D36B74"/>
    <w:rsid w:val="00D40497"/>
    <w:rsid w:val="00D40FD5"/>
    <w:rsid w:val="00D41E3B"/>
    <w:rsid w:val="00D4238E"/>
    <w:rsid w:val="00D438B6"/>
    <w:rsid w:val="00D4619D"/>
    <w:rsid w:val="00D47249"/>
    <w:rsid w:val="00D477C3"/>
    <w:rsid w:val="00D52B88"/>
    <w:rsid w:val="00D54F5A"/>
    <w:rsid w:val="00D563E0"/>
    <w:rsid w:val="00D57162"/>
    <w:rsid w:val="00D574D1"/>
    <w:rsid w:val="00D57EAF"/>
    <w:rsid w:val="00D6037C"/>
    <w:rsid w:val="00D627AF"/>
    <w:rsid w:val="00D62D4C"/>
    <w:rsid w:val="00D659B0"/>
    <w:rsid w:val="00D65E93"/>
    <w:rsid w:val="00D67F16"/>
    <w:rsid w:val="00D7061D"/>
    <w:rsid w:val="00D71C18"/>
    <w:rsid w:val="00D77DFF"/>
    <w:rsid w:val="00D80B53"/>
    <w:rsid w:val="00D812C0"/>
    <w:rsid w:val="00D81C50"/>
    <w:rsid w:val="00D81EC5"/>
    <w:rsid w:val="00D829C2"/>
    <w:rsid w:val="00D83440"/>
    <w:rsid w:val="00D85AC8"/>
    <w:rsid w:val="00D8795C"/>
    <w:rsid w:val="00D87C64"/>
    <w:rsid w:val="00D924F3"/>
    <w:rsid w:val="00D94F78"/>
    <w:rsid w:val="00DA2106"/>
    <w:rsid w:val="00DA2566"/>
    <w:rsid w:val="00DA2C00"/>
    <w:rsid w:val="00DA5850"/>
    <w:rsid w:val="00DA655E"/>
    <w:rsid w:val="00DA7D28"/>
    <w:rsid w:val="00DB0347"/>
    <w:rsid w:val="00DB045C"/>
    <w:rsid w:val="00DB121E"/>
    <w:rsid w:val="00DB162F"/>
    <w:rsid w:val="00DB3339"/>
    <w:rsid w:val="00DB49DE"/>
    <w:rsid w:val="00DB4B57"/>
    <w:rsid w:val="00DC10A0"/>
    <w:rsid w:val="00DC445D"/>
    <w:rsid w:val="00DC6814"/>
    <w:rsid w:val="00DD0136"/>
    <w:rsid w:val="00DD08C0"/>
    <w:rsid w:val="00DD0AD4"/>
    <w:rsid w:val="00DD1D30"/>
    <w:rsid w:val="00DD1E66"/>
    <w:rsid w:val="00DD2CDF"/>
    <w:rsid w:val="00DD2FBA"/>
    <w:rsid w:val="00DD3ED0"/>
    <w:rsid w:val="00DD5A8F"/>
    <w:rsid w:val="00DD6521"/>
    <w:rsid w:val="00DD6F4E"/>
    <w:rsid w:val="00DD766F"/>
    <w:rsid w:val="00DE102C"/>
    <w:rsid w:val="00DE3BF4"/>
    <w:rsid w:val="00DE44F2"/>
    <w:rsid w:val="00DE4646"/>
    <w:rsid w:val="00DE4A41"/>
    <w:rsid w:val="00DE4BE2"/>
    <w:rsid w:val="00DE61F6"/>
    <w:rsid w:val="00DF0DE8"/>
    <w:rsid w:val="00DF16AB"/>
    <w:rsid w:val="00DF3163"/>
    <w:rsid w:val="00DF3169"/>
    <w:rsid w:val="00DF4E48"/>
    <w:rsid w:val="00DF5902"/>
    <w:rsid w:val="00DF67D0"/>
    <w:rsid w:val="00E00658"/>
    <w:rsid w:val="00E0065A"/>
    <w:rsid w:val="00E0147C"/>
    <w:rsid w:val="00E01B12"/>
    <w:rsid w:val="00E01B7D"/>
    <w:rsid w:val="00E03053"/>
    <w:rsid w:val="00E032BA"/>
    <w:rsid w:val="00E03639"/>
    <w:rsid w:val="00E04A20"/>
    <w:rsid w:val="00E06B70"/>
    <w:rsid w:val="00E06C46"/>
    <w:rsid w:val="00E10F73"/>
    <w:rsid w:val="00E1195B"/>
    <w:rsid w:val="00E13A5E"/>
    <w:rsid w:val="00E1574B"/>
    <w:rsid w:val="00E15D81"/>
    <w:rsid w:val="00E169CD"/>
    <w:rsid w:val="00E21BCB"/>
    <w:rsid w:val="00E21FCF"/>
    <w:rsid w:val="00E2453F"/>
    <w:rsid w:val="00E248F0"/>
    <w:rsid w:val="00E25C55"/>
    <w:rsid w:val="00E264D3"/>
    <w:rsid w:val="00E270D1"/>
    <w:rsid w:val="00E273CF"/>
    <w:rsid w:val="00E27EEF"/>
    <w:rsid w:val="00E31E50"/>
    <w:rsid w:val="00E32BA9"/>
    <w:rsid w:val="00E351F2"/>
    <w:rsid w:val="00E3555D"/>
    <w:rsid w:val="00E36457"/>
    <w:rsid w:val="00E3728E"/>
    <w:rsid w:val="00E37C13"/>
    <w:rsid w:val="00E4066E"/>
    <w:rsid w:val="00E4153C"/>
    <w:rsid w:val="00E41DDC"/>
    <w:rsid w:val="00E42709"/>
    <w:rsid w:val="00E446CB"/>
    <w:rsid w:val="00E4638F"/>
    <w:rsid w:val="00E47970"/>
    <w:rsid w:val="00E50225"/>
    <w:rsid w:val="00E51E6F"/>
    <w:rsid w:val="00E52A47"/>
    <w:rsid w:val="00E566D6"/>
    <w:rsid w:val="00E57768"/>
    <w:rsid w:val="00E6002C"/>
    <w:rsid w:val="00E60FAF"/>
    <w:rsid w:val="00E6401F"/>
    <w:rsid w:val="00E6455F"/>
    <w:rsid w:val="00E64828"/>
    <w:rsid w:val="00E656BD"/>
    <w:rsid w:val="00E670B2"/>
    <w:rsid w:val="00E67DC8"/>
    <w:rsid w:val="00E67E32"/>
    <w:rsid w:val="00E70031"/>
    <w:rsid w:val="00E73664"/>
    <w:rsid w:val="00E73A57"/>
    <w:rsid w:val="00E778FF"/>
    <w:rsid w:val="00E77905"/>
    <w:rsid w:val="00E77D6D"/>
    <w:rsid w:val="00E80AC9"/>
    <w:rsid w:val="00E80EE6"/>
    <w:rsid w:val="00E81373"/>
    <w:rsid w:val="00E8158F"/>
    <w:rsid w:val="00E831F6"/>
    <w:rsid w:val="00E85D4C"/>
    <w:rsid w:val="00E86BCC"/>
    <w:rsid w:val="00E870C7"/>
    <w:rsid w:val="00E8747D"/>
    <w:rsid w:val="00E87617"/>
    <w:rsid w:val="00E90831"/>
    <w:rsid w:val="00E911CC"/>
    <w:rsid w:val="00E92E9A"/>
    <w:rsid w:val="00E9338D"/>
    <w:rsid w:val="00E94C31"/>
    <w:rsid w:val="00E95D42"/>
    <w:rsid w:val="00E9622B"/>
    <w:rsid w:val="00E97413"/>
    <w:rsid w:val="00EA0E4E"/>
    <w:rsid w:val="00EA0F64"/>
    <w:rsid w:val="00EA22F7"/>
    <w:rsid w:val="00EA2E7B"/>
    <w:rsid w:val="00EA6F6D"/>
    <w:rsid w:val="00EA77C6"/>
    <w:rsid w:val="00EB081B"/>
    <w:rsid w:val="00EB463E"/>
    <w:rsid w:val="00EB541D"/>
    <w:rsid w:val="00EB7E4E"/>
    <w:rsid w:val="00EC00A6"/>
    <w:rsid w:val="00EC08E2"/>
    <w:rsid w:val="00EC1107"/>
    <w:rsid w:val="00EC1A4A"/>
    <w:rsid w:val="00EC5607"/>
    <w:rsid w:val="00ED0373"/>
    <w:rsid w:val="00ED10EA"/>
    <w:rsid w:val="00ED1E6C"/>
    <w:rsid w:val="00ED5748"/>
    <w:rsid w:val="00ED67E2"/>
    <w:rsid w:val="00ED7233"/>
    <w:rsid w:val="00ED7E0B"/>
    <w:rsid w:val="00ED7F0C"/>
    <w:rsid w:val="00EE05A2"/>
    <w:rsid w:val="00EE0856"/>
    <w:rsid w:val="00EE5E9E"/>
    <w:rsid w:val="00EE64EC"/>
    <w:rsid w:val="00EE681C"/>
    <w:rsid w:val="00EE6E9E"/>
    <w:rsid w:val="00EE70BC"/>
    <w:rsid w:val="00EF2028"/>
    <w:rsid w:val="00EF2358"/>
    <w:rsid w:val="00EF4B0F"/>
    <w:rsid w:val="00EF4C5F"/>
    <w:rsid w:val="00EF661F"/>
    <w:rsid w:val="00EF6762"/>
    <w:rsid w:val="00EF7285"/>
    <w:rsid w:val="00EF7430"/>
    <w:rsid w:val="00EF7609"/>
    <w:rsid w:val="00EF7F29"/>
    <w:rsid w:val="00F01A35"/>
    <w:rsid w:val="00F01B2E"/>
    <w:rsid w:val="00F03FE0"/>
    <w:rsid w:val="00F04C61"/>
    <w:rsid w:val="00F0525C"/>
    <w:rsid w:val="00F05280"/>
    <w:rsid w:val="00F0530D"/>
    <w:rsid w:val="00F06B6B"/>
    <w:rsid w:val="00F07C1D"/>
    <w:rsid w:val="00F1037A"/>
    <w:rsid w:val="00F10F8B"/>
    <w:rsid w:val="00F13360"/>
    <w:rsid w:val="00F13382"/>
    <w:rsid w:val="00F20CFF"/>
    <w:rsid w:val="00F2235C"/>
    <w:rsid w:val="00F2244B"/>
    <w:rsid w:val="00F2347D"/>
    <w:rsid w:val="00F239C2"/>
    <w:rsid w:val="00F30DA6"/>
    <w:rsid w:val="00F3679B"/>
    <w:rsid w:val="00F370FF"/>
    <w:rsid w:val="00F3723E"/>
    <w:rsid w:val="00F42305"/>
    <w:rsid w:val="00F43326"/>
    <w:rsid w:val="00F442D5"/>
    <w:rsid w:val="00F45DF6"/>
    <w:rsid w:val="00F47691"/>
    <w:rsid w:val="00F507F9"/>
    <w:rsid w:val="00F51517"/>
    <w:rsid w:val="00F5247E"/>
    <w:rsid w:val="00F524C4"/>
    <w:rsid w:val="00F52530"/>
    <w:rsid w:val="00F5345E"/>
    <w:rsid w:val="00F53908"/>
    <w:rsid w:val="00F53FE1"/>
    <w:rsid w:val="00F54465"/>
    <w:rsid w:val="00F54B92"/>
    <w:rsid w:val="00F55CDC"/>
    <w:rsid w:val="00F5645E"/>
    <w:rsid w:val="00F56922"/>
    <w:rsid w:val="00F57544"/>
    <w:rsid w:val="00F60298"/>
    <w:rsid w:val="00F60AEC"/>
    <w:rsid w:val="00F6105A"/>
    <w:rsid w:val="00F6344A"/>
    <w:rsid w:val="00F63AD5"/>
    <w:rsid w:val="00F63BEB"/>
    <w:rsid w:val="00F64898"/>
    <w:rsid w:val="00F64D8B"/>
    <w:rsid w:val="00F654B5"/>
    <w:rsid w:val="00F66CE9"/>
    <w:rsid w:val="00F678CC"/>
    <w:rsid w:val="00F718B5"/>
    <w:rsid w:val="00F72203"/>
    <w:rsid w:val="00F72844"/>
    <w:rsid w:val="00F74430"/>
    <w:rsid w:val="00F74455"/>
    <w:rsid w:val="00F76993"/>
    <w:rsid w:val="00F7717A"/>
    <w:rsid w:val="00F80561"/>
    <w:rsid w:val="00F81095"/>
    <w:rsid w:val="00F81B46"/>
    <w:rsid w:val="00F83250"/>
    <w:rsid w:val="00F844C0"/>
    <w:rsid w:val="00F865E8"/>
    <w:rsid w:val="00F86F4A"/>
    <w:rsid w:val="00F90433"/>
    <w:rsid w:val="00F90763"/>
    <w:rsid w:val="00F91844"/>
    <w:rsid w:val="00F923CB"/>
    <w:rsid w:val="00F93AC2"/>
    <w:rsid w:val="00F9521B"/>
    <w:rsid w:val="00F952BA"/>
    <w:rsid w:val="00F96655"/>
    <w:rsid w:val="00F96741"/>
    <w:rsid w:val="00F97B4D"/>
    <w:rsid w:val="00FA1048"/>
    <w:rsid w:val="00FA1571"/>
    <w:rsid w:val="00FA35BA"/>
    <w:rsid w:val="00FA51D9"/>
    <w:rsid w:val="00FA6DCF"/>
    <w:rsid w:val="00FA7ABF"/>
    <w:rsid w:val="00FA7B11"/>
    <w:rsid w:val="00FB0A2B"/>
    <w:rsid w:val="00FB2021"/>
    <w:rsid w:val="00FB28F8"/>
    <w:rsid w:val="00FB3291"/>
    <w:rsid w:val="00FB4D40"/>
    <w:rsid w:val="00FB5CBC"/>
    <w:rsid w:val="00FB6A49"/>
    <w:rsid w:val="00FC15DF"/>
    <w:rsid w:val="00FC2E8C"/>
    <w:rsid w:val="00FC4D94"/>
    <w:rsid w:val="00FC5FDC"/>
    <w:rsid w:val="00FC6555"/>
    <w:rsid w:val="00FD1043"/>
    <w:rsid w:val="00FD239E"/>
    <w:rsid w:val="00FD2C4D"/>
    <w:rsid w:val="00FD472D"/>
    <w:rsid w:val="00FD5600"/>
    <w:rsid w:val="00FD5E32"/>
    <w:rsid w:val="00FD60AD"/>
    <w:rsid w:val="00FD635C"/>
    <w:rsid w:val="00FD6753"/>
    <w:rsid w:val="00FD6C10"/>
    <w:rsid w:val="00FD6E67"/>
    <w:rsid w:val="00FD76B7"/>
    <w:rsid w:val="00FD7ADF"/>
    <w:rsid w:val="00FE0848"/>
    <w:rsid w:val="00FE09E8"/>
    <w:rsid w:val="00FE14B8"/>
    <w:rsid w:val="00FE176D"/>
    <w:rsid w:val="00FE1815"/>
    <w:rsid w:val="00FE5298"/>
    <w:rsid w:val="00FE59F8"/>
    <w:rsid w:val="00FE5AFD"/>
    <w:rsid w:val="00FE5EFE"/>
    <w:rsid w:val="00FE632C"/>
    <w:rsid w:val="00FE7228"/>
    <w:rsid w:val="00FE7F7C"/>
    <w:rsid w:val="00FF102E"/>
    <w:rsid w:val="00FF1895"/>
    <w:rsid w:val="00FF2DDF"/>
    <w:rsid w:val="00FF42DB"/>
    <w:rsid w:val="00FF5D3B"/>
    <w:rsid w:val="00FF5E66"/>
    <w:rsid w:val="00FF6D11"/>
    <w:rsid w:val="00FF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D465F"/>
  <w15:docId w15:val="{A8FAAEC7-93C7-401F-8389-C2D02486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F7797"/>
  </w:style>
  <w:style w:type="paragraph" w:styleId="10">
    <w:name w:val="heading 1"/>
    <w:aliases w:val="Заголовки диплома"/>
    <w:basedOn w:val="a1"/>
    <w:next w:val="a1"/>
    <w:link w:val="11"/>
    <w:uiPriority w:val="9"/>
    <w:qFormat/>
    <w:rsid w:val="00FE14B8"/>
    <w:pPr>
      <w:keepNext/>
      <w:ind w:firstLine="567"/>
      <w:jc w:val="center"/>
      <w:outlineLvl w:val="0"/>
    </w:pPr>
    <w:rPr>
      <w:rFonts w:ascii="GOST type B" w:hAnsi="GOST type B"/>
      <w:i/>
      <w:sz w:val="36"/>
    </w:rPr>
  </w:style>
  <w:style w:type="paragraph" w:styleId="20">
    <w:name w:val="heading 2"/>
    <w:basedOn w:val="a1"/>
    <w:next w:val="a1"/>
    <w:link w:val="21"/>
    <w:uiPriority w:val="9"/>
    <w:qFormat/>
    <w:rsid w:val="00FE14B8"/>
    <w:pPr>
      <w:keepNext/>
      <w:ind w:firstLine="567"/>
      <w:jc w:val="center"/>
      <w:outlineLvl w:val="1"/>
    </w:pPr>
    <w:rPr>
      <w:rFonts w:ascii="GOST type B" w:hAnsi="GOST type B"/>
      <w:i/>
      <w:sz w:val="32"/>
    </w:rPr>
  </w:style>
  <w:style w:type="paragraph" w:styleId="3">
    <w:name w:val="heading 3"/>
    <w:basedOn w:val="a1"/>
    <w:next w:val="a1"/>
    <w:link w:val="30"/>
    <w:uiPriority w:val="9"/>
    <w:qFormat/>
    <w:rsid w:val="00FE14B8"/>
    <w:pPr>
      <w:keepNext/>
      <w:spacing w:line="360" w:lineRule="exact"/>
      <w:ind w:firstLine="720"/>
      <w:jc w:val="both"/>
      <w:outlineLvl w:val="2"/>
    </w:pPr>
    <w:rPr>
      <w:sz w:val="29"/>
    </w:rPr>
  </w:style>
  <w:style w:type="paragraph" w:styleId="4">
    <w:name w:val="heading 4"/>
    <w:basedOn w:val="a1"/>
    <w:next w:val="a1"/>
    <w:link w:val="40"/>
    <w:uiPriority w:val="9"/>
    <w:qFormat/>
    <w:rsid w:val="00FE14B8"/>
    <w:pPr>
      <w:keepNext/>
      <w:spacing w:line="380" w:lineRule="exact"/>
      <w:jc w:val="center"/>
      <w:outlineLvl w:val="3"/>
    </w:pPr>
    <w:rPr>
      <w:b/>
      <w:sz w:val="29"/>
    </w:rPr>
  </w:style>
  <w:style w:type="paragraph" w:styleId="5">
    <w:name w:val="heading 5"/>
    <w:basedOn w:val="a1"/>
    <w:next w:val="a1"/>
    <w:link w:val="50"/>
    <w:uiPriority w:val="9"/>
    <w:qFormat/>
    <w:rsid w:val="00470EFF"/>
    <w:pPr>
      <w:keepNext/>
      <w:spacing w:line="380" w:lineRule="exact"/>
      <w:jc w:val="center"/>
      <w:outlineLvl w:val="4"/>
    </w:pPr>
    <w:rPr>
      <w:rFonts w:ascii="GOST type B" w:hAnsi="GOST type B"/>
      <w:b/>
      <w:i/>
      <w:sz w:val="28"/>
    </w:rPr>
  </w:style>
  <w:style w:type="paragraph" w:styleId="6">
    <w:name w:val="heading 6"/>
    <w:basedOn w:val="a1"/>
    <w:next w:val="a1"/>
    <w:link w:val="60"/>
    <w:qFormat/>
    <w:rsid w:val="00FE14B8"/>
    <w:pPr>
      <w:keepNext/>
      <w:spacing w:line="380" w:lineRule="exact"/>
      <w:ind w:firstLine="720"/>
      <w:jc w:val="center"/>
      <w:outlineLvl w:val="5"/>
    </w:pPr>
    <w:rPr>
      <w:sz w:val="29"/>
    </w:rPr>
  </w:style>
  <w:style w:type="paragraph" w:styleId="7">
    <w:name w:val="heading 7"/>
    <w:basedOn w:val="a1"/>
    <w:next w:val="a1"/>
    <w:link w:val="70"/>
    <w:qFormat/>
    <w:rsid w:val="00FE14B8"/>
    <w:pPr>
      <w:keepNext/>
      <w:spacing w:line="380" w:lineRule="exact"/>
      <w:ind w:firstLine="720"/>
      <w:jc w:val="both"/>
      <w:outlineLvl w:val="6"/>
    </w:pPr>
    <w:rPr>
      <w:sz w:val="29"/>
    </w:rPr>
  </w:style>
  <w:style w:type="paragraph" w:styleId="8">
    <w:name w:val="heading 8"/>
    <w:basedOn w:val="a1"/>
    <w:next w:val="a1"/>
    <w:link w:val="80"/>
    <w:qFormat/>
    <w:rsid w:val="00FE14B8"/>
    <w:pPr>
      <w:keepNext/>
      <w:jc w:val="center"/>
      <w:outlineLvl w:val="7"/>
    </w:pPr>
    <w:rPr>
      <w:b/>
      <w:sz w:val="72"/>
    </w:rPr>
  </w:style>
  <w:style w:type="paragraph" w:styleId="9">
    <w:name w:val="heading 9"/>
    <w:basedOn w:val="a1"/>
    <w:next w:val="a1"/>
    <w:link w:val="90"/>
    <w:qFormat/>
    <w:rsid w:val="00FE14B8"/>
    <w:pPr>
      <w:keepNext/>
      <w:ind w:left="170" w:right="170"/>
      <w:jc w:val="center"/>
      <w:outlineLvl w:val="8"/>
    </w:pPr>
    <w:rPr>
      <w:b/>
      <w:sz w:val="2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FE14B8"/>
    <w:pPr>
      <w:tabs>
        <w:tab w:val="center" w:pos="4153"/>
        <w:tab w:val="right" w:pos="8306"/>
      </w:tabs>
    </w:pPr>
  </w:style>
  <w:style w:type="paragraph" w:styleId="a7">
    <w:name w:val="footer"/>
    <w:basedOn w:val="a1"/>
    <w:link w:val="a8"/>
    <w:uiPriority w:val="99"/>
    <w:rsid w:val="00FE14B8"/>
    <w:pPr>
      <w:tabs>
        <w:tab w:val="center" w:pos="4153"/>
        <w:tab w:val="right" w:pos="8306"/>
      </w:tabs>
    </w:pPr>
  </w:style>
  <w:style w:type="paragraph" w:styleId="a9">
    <w:name w:val="Title"/>
    <w:basedOn w:val="a1"/>
    <w:link w:val="aa"/>
    <w:qFormat/>
    <w:rsid w:val="00FE14B8"/>
    <w:pPr>
      <w:jc w:val="center"/>
    </w:pPr>
    <w:rPr>
      <w:sz w:val="28"/>
    </w:rPr>
  </w:style>
  <w:style w:type="paragraph" w:styleId="31">
    <w:name w:val="toc 3"/>
    <w:basedOn w:val="a1"/>
    <w:next w:val="a1"/>
    <w:autoRedefine/>
    <w:uiPriority w:val="39"/>
    <w:qFormat/>
    <w:rsid w:val="00FE14B8"/>
    <w:pPr>
      <w:ind w:left="400"/>
    </w:pPr>
  </w:style>
  <w:style w:type="paragraph" w:styleId="22">
    <w:name w:val="Body Text Indent 2"/>
    <w:basedOn w:val="a1"/>
    <w:link w:val="23"/>
    <w:uiPriority w:val="99"/>
    <w:rsid w:val="00FE14B8"/>
    <w:pPr>
      <w:spacing w:line="360" w:lineRule="exact"/>
      <w:ind w:firstLine="720"/>
      <w:jc w:val="both"/>
    </w:pPr>
    <w:rPr>
      <w:sz w:val="29"/>
    </w:rPr>
  </w:style>
  <w:style w:type="paragraph" w:styleId="ab">
    <w:name w:val="Body Text Indent"/>
    <w:basedOn w:val="a1"/>
    <w:link w:val="ac"/>
    <w:rsid w:val="00FE14B8"/>
    <w:pPr>
      <w:ind w:firstLine="720"/>
      <w:jc w:val="both"/>
    </w:pPr>
    <w:rPr>
      <w:sz w:val="28"/>
    </w:rPr>
  </w:style>
  <w:style w:type="paragraph" w:styleId="ad">
    <w:name w:val="Body Text"/>
    <w:basedOn w:val="a1"/>
    <w:link w:val="ae"/>
    <w:uiPriority w:val="99"/>
    <w:qFormat/>
    <w:rsid w:val="00FE14B8"/>
    <w:pPr>
      <w:ind w:firstLine="567"/>
      <w:jc w:val="both"/>
    </w:pPr>
    <w:rPr>
      <w:rFonts w:ascii="GOST type B" w:hAnsi="GOST type B"/>
      <w:i/>
      <w:sz w:val="28"/>
    </w:rPr>
  </w:style>
  <w:style w:type="paragraph" w:styleId="af">
    <w:name w:val="caption"/>
    <w:basedOn w:val="a1"/>
    <w:next w:val="a1"/>
    <w:qFormat/>
    <w:rsid w:val="00FE14B8"/>
    <w:pPr>
      <w:jc w:val="both"/>
    </w:pPr>
    <w:rPr>
      <w:sz w:val="29"/>
    </w:rPr>
  </w:style>
  <w:style w:type="paragraph" w:styleId="12">
    <w:name w:val="toc 1"/>
    <w:basedOn w:val="a1"/>
    <w:next w:val="a1"/>
    <w:autoRedefine/>
    <w:uiPriority w:val="39"/>
    <w:qFormat/>
    <w:rsid w:val="00FE14B8"/>
    <w:pPr>
      <w:ind w:firstLine="567"/>
    </w:pPr>
    <w:rPr>
      <w:rFonts w:ascii="GOST type B" w:hAnsi="GOST type B"/>
      <w:i/>
      <w:sz w:val="28"/>
    </w:rPr>
  </w:style>
  <w:style w:type="paragraph" w:styleId="24">
    <w:name w:val="toc 2"/>
    <w:basedOn w:val="a1"/>
    <w:next w:val="a1"/>
    <w:autoRedefine/>
    <w:uiPriority w:val="39"/>
    <w:qFormat/>
    <w:rsid w:val="00FE14B8"/>
    <w:pPr>
      <w:ind w:left="198" w:firstLine="567"/>
    </w:pPr>
    <w:rPr>
      <w:rFonts w:ascii="GOST type B" w:hAnsi="GOST type B"/>
      <w:i/>
      <w:sz w:val="28"/>
    </w:rPr>
  </w:style>
  <w:style w:type="paragraph" w:styleId="41">
    <w:name w:val="toc 4"/>
    <w:basedOn w:val="a1"/>
    <w:next w:val="a1"/>
    <w:autoRedefine/>
    <w:rsid w:val="00224611"/>
    <w:pPr>
      <w:tabs>
        <w:tab w:val="right" w:leader="dot" w:pos="9458"/>
      </w:tabs>
      <w:ind w:left="426"/>
      <w:jc w:val="both"/>
    </w:pPr>
  </w:style>
  <w:style w:type="paragraph" w:styleId="51">
    <w:name w:val="toc 5"/>
    <w:basedOn w:val="a1"/>
    <w:next w:val="a1"/>
    <w:autoRedefine/>
    <w:rsid w:val="00467316"/>
    <w:pPr>
      <w:tabs>
        <w:tab w:val="right" w:leader="dot" w:pos="9458"/>
      </w:tabs>
      <w:ind w:firstLine="709"/>
      <w:jc w:val="center"/>
    </w:pPr>
    <w:rPr>
      <w:rFonts w:ascii="GOST type B" w:hAnsi="GOST type B"/>
      <w:i/>
      <w:noProof/>
      <w:sz w:val="32"/>
      <w:szCs w:val="29"/>
    </w:rPr>
  </w:style>
  <w:style w:type="paragraph" w:styleId="61">
    <w:name w:val="toc 6"/>
    <w:basedOn w:val="a1"/>
    <w:next w:val="a1"/>
    <w:autoRedefine/>
    <w:rsid w:val="00FE14B8"/>
    <w:pPr>
      <w:ind w:left="1000"/>
    </w:pPr>
  </w:style>
  <w:style w:type="paragraph" w:styleId="71">
    <w:name w:val="toc 7"/>
    <w:basedOn w:val="a1"/>
    <w:next w:val="a1"/>
    <w:autoRedefine/>
    <w:rsid w:val="00FE14B8"/>
    <w:pPr>
      <w:ind w:left="1200"/>
    </w:pPr>
  </w:style>
  <w:style w:type="paragraph" w:styleId="81">
    <w:name w:val="toc 8"/>
    <w:basedOn w:val="a1"/>
    <w:next w:val="a1"/>
    <w:autoRedefine/>
    <w:rsid w:val="00FE14B8"/>
    <w:pPr>
      <w:ind w:left="1400"/>
    </w:pPr>
  </w:style>
  <w:style w:type="paragraph" w:styleId="91">
    <w:name w:val="toc 9"/>
    <w:basedOn w:val="a1"/>
    <w:next w:val="a1"/>
    <w:autoRedefine/>
    <w:rsid w:val="00FE14B8"/>
    <w:pPr>
      <w:ind w:left="1600"/>
    </w:pPr>
  </w:style>
  <w:style w:type="character" w:styleId="af0">
    <w:name w:val="Hyperlink"/>
    <w:uiPriority w:val="99"/>
    <w:rsid w:val="00FE14B8"/>
    <w:rPr>
      <w:color w:val="0000FF"/>
      <w:u w:val="single"/>
    </w:rPr>
  </w:style>
  <w:style w:type="paragraph" w:styleId="32">
    <w:name w:val="Body Text Indent 3"/>
    <w:basedOn w:val="a1"/>
    <w:link w:val="33"/>
    <w:uiPriority w:val="99"/>
    <w:rsid w:val="00FE14B8"/>
    <w:pPr>
      <w:ind w:firstLine="567"/>
      <w:jc w:val="both"/>
    </w:pPr>
    <w:rPr>
      <w:rFonts w:ascii="GOST type B" w:hAnsi="GOST type B"/>
      <w:i/>
      <w:iCs/>
      <w:sz w:val="28"/>
    </w:rPr>
  </w:style>
  <w:style w:type="character" w:styleId="af1">
    <w:name w:val="annotation reference"/>
    <w:uiPriority w:val="99"/>
    <w:semiHidden/>
    <w:rsid w:val="00FE14B8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rsid w:val="00FE14B8"/>
  </w:style>
  <w:style w:type="character" w:styleId="af4">
    <w:name w:val="FollowedHyperlink"/>
    <w:uiPriority w:val="99"/>
    <w:rsid w:val="00FE14B8"/>
    <w:rPr>
      <w:color w:val="800080"/>
      <w:u w:val="single"/>
    </w:rPr>
  </w:style>
  <w:style w:type="paragraph" w:styleId="25">
    <w:name w:val="Body Text 2"/>
    <w:basedOn w:val="a1"/>
    <w:link w:val="26"/>
    <w:uiPriority w:val="99"/>
    <w:rsid w:val="00FE14B8"/>
    <w:pPr>
      <w:spacing w:before="280" w:line="220" w:lineRule="auto"/>
      <w:ind w:right="400"/>
      <w:jc w:val="center"/>
    </w:pPr>
    <w:rPr>
      <w:b/>
      <w:bCs/>
      <w:sz w:val="24"/>
      <w:szCs w:val="24"/>
    </w:rPr>
  </w:style>
  <w:style w:type="paragraph" w:customStyle="1" w:styleId="FR1">
    <w:name w:val="FR1"/>
    <w:rsid w:val="00FE14B8"/>
    <w:pPr>
      <w:widowControl w:val="0"/>
      <w:autoSpaceDE w:val="0"/>
      <w:autoSpaceDN w:val="0"/>
      <w:adjustRightInd w:val="0"/>
      <w:ind w:left="2840"/>
    </w:pPr>
    <w:rPr>
      <w:rFonts w:ascii="Arial" w:hAnsi="Arial" w:cs="Arial"/>
      <w:sz w:val="24"/>
      <w:szCs w:val="24"/>
      <w:lang w:val="en-US"/>
    </w:rPr>
  </w:style>
  <w:style w:type="paragraph" w:customStyle="1" w:styleId="16">
    <w:name w:val="Обычный + 16 пт"/>
    <w:aliases w:val="полужирный,не курсив"/>
    <w:basedOn w:val="a1"/>
    <w:rsid w:val="00FE14B8"/>
    <w:pPr>
      <w:numPr>
        <w:numId w:val="1"/>
      </w:numPr>
    </w:pPr>
    <w:rPr>
      <w:rFonts w:ascii="GOST type A" w:hAnsi="GOST type A"/>
      <w:b/>
      <w:sz w:val="32"/>
      <w:szCs w:val="32"/>
    </w:rPr>
  </w:style>
  <w:style w:type="paragraph" w:styleId="34">
    <w:name w:val="Body Text 3"/>
    <w:basedOn w:val="a1"/>
    <w:link w:val="35"/>
    <w:rsid w:val="00FE14B8"/>
    <w:pPr>
      <w:jc w:val="center"/>
      <w:outlineLvl w:val="0"/>
    </w:pPr>
    <w:rPr>
      <w:rFonts w:eastAsia="SimSun"/>
      <w:i/>
      <w:sz w:val="36"/>
      <w:szCs w:val="24"/>
    </w:rPr>
  </w:style>
  <w:style w:type="paragraph" w:customStyle="1" w:styleId="af5">
    <w:name w:val="Основной текст курсовика"/>
    <w:basedOn w:val="af6"/>
    <w:rsid w:val="00FE14B8"/>
    <w:pPr>
      <w:ind w:left="284" w:firstLine="283"/>
    </w:pPr>
    <w:rPr>
      <w:rFonts w:ascii="ISOCPEUR" w:eastAsia="SimSun" w:hAnsi="ISOCPEUR"/>
      <w:i/>
      <w:iCs/>
      <w:sz w:val="28"/>
    </w:rPr>
  </w:style>
  <w:style w:type="paragraph" w:styleId="af6">
    <w:name w:val="Plain Text"/>
    <w:basedOn w:val="a1"/>
    <w:link w:val="af7"/>
    <w:rsid w:val="00FE14B8"/>
    <w:rPr>
      <w:rFonts w:ascii="Courier New" w:hAnsi="Courier New"/>
    </w:rPr>
  </w:style>
  <w:style w:type="paragraph" w:customStyle="1" w:styleId="af8">
    <w:name w:val="Заголовок курсовика"/>
    <w:basedOn w:val="af6"/>
    <w:rsid w:val="00FE14B8"/>
    <w:pPr>
      <w:tabs>
        <w:tab w:val="left" w:pos="284"/>
      </w:tabs>
      <w:spacing w:line="360" w:lineRule="auto"/>
      <w:jc w:val="center"/>
    </w:pPr>
    <w:rPr>
      <w:rFonts w:ascii="ISOCPEUR" w:eastAsia="MS Mincho" w:hAnsi="ISOCPEUR"/>
      <w:b/>
      <w:bCs/>
      <w:i/>
      <w:sz w:val="28"/>
    </w:rPr>
  </w:style>
  <w:style w:type="paragraph" w:styleId="af9">
    <w:name w:val="Block Text"/>
    <w:basedOn w:val="a1"/>
    <w:rsid w:val="00FE14B8"/>
    <w:pPr>
      <w:ind w:left="1134" w:right="849"/>
      <w:jc w:val="center"/>
    </w:pPr>
    <w:rPr>
      <w:b/>
      <w:i/>
      <w:sz w:val="28"/>
      <w:szCs w:val="32"/>
    </w:rPr>
  </w:style>
  <w:style w:type="paragraph" w:styleId="13">
    <w:name w:val="index 1"/>
    <w:basedOn w:val="a1"/>
    <w:next w:val="a1"/>
    <w:autoRedefine/>
    <w:semiHidden/>
    <w:rsid w:val="00FE14B8"/>
    <w:pPr>
      <w:ind w:left="200" w:hanging="200"/>
    </w:pPr>
  </w:style>
  <w:style w:type="paragraph" w:styleId="27">
    <w:name w:val="index 2"/>
    <w:basedOn w:val="a1"/>
    <w:next w:val="a1"/>
    <w:autoRedefine/>
    <w:semiHidden/>
    <w:rsid w:val="00FE14B8"/>
    <w:pPr>
      <w:ind w:left="400" w:hanging="200"/>
    </w:pPr>
  </w:style>
  <w:style w:type="paragraph" w:styleId="36">
    <w:name w:val="index 3"/>
    <w:basedOn w:val="a1"/>
    <w:next w:val="a1"/>
    <w:autoRedefine/>
    <w:semiHidden/>
    <w:rsid w:val="00FE14B8"/>
    <w:pPr>
      <w:ind w:left="600" w:hanging="200"/>
    </w:pPr>
  </w:style>
  <w:style w:type="paragraph" w:styleId="42">
    <w:name w:val="index 4"/>
    <w:basedOn w:val="a1"/>
    <w:next w:val="a1"/>
    <w:autoRedefine/>
    <w:semiHidden/>
    <w:rsid w:val="00FE14B8"/>
    <w:pPr>
      <w:ind w:left="800" w:hanging="200"/>
    </w:pPr>
  </w:style>
  <w:style w:type="paragraph" w:styleId="52">
    <w:name w:val="index 5"/>
    <w:basedOn w:val="a1"/>
    <w:next w:val="a1"/>
    <w:autoRedefine/>
    <w:semiHidden/>
    <w:rsid w:val="00FE14B8"/>
    <w:pPr>
      <w:ind w:left="1000" w:hanging="200"/>
    </w:pPr>
  </w:style>
  <w:style w:type="paragraph" w:styleId="62">
    <w:name w:val="index 6"/>
    <w:basedOn w:val="a1"/>
    <w:next w:val="a1"/>
    <w:autoRedefine/>
    <w:semiHidden/>
    <w:rsid w:val="00FE14B8"/>
    <w:pPr>
      <w:ind w:left="1200" w:hanging="200"/>
    </w:pPr>
  </w:style>
  <w:style w:type="paragraph" w:styleId="72">
    <w:name w:val="index 7"/>
    <w:basedOn w:val="a1"/>
    <w:next w:val="a1"/>
    <w:autoRedefine/>
    <w:semiHidden/>
    <w:rsid w:val="00FE14B8"/>
    <w:pPr>
      <w:ind w:left="1400" w:hanging="200"/>
    </w:pPr>
  </w:style>
  <w:style w:type="paragraph" w:styleId="82">
    <w:name w:val="index 8"/>
    <w:basedOn w:val="a1"/>
    <w:next w:val="a1"/>
    <w:autoRedefine/>
    <w:semiHidden/>
    <w:rsid w:val="00FE14B8"/>
    <w:pPr>
      <w:ind w:left="1600" w:hanging="200"/>
    </w:pPr>
  </w:style>
  <w:style w:type="paragraph" w:styleId="92">
    <w:name w:val="index 9"/>
    <w:basedOn w:val="a1"/>
    <w:next w:val="a1"/>
    <w:autoRedefine/>
    <w:semiHidden/>
    <w:rsid w:val="00FE14B8"/>
    <w:pPr>
      <w:ind w:left="1800" w:hanging="200"/>
    </w:pPr>
  </w:style>
  <w:style w:type="paragraph" w:styleId="afa">
    <w:name w:val="index heading"/>
    <w:basedOn w:val="a1"/>
    <w:next w:val="13"/>
    <w:semiHidden/>
    <w:rsid w:val="00FE14B8"/>
  </w:style>
  <w:style w:type="character" w:styleId="afb">
    <w:name w:val="page number"/>
    <w:basedOn w:val="a2"/>
    <w:rsid w:val="00FE14B8"/>
  </w:style>
  <w:style w:type="paragraph" w:customStyle="1" w:styleId="afc">
    <w:name w:val="Чертежный"/>
    <w:link w:val="afd"/>
    <w:rsid w:val="00FE14B8"/>
    <w:pPr>
      <w:jc w:val="both"/>
    </w:pPr>
    <w:rPr>
      <w:rFonts w:ascii="ISOCPEUR" w:hAnsi="ISOCPEUR"/>
      <w:i/>
      <w:sz w:val="28"/>
      <w:lang w:val="uk-UA"/>
    </w:rPr>
  </w:style>
  <w:style w:type="paragraph" w:customStyle="1" w:styleId="afe">
    <w:name w:val="ОБЫЧНЫЙ"/>
    <w:basedOn w:val="a1"/>
    <w:link w:val="14"/>
    <w:rsid w:val="00FE14B8"/>
    <w:pPr>
      <w:spacing w:line="360" w:lineRule="auto"/>
      <w:jc w:val="both"/>
    </w:pPr>
    <w:rPr>
      <w:rFonts w:ascii="Arial" w:hAnsi="Arial"/>
      <w:i/>
      <w:sz w:val="28"/>
      <w:szCs w:val="28"/>
    </w:rPr>
  </w:style>
  <w:style w:type="character" w:customStyle="1" w:styleId="aff">
    <w:name w:val="Разреженный"/>
    <w:rsid w:val="00FE14B8"/>
    <w:rPr>
      <w:noProof w:val="0"/>
      <w:spacing w:val="40"/>
      <w:position w:val="0"/>
      <w:lang w:val="ru-RU"/>
    </w:rPr>
  </w:style>
  <w:style w:type="paragraph" w:styleId="aff0">
    <w:name w:val="Subtitle"/>
    <w:basedOn w:val="a1"/>
    <w:link w:val="aff1"/>
    <w:qFormat/>
    <w:rsid w:val="00FE14B8"/>
    <w:pPr>
      <w:jc w:val="center"/>
    </w:pPr>
    <w:rPr>
      <w:sz w:val="28"/>
      <w:szCs w:val="28"/>
    </w:rPr>
  </w:style>
  <w:style w:type="paragraph" w:customStyle="1" w:styleId="aff2">
    <w:name w:val="ОБЫЧНЫЙ Знак"/>
    <w:basedOn w:val="a1"/>
    <w:link w:val="aff3"/>
    <w:rsid w:val="00FE14B8"/>
    <w:pPr>
      <w:spacing w:line="360" w:lineRule="auto"/>
      <w:ind w:firstLine="567"/>
      <w:jc w:val="both"/>
    </w:pPr>
    <w:rPr>
      <w:rFonts w:ascii="Arial" w:hAnsi="Arial"/>
      <w:i/>
      <w:sz w:val="28"/>
      <w:szCs w:val="28"/>
    </w:rPr>
  </w:style>
  <w:style w:type="paragraph" w:customStyle="1" w:styleId="a">
    <w:name w:val="Стиль списка"/>
    <w:basedOn w:val="ab"/>
    <w:rsid w:val="00FE14B8"/>
    <w:pPr>
      <w:numPr>
        <w:numId w:val="2"/>
      </w:numPr>
      <w:tabs>
        <w:tab w:val="clear" w:pos="1266"/>
        <w:tab w:val="num" w:pos="546"/>
      </w:tabs>
      <w:ind w:left="0" w:firstLine="546"/>
    </w:pPr>
    <w:rPr>
      <w:sz w:val="20"/>
      <w:szCs w:val="19"/>
      <w:lang w:val="en-US"/>
    </w:rPr>
  </w:style>
  <w:style w:type="paragraph" w:customStyle="1" w:styleId="aff4">
    <w:name w:val="ЗАГОЛОВОК"/>
    <w:basedOn w:val="10"/>
    <w:next w:val="aff2"/>
    <w:link w:val="aff5"/>
    <w:rsid w:val="00FE14B8"/>
    <w:pPr>
      <w:spacing w:before="240" w:after="60" w:line="360" w:lineRule="auto"/>
      <w:ind w:firstLine="0"/>
    </w:pPr>
    <w:rPr>
      <w:rFonts w:ascii="Arial" w:hAnsi="Arial"/>
      <w:bCs/>
      <w:iCs/>
      <w:kern w:val="32"/>
      <w:sz w:val="32"/>
      <w:szCs w:val="32"/>
    </w:rPr>
  </w:style>
  <w:style w:type="paragraph" w:customStyle="1" w:styleId="1">
    <w:name w:val="Стиль1"/>
    <w:basedOn w:val="a1"/>
    <w:link w:val="15"/>
    <w:qFormat/>
    <w:rsid w:val="00FE14B8"/>
    <w:pPr>
      <w:numPr>
        <w:numId w:val="3"/>
      </w:numPr>
      <w:tabs>
        <w:tab w:val="left" w:pos="851"/>
      </w:tabs>
      <w:spacing w:line="480" w:lineRule="auto"/>
    </w:pPr>
    <w:rPr>
      <w:rFonts w:ascii="Courier" w:eastAsia="SimSun" w:hAnsi="Courier"/>
      <w:caps/>
      <w:sz w:val="42"/>
      <w:szCs w:val="24"/>
    </w:rPr>
  </w:style>
  <w:style w:type="paragraph" w:customStyle="1" w:styleId="2">
    <w:name w:val="Стиль2"/>
    <w:basedOn w:val="1"/>
    <w:rsid w:val="00FE14B8"/>
    <w:pPr>
      <w:numPr>
        <w:numId w:val="4"/>
      </w:numPr>
      <w:tabs>
        <w:tab w:val="clear" w:pos="1287"/>
        <w:tab w:val="num" w:pos="900"/>
      </w:tabs>
      <w:ind w:left="900" w:hanging="360"/>
    </w:pPr>
    <w:rPr>
      <w:caps w:val="0"/>
      <w:sz w:val="28"/>
    </w:rPr>
  </w:style>
  <w:style w:type="paragraph" w:customStyle="1" w:styleId="37">
    <w:name w:val="Стиль3"/>
    <w:basedOn w:val="2"/>
    <w:rsid w:val="00FE14B8"/>
    <w:pPr>
      <w:numPr>
        <w:numId w:val="0"/>
      </w:numPr>
      <w:tabs>
        <w:tab w:val="clear" w:pos="851"/>
        <w:tab w:val="left" w:pos="1276"/>
      </w:tabs>
    </w:pPr>
    <w:rPr>
      <w:caps/>
      <w:sz w:val="32"/>
    </w:rPr>
  </w:style>
  <w:style w:type="paragraph" w:customStyle="1" w:styleId="tx">
    <w:name w:val="tx"/>
    <w:basedOn w:val="a1"/>
    <w:rsid w:val="00FE14B8"/>
    <w:pPr>
      <w:spacing w:before="100" w:beforeAutospacing="1" w:after="100" w:afterAutospacing="1"/>
    </w:pPr>
    <w:rPr>
      <w:sz w:val="24"/>
      <w:szCs w:val="24"/>
    </w:rPr>
  </w:style>
  <w:style w:type="paragraph" w:customStyle="1" w:styleId="aff6">
    <w:name w:val="Рисунок курсовика (кур)"/>
    <w:basedOn w:val="a1"/>
    <w:rsid w:val="00FE14B8"/>
    <w:pPr>
      <w:jc w:val="center"/>
    </w:pPr>
    <w:rPr>
      <w:rFonts w:ascii="ISOCPEUR" w:eastAsia="SimSun" w:hAnsi="ISOCPEUR"/>
      <w:i/>
      <w:sz w:val="24"/>
      <w:szCs w:val="24"/>
    </w:rPr>
  </w:style>
  <w:style w:type="paragraph" w:customStyle="1" w:styleId="full">
    <w:name w:val="Основной текст курсовика (full)"/>
    <w:basedOn w:val="a1"/>
    <w:rsid w:val="00FE14B8"/>
    <w:pPr>
      <w:ind w:left="284" w:right="282" w:firstLine="567"/>
      <w:jc w:val="both"/>
    </w:pPr>
    <w:rPr>
      <w:rFonts w:ascii="ISOCPEUR" w:eastAsia="SimSun" w:hAnsi="ISOCPEUR" w:cs="Courier New"/>
      <w:i/>
      <w:iCs/>
      <w:sz w:val="28"/>
    </w:rPr>
  </w:style>
  <w:style w:type="paragraph" w:customStyle="1" w:styleId="aff7">
    <w:name w:val="весь текст"/>
    <w:basedOn w:val="a1"/>
    <w:rsid w:val="00FE14B8"/>
    <w:pPr>
      <w:autoSpaceDE w:val="0"/>
      <w:autoSpaceDN w:val="0"/>
      <w:ind w:firstLine="567"/>
      <w:jc w:val="both"/>
    </w:pPr>
    <w:rPr>
      <w:rFonts w:cs="Arial"/>
      <w:kern w:val="28"/>
    </w:rPr>
  </w:style>
  <w:style w:type="paragraph" w:customStyle="1" w:styleId="FR2">
    <w:name w:val="FR2"/>
    <w:rsid w:val="00FE14B8"/>
    <w:pPr>
      <w:widowControl w:val="0"/>
      <w:autoSpaceDE w:val="0"/>
      <w:autoSpaceDN w:val="0"/>
      <w:adjustRightInd w:val="0"/>
      <w:ind w:left="3040"/>
    </w:pPr>
    <w:rPr>
      <w:b/>
      <w:bCs/>
      <w:sz w:val="12"/>
      <w:szCs w:val="12"/>
      <w:lang w:val="en-US"/>
    </w:rPr>
  </w:style>
  <w:style w:type="paragraph" w:customStyle="1" w:styleId="aff8">
    <w:name w:val="основной текст"/>
    <w:basedOn w:val="a1"/>
    <w:rsid w:val="00FE14B8"/>
    <w:pPr>
      <w:ind w:firstLine="567"/>
      <w:jc w:val="both"/>
    </w:pPr>
    <w:rPr>
      <w:rFonts w:eastAsia="SimSun"/>
      <w:sz w:val="28"/>
    </w:rPr>
  </w:style>
  <w:style w:type="paragraph" w:customStyle="1" w:styleId="aff9">
    <w:name w:val="Название таблиц"/>
    <w:basedOn w:val="a1"/>
    <w:rsid w:val="00FE14B8"/>
    <w:pPr>
      <w:spacing w:before="120" w:after="120"/>
      <w:ind w:left="1560" w:hanging="1520"/>
    </w:pPr>
    <w:rPr>
      <w:rFonts w:eastAsia="SimSun"/>
      <w:b/>
      <w:sz w:val="28"/>
    </w:rPr>
  </w:style>
  <w:style w:type="paragraph" w:customStyle="1" w:styleId="affa">
    <w:name w:val="Заголовок подраздела"/>
    <w:basedOn w:val="a1"/>
    <w:rsid w:val="00FE14B8"/>
    <w:pPr>
      <w:widowControl w:val="0"/>
      <w:ind w:firstLine="567"/>
    </w:pPr>
    <w:rPr>
      <w:rFonts w:eastAsia="SimSun"/>
      <w:b/>
      <w:snapToGrid w:val="0"/>
      <w:sz w:val="28"/>
    </w:rPr>
  </w:style>
  <w:style w:type="paragraph" w:customStyle="1" w:styleId="affb">
    <w:name w:val="Подзаголовок курсовика"/>
    <w:basedOn w:val="a1"/>
    <w:rsid w:val="00FE14B8"/>
    <w:pPr>
      <w:tabs>
        <w:tab w:val="left" w:pos="284"/>
      </w:tabs>
      <w:ind w:left="284" w:firstLine="284"/>
      <w:jc w:val="center"/>
    </w:pPr>
    <w:rPr>
      <w:rFonts w:ascii="ISOCPEUR" w:eastAsia="MS Mincho" w:hAnsi="ISOCPEUR"/>
      <w:bCs/>
      <w:i/>
      <w:iCs/>
      <w:sz w:val="28"/>
      <w:szCs w:val="24"/>
    </w:rPr>
  </w:style>
  <w:style w:type="paragraph" w:customStyle="1" w:styleId="affc">
    <w:name w:val="Рисунок курсовика"/>
    <w:basedOn w:val="a1"/>
    <w:rsid w:val="00FE14B8"/>
    <w:pPr>
      <w:jc w:val="center"/>
    </w:pPr>
    <w:rPr>
      <w:rFonts w:ascii="ISOCPEUR" w:eastAsia="SimSun" w:hAnsi="ISOCPEUR"/>
      <w:sz w:val="24"/>
      <w:szCs w:val="24"/>
    </w:rPr>
  </w:style>
  <w:style w:type="paragraph" w:customStyle="1" w:styleId="0">
    <w:name w:val="Стиль0"/>
    <w:basedOn w:val="a9"/>
    <w:rsid w:val="00FE14B8"/>
    <w:pPr>
      <w:widowControl w:val="0"/>
      <w:ind w:firstLine="284"/>
      <w:jc w:val="both"/>
    </w:pPr>
    <w:rPr>
      <w:sz w:val="20"/>
    </w:rPr>
  </w:style>
  <w:style w:type="paragraph" w:customStyle="1" w:styleId="affd">
    <w:name w:val="Стиль"/>
    <w:rsid w:val="00FE14B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ffe">
    <w:name w:val="таблица"/>
    <w:basedOn w:val="aff7"/>
    <w:next w:val="aff7"/>
    <w:rsid w:val="00FE14B8"/>
    <w:pPr>
      <w:ind w:firstLine="0"/>
    </w:pPr>
    <w:rPr>
      <w:sz w:val="16"/>
      <w:szCs w:val="16"/>
    </w:rPr>
  </w:style>
  <w:style w:type="character" w:customStyle="1" w:styleId="afff">
    <w:name w:val="Основной текст курсовика Знак"/>
    <w:rsid w:val="00FE14B8"/>
    <w:rPr>
      <w:rFonts w:ascii="ISOCPEUR" w:eastAsia="SimSun" w:hAnsi="ISOCPEUR" w:cs="Courier New"/>
      <w:i/>
      <w:iCs/>
      <w:sz w:val="28"/>
      <w:lang w:val="ru-RU" w:eastAsia="ru-RU" w:bidi="ar-SA"/>
    </w:rPr>
  </w:style>
  <w:style w:type="paragraph" w:styleId="afff0">
    <w:name w:val="footnote text"/>
    <w:basedOn w:val="a1"/>
    <w:link w:val="afff1"/>
    <w:semiHidden/>
    <w:rsid w:val="00FE14B8"/>
    <w:rPr>
      <w:rFonts w:eastAsia="SimSun"/>
    </w:rPr>
  </w:style>
  <w:style w:type="character" w:customStyle="1" w:styleId="apple-style-span">
    <w:name w:val="apple-style-span"/>
    <w:basedOn w:val="a2"/>
    <w:rsid w:val="004430F3"/>
  </w:style>
  <w:style w:type="character" w:styleId="afff2">
    <w:name w:val="Strong"/>
    <w:uiPriority w:val="22"/>
    <w:qFormat/>
    <w:rsid w:val="004430F3"/>
    <w:rPr>
      <w:b/>
      <w:bCs/>
    </w:rPr>
  </w:style>
  <w:style w:type="character" w:styleId="afff3">
    <w:name w:val="Emphasis"/>
    <w:uiPriority w:val="20"/>
    <w:qFormat/>
    <w:rsid w:val="004430F3"/>
    <w:rPr>
      <w:i/>
      <w:iCs/>
    </w:rPr>
  </w:style>
  <w:style w:type="paragraph" w:styleId="afff4">
    <w:name w:val="Document Map"/>
    <w:basedOn w:val="a1"/>
    <w:link w:val="afff5"/>
    <w:rsid w:val="00FF7075"/>
    <w:rPr>
      <w:rFonts w:ascii="Tahoma" w:hAnsi="Tahoma"/>
      <w:sz w:val="16"/>
      <w:szCs w:val="16"/>
    </w:rPr>
  </w:style>
  <w:style w:type="character" w:customStyle="1" w:styleId="afff5">
    <w:name w:val="Схема документа Знак"/>
    <w:link w:val="afff4"/>
    <w:rsid w:val="00FF7075"/>
    <w:rPr>
      <w:rFonts w:ascii="Tahoma" w:hAnsi="Tahoma" w:cs="Tahoma"/>
      <w:sz w:val="16"/>
      <w:szCs w:val="16"/>
    </w:rPr>
  </w:style>
  <w:style w:type="paragraph" w:styleId="afff6">
    <w:name w:val="List Paragraph"/>
    <w:basedOn w:val="a1"/>
    <w:uiPriority w:val="34"/>
    <w:qFormat/>
    <w:rsid w:val="00B30B0F"/>
    <w:pPr>
      <w:ind w:left="720"/>
      <w:contextualSpacing/>
    </w:pPr>
    <w:rPr>
      <w:rFonts w:eastAsia="SimSun"/>
      <w:sz w:val="24"/>
      <w:szCs w:val="24"/>
    </w:rPr>
  </w:style>
  <w:style w:type="character" w:customStyle="1" w:styleId="a8">
    <w:name w:val="Нижний колонтитул Знак"/>
    <w:basedOn w:val="a2"/>
    <w:link w:val="a7"/>
    <w:uiPriority w:val="99"/>
    <w:rsid w:val="00F2347D"/>
  </w:style>
  <w:style w:type="table" w:styleId="afff7">
    <w:name w:val="Table Grid"/>
    <w:basedOn w:val="a3"/>
    <w:uiPriority w:val="59"/>
    <w:rsid w:val="00AC359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2"/>
    <w:link w:val="a5"/>
    <w:uiPriority w:val="99"/>
    <w:rsid w:val="000A5E0E"/>
  </w:style>
  <w:style w:type="character" w:customStyle="1" w:styleId="afff8">
    <w:name w:val="Символ из формулы"/>
    <w:rsid w:val="008B6BFC"/>
    <w:rPr>
      <w:rFonts w:ascii="Times New Roman" w:hAnsi="Times New Roman"/>
      <w:sz w:val="24"/>
    </w:rPr>
  </w:style>
  <w:style w:type="paragraph" w:customStyle="1" w:styleId="FR3">
    <w:name w:val="FR3"/>
    <w:rsid w:val="00B80D9B"/>
    <w:pPr>
      <w:widowControl w:val="0"/>
      <w:autoSpaceDE w:val="0"/>
      <w:autoSpaceDN w:val="0"/>
      <w:adjustRightInd w:val="0"/>
      <w:ind w:left="600"/>
    </w:pPr>
    <w:rPr>
      <w:rFonts w:ascii="Arial" w:hAnsi="Arial" w:cs="Arial"/>
      <w:b/>
      <w:bCs/>
      <w:i/>
      <w:iCs/>
      <w:sz w:val="12"/>
      <w:szCs w:val="12"/>
    </w:rPr>
  </w:style>
  <w:style w:type="paragraph" w:customStyle="1" w:styleId="FR5">
    <w:name w:val="FR5"/>
    <w:rsid w:val="00B80D9B"/>
    <w:pPr>
      <w:widowControl w:val="0"/>
      <w:autoSpaceDE w:val="0"/>
      <w:autoSpaceDN w:val="0"/>
      <w:adjustRightInd w:val="0"/>
      <w:ind w:left="2040"/>
    </w:pPr>
    <w:rPr>
      <w:rFonts w:ascii="Arial" w:hAnsi="Arial" w:cs="Arial"/>
      <w:noProof/>
      <w:sz w:val="12"/>
      <w:szCs w:val="12"/>
    </w:rPr>
  </w:style>
  <w:style w:type="paragraph" w:customStyle="1" w:styleId="FR4">
    <w:name w:val="FR4"/>
    <w:rsid w:val="00B80D9B"/>
    <w:pPr>
      <w:widowControl w:val="0"/>
      <w:autoSpaceDE w:val="0"/>
      <w:autoSpaceDN w:val="0"/>
      <w:adjustRightInd w:val="0"/>
      <w:ind w:left="520"/>
    </w:pPr>
    <w:rPr>
      <w:rFonts w:ascii="Courier New" w:hAnsi="Courier New" w:cs="Courier New"/>
      <w:sz w:val="18"/>
      <w:szCs w:val="18"/>
    </w:rPr>
  </w:style>
  <w:style w:type="paragraph" w:customStyle="1" w:styleId="textn">
    <w:name w:val="textn"/>
    <w:basedOn w:val="a1"/>
    <w:rsid w:val="00FC15DF"/>
    <w:rPr>
      <w:rFonts w:ascii="Arial" w:hAnsi="Arial" w:cs="Arial"/>
      <w:sz w:val="18"/>
      <w:szCs w:val="18"/>
    </w:rPr>
  </w:style>
  <w:style w:type="paragraph" w:customStyle="1" w:styleId="a0">
    <w:name w:val="Нумерованный спис"/>
    <w:basedOn w:val="a1"/>
    <w:rsid w:val="00B40182"/>
    <w:pPr>
      <w:numPr>
        <w:numId w:val="5"/>
      </w:numPr>
      <w:tabs>
        <w:tab w:val="clear" w:pos="1571"/>
        <w:tab w:val="num" w:pos="724"/>
      </w:tabs>
      <w:ind w:left="362" w:hanging="362"/>
    </w:pPr>
    <w:rPr>
      <w:i/>
      <w:sz w:val="24"/>
      <w:szCs w:val="24"/>
    </w:rPr>
  </w:style>
  <w:style w:type="paragraph" w:styleId="afff9">
    <w:name w:val="Balloon Text"/>
    <w:basedOn w:val="a1"/>
    <w:link w:val="afffa"/>
    <w:uiPriority w:val="99"/>
    <w:rsid w:val="00796208"/>
    <w:rPr>
      <w:rFonts w:ascii="Tahoma" w:hAnsi="Tahoma"/>
      <w:spacing w:val="24"/>
      <w:sz w:val="16"/>
      <w:szCs w:val="16"/>
    </w:rPr>
  </w:style>
  <w:style w:type="character" w:customStyle="1" w:styleId="afffa">
    <w:name w:val="Текст выноски Знак"/>
    <w:link w:val="afff9"/>
    <w:uiPriority w:val="99"/>
    <w:rsid w:val="00796208"/>
    <w:rPr>
      <w:rFonts w:ascii="Tahoma" w:hAnsi="Tahoma" w:cs="Tahoma"/>
      <w:spacing w:val="24"/>
      <w:sz w:val="16"/>
      <w:szCs w:val="16"/>
    </w:rPr>
  </w:style>
  <w:style w:type="character" w:customStyle="1" w:styleId="aff3">
    <w:name w:val="ОБЫЧНЫЙ Знак Знак"/>
    <w:link w:val="aff2"/>
    <w:rsid w:val="00796208"/>
    <w:rPr>
      <w:rFonts w:ascii="Arial" w:hAnsi="Arial" w:cs="Arial"/>
      <w:i/>
      <w:sz w:val="28"/>
      <w:szCs w:val="28"/>
    </w:rPr>
  </w:style>
  <w:style w:type="character" w:customStyle="1" w:styleId="14">
    <w:name w:val="ОБЫЧНЫЙ Знак1"/>
    <w:link w:val="afe"/>
    <w:rsid w:val="00796208"/>
    <w:rPr>
      <w:rFonts w:ascii="Arial" w:hAnsi="Arial" w:cs="Arial"/>
      <w:i/>
      <w:sz w:val="28"/>
      <w:szCs w:val="28"/>
    </w:rPr>
  </w:style>
  <w:style w:type="paragraph" w:customStyle="1" w:styleId="afffb">
    <w:name w:val="Пояснение"/>
    <w:basedOn w:val="a1"/>
    <w:rsid w:val="009C6182"/>
    <w:rPr>
      <w:b/>
      <w:i/>
      <w:sz w:val="24"/>
    </w:rPr>
  </w:style>
  <w:style w:type="character" w:styleId="afffc">
    <w:name w:val="footnote reference"/>
    <w:rsid w:val="009C6182"/>
    <w:rPr>
      <w:vertAlign w:val="superscript"/>
    </w:rPr>
  </w:style>
  <w:style w:type="paragraph" w:styleId="afffd">
    <w:name w:val="Normal (Web)"/>
    <w:basedOn w:val="a1"/>
    <w:uiPriority w:val="99"/>
    <w:unhideWhenUsed/>
    <w:rsid w:val="00DD1D30"/>
    <w:pPr>
      <w:spacing w:before="100" w:beforeAutospacing="1" w:after="100" w:afterAutospacing="1"/>
    </w:pPr>
    <w:rPr>
      <w:sz w:val="24"/>
      <w:szCs w:val="24"/>
    </w:rPr>
  </w:style>
  <w:style w:type="paragraph" w:customStyle="1" w:styleId="-12pt03127">
    <w:name w:val="Основной текст-Стиль 12 pt по ширине Слева:  03 см Первая строка:  127 см Ме..."/>
    <w:basedOn w:val="a1"/>
    <w:autoRedefine/>
    <w:rsid w:val="00167D66"/>
    <w:pPr>
      <w:spacing w:line="360" w:lineRule="auto"/>
      <w:ind w:hanging="284"/>
      <w:jc w:val="both"/>
    </w:pPr>
    <w:rPr>
      <w:rFonts w:ascii="GOST type B" w:hAnsi="GOST type B"/>
      <w:i/>
      <w:sz w:val="28"/>
      <w:szCs w:val="28"/>
    </w:rPr>
  </w:style>
  <w:style w:type="paragraph" w:customStyle="1" w:styleId="28">
    <w:name w:val="МС2"/>
    <w:basedOn w:val="a1"/>
    <w:rsid w:val="006759B4"/>
    <w:rPr>
      <w:sz w:val="28"/>
    </w:rPr>
  </w:style>
  <w:style w:type="paragraph" w:customStyle="1" w:styleId="17">
    <w:name w:val="Обычный1"/>
    <w:rsid w:val="006759B4"/>
    <w:pPr>
      <w:widowControl w:val="0"/>
      <w:spacing w:line="480" w:lineRule="auto"/>
      <w:ind w:left="120" w:right="400" w:firstLine="300"/>
      <w:jc w:val="both"/>
    </w:pPr>
    <w:rPr>
      <w:snapToGrid w:val="0"/>
      <w:sz w:val="24"/>
    </w:rPr>
  </w:style>
  <w:style w:type="character" w:customStyle="1" w:styleId="aff5">
    <w:name w:val="ЗАГОЛОВОК Знак"/>
    <w:link w:val="aff4"/>
    <w:rsid w:val="006759B4"/>
    <w:rPr>
      <w:rFonts w:ascii="Arial" w:hAnsi="Arial" w:cs="Arial"/>
      <w:bCs/>
      <w:i/>
      <w:iCs/>
      <w:kern w:val="32"/>
      <w:sz w:val="32"/>
      <w:szCs w:val="32"/>
    </w:rPr>
  </w:style>
  <w:style w:type="paragraph" w:customStyle="1" w:styleId="18">
    <w:name w:val="Заголовок1"/>
    <w:basedOn w:val="a1"/>
    <w:next w:val="af6"/>
    <w:rsid w:val="006759B4"/>
    <w:pPr>
      <w:spacing w:after="120"/>
      <w:jc w:val="center"/>
    </w:pPr>
    <w:rPr>
      <w:rFonts w:ascii="GOST type B" w:hAnsi="GOST type B"/>
      <w:i/>
      <w:sz w:val="36"/>
      <w:szCs w:val="36"/>
    </w:rPr>
  </w:style>
  <w:style w:type="character" w:customStyle="1" w:styleId="af7">
    <w:name w:val="Текст Знак"/>
    <w:link w:val="af6"/>
    <w:rsid w:val="006759B4"/>
    <w:rPr>
      <w:rFonts w:ascii="Courier New" w:hAnsi="Courier New" w:cs="Courier New"/>
    </w:rPr>
  </w:style>
  <w:style w:type="character" w:styleId="afffe">
    <w:name w:val="line number"/>
    <w:basedOn w:val="a2"/>
    <w:uiPriority w:val="99"/>
    <w:unhideWhenUsed/>
    <w:rsid w:val="006759B4"/>
  </w:style>
  <w:style w:type="character" w:customStyle="1" w:styleId="aa">
    <w:name w:val="Заголовок Знак"/>
    <w:link w:val="a9"/>
    <w:rsid w:val="006759B4"/>
    <w:rPr>
      <w:sz w:val="28"/>
    </w:rPr>
  </w:style>
  <w:style w:type="character" w:customStyle="1" w:styleId="ae">
    <w:name w:val="Основной текст Знак"/>
    <w:link w:val="ad"/>
    <w:uiPriority w:val="99"/>
    <w:rsid w:val="006759B4"/>
    <w:rPr>
      <w:rFonts w:ascii="GOST type B" w:hAnsi="GOST type B"/>
      <w:i/>
      <w:sz w:val="28"/>
    </w:rPr>
  </w:style>
  <w:style w:type="character" w:customStyle="1" w:styleId="af3">
    <w:name w:val="Текст примечания Знак"/>
    <w:link w:val="af2"/>
    <w:uiPriority w:val="99"/>
    <w:semiHidden/>
    <w:rsid w:val="006759B4"/>
  </w:style>
  <w:style w:type="character" w:customStyle="1" w:styleId="aff1">
    <w:name w:val="Подзаголовок Знак"/>
    <w:link w:val="aff0"/>
    <w:rsid w:val="006759B4"/>
    <w:rPr>
      <w:sz w:val="28"/>
      <w:szCs w:val="28"/>
    </w:rPr>
  </w:style>
  <w:style w:type="paragraph" w:customStyle="1" w:styleId="affff">
    <w:name w:val="Мой текст"/>
    <w:basedOn w:val="a1"/>
    <w:rsid w:val="006759B4"/>
    <w:pPr>
      <w:ind w:firstLine="546"/>
      <w:jc w:val="both"/>
    </w:pPr>
  </w:style>
  <w:style w:type="paragraph" w:customStyle="1" w:styleId="19">
    <w:name w:val="1"/>
    <w:basedOn w:val="a1"/>
    <w:next w:val="afffd"/>
    <w:rsid w:val="006759B4"/>
    <w:pPr>
      <w:spacing w:before="100" w:beforeAutospacing="1" w:after="100" w:afterAutospacing="1"/>
      <w:ind w:firstLine="720"/>
      <w:jc w:val="both"/>
    </w:pPr>
    <w:rPr>
      <w:rFonts w:ascii="GOST type B" w:hAnsi="GOST type B"/>
      <w:i/>
      <w:sz w:val="24"/>
      <w:szCs w:val="24"/>
    </w:rPr>
  </w:style>
  <w:style w:type="character" w:customStyle="1" w:styleId="21">
    <w:name w:val="Заголовок 2 Знак"/>
    <w:link w:val="20"/>
    <w:uiPriority w:val="9"/>
    <w:rsid w:val="006759B4"/>
    <w:rPr>
      <w:rFonts w:ascii="GOST type B" w:hAnsi="GOST type B"/>
      <w:i/>
      <w:sz w:val="32"/>
    </w:rPr>
  </w:style>
  <w:style w:type="paragraph" w:customStyle="1" w:styleId="affff0">
    <w:name w:val="âåñü òåêñò"/>
    <w:basedOn w:val="a1"/>
    <w:rsid w:val="006759B4"/>
    <w:pPr>
      <w:autoSpaceDE w:val="0"/>
      <w:autoSpaceDN w:val="0"/>
      <w:adjustRightInd w:val="0"/>
      <w:ind w:firstLine="567"/>
      <w:jc w:val="both"/>
    </w:pPr>
    <w:rPr>
      <w:kern w:val="28"/>
      <w:szCs w:val="24"/>
    </w:rPr>
  </w:style>
  <w:style w:type="paragraph" w:customStyle="1" w:styleId="210">
    <w:name w:val="Основной текст 21"/>
    <w:basedOn w:val="a1"/>
    <w:rsid w:val="006759B4"/>
    <w:pPr>
      <w:widowControl w:val="0"/>
      <w:overflowPunct w:val="0"/>
      <w:autoSpaceDE w:val="0"/>
      <w:autoSpaceDN w:val="0"/>
      <w:adjustRightInd w:val="0"/>
      <w:spacing w:line="259" w:lineRule="auto"/>
    </w:pPr>
    <w:rPr>
      <w:sz w:val="24"/>
    </w:rPr>
  </w:style>
  <w:style w:type="character" w:customStyle="1" w:styleId="apple-converted-space">
    <w:name w:val="apple-converted-space"/>
    <w:rsid w:val="0056125B"/>
  </w:style>
  <w:style w:type="paragraph" w:styleId="affff1">
    <w:name w:val="No Spacing"/>
    <w:uiPriority w:val="1"/>
    <w:qFormat/>
    <w:rsid w:val="00BC1342"/>
    <w:pPr>
      <w:ind w:firstLine="720"/>
    </w:pPr>
    <w:rPr>
      <w:rFonts w:ascii="GOST type B" w:hAnsi="GOST type B"/>
      <w:i/>
      <w:sz w:val="28"/>
    </w:rPr>
  </w:style>
  <w:style w:type="paragraph" w:customStyle="1" w:styleId="ConsNormal">
    <w:name w:val="ConsNormal"/>
    <w:rsid w:val="00F07C1D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affff2">
    <w:name w:val="Знак Знак Знак Знак Знак Знак Знак Знак Знак Знак Знак Знак"/>
    <w:basedOn w:val="a1"/>
    <w:rsid w:val="00F07C1D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3">
    <w:name w:val="Основной текст курсовика Знак Знак"/>
    <w:rsid w:val="00102175"/>
    <w:rPr>
      <w:rFonts w:ascii="ISOCPEUR" w:eastAsia="SimSun" w:hAnsi="ISOCPEUR" w:cs="Courier New"/>
      <w:i/>
      <w:iCs/>
      <w:sz w:val="28"/>
      <w:szCs w:val="24"/>
      <w:lang w:val="ru-RU" w:eastAsia="ru-RU" w:bidi="ar-SA"/>
    </w:rPr>
  </w:style>
  <w:style w:type="paragraph" w:styleId="affff4">
    <w:name w:val="TOC Heading"/>
    <w:basedOn w:val="10"/>
    <w:next w:val="a1"/>
    <w:uiPriority w:val="39"/>
    <w:unhideWhenUsed/>
    <w:qFormat/>
    <w:rsid w:val="005C34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</w:rPr>
  </w:style>
  <w:style w:type="table" w:customStyle="1" w:styleId="1a">
    <w:name w:val="Сетка таблицы1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ки диплома Знак"/>
    <w:basedOn w:val="a2"/>
    <w:link w:val="10"/>
    <w:uiPriority w:val="9"/>
    <w:rsid w:val="00016DB0"/>
    <w:rPr>
      <w:rFonts w:ascii="GOST type B" w:hAnsi="GOST type B"/>
      <w:i/>
      <w:sz w:val="36"/>
    </w:rPr>
  </w:style>
  <w:style w:type="paragraph" w:customStyle="1" w:styleId="affff5">
    <w:name w:val="Обычный по центру без абзаца"/>
    <w:basedOn w:val="a1"/>
    <w:rsid w:val="00DE4BE2"/>
    <w:pPr>
      <w:jc w:val="center"/>
    </w:pPr>
    <w:rPr>
      <w:rFonts w:ascii="GOST type B" w:hAnsi="GOST type B"/>
      <w:i/>
      <w:sz w:val="28"/>
    </w:rPr>
  </w:style>
  <w:style w:type="paragraph" w:customStyle="1" w:styleId="affff6">
    <w:name w:val="Обычный без абзаца"/>
    <w:basedOn w:val="a1"/>
    <w:next w:val="a1"/>
    <w:rsid w:val="00DE4BE2"/>
    <w:pPr>
      <w:jc w:val="both"/>
    </w:pPr>
    <w:rPr>
      <w:rFonts w:ascii="GOST type B" w:hAnsi="GOST type B"/>
      <w:i/>
      <w:sz w:val="28"/>
    </w:rPr>
  </w:style>
  <w:style w:type="paragraph" w:customStyle="1" w:styleId="1b">
    <w:name w:val="Абзац списка1"/>
    <w:basedOn w:val="a1"/>
    <w:rsid w:val="00DE4BE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2"/>
    <w:link w:val="22"/>
    <w:uiPriority w:val="99"/>
    <w:rsid w:val="00DE4BE2"/>
    <w:rPr>
      <w:sz w:val="29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E4BE2"/>
    <w:rPr>
      <w:rFonts w:ascii="GOST type B" w:hAnsi="GOST type B"/>
      <w:i/>
      <w:iCs/>
      <w:sz w:val="28"/>
    </w:rPr>
  </w:style>
  <w:style w:type="paragraph" w:customStyle="1" w:styleId="affff7">
    <w:name w:val="ТЕКСТ"/>
    <w:basedOn w:val="a1"/>
    <w:link w:val="affff8"/>
    <w:qFormat/>
    <w:rsid w:val="0029070E"/>
    <w:pPr>
      <w:spacing w:line="360" w:lineRule="auto"/>
      <w:ind w:firstLine="720"/>
    </w:pPr>
    <w:rPr>
      <w:sz w:val="28"/>
      <w:szCs w:val="28"/>
    </w:rPr>
  </w:style>
  <w:style w:type="character" w:customStyle="1" w:styleId="affff8">
    <w:name w:val="ТЕКСТ Знак"/>
    <w:basedOn w:val="a2"/>
    <w:link w:val="affff7"/>
    <w:rsid w:val="0029070E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C0778D"/>
    <w:rPr>
      <w:sz w:val="29"/>
    </w:rPr>
  </w:style>
  <w:style w:type="character" w:customStyle="1" w:styleId="40">
    <w:name w:val="Заголовок 4 Знак"/>
    <w:basedOn w:val="a2"/>
    <w:link w:val="4"/>
    <w:uiPriority w:val="9"/>
    <w:rsid w:val="00C0778D"/>
    <w:rPr>
      <w:b/>
      <w:sz w:val="29"/>
    </w:rPr>
  </w:style>
  <w:style w:type="character" w:customStyle="1" w:styleId="50">
    <w:name w:val="Заголовок 5 Знак"/>
    <w:basedOn w:val="a2"/>
    <w:link w:val="5"/>
    <w:uiPriority w:val="9"/>
    <w:rsid w:val="00C0778D"/>
    <w:rPr>
      <w:rFonts w:ascii="GOST type B" w:hAnsi="GOST type B"/>
      <w:b/>
      <w:i/>
      <w:sz w:val="28"/>
    </w:rPr>
  </w:style>
  <w:style w:type="character" w:customStyle="1" w:styleId="60">
    <w:name w:val="Заголовок 6 Знак"/>
    <w:basedOn w:val="a2"/>
    <w:link w:val="6"/>
    <w:rsid w:val="00C0778D"/>
    <w:rPr>
      <w:sz w:val="29"/>
    </w:rPr>
  </w:style>
  <w:style w:type="character" w:customStyle="1" w:styleId="70">
    <w:name w:val="Заголовок 7 Знак"/>
    <w:basedOn w:val="a2"/>
    <w:link w:val="7"/>
    <w:rsid w:val="00C0778D"/>
    <w:rPr>
      <w:sz w:val="29"/>
    </w:rPr>
  </w:style>
  <w:style w:type="character" w:customStyle="1" w:styleId="80">
    <w:name w:val="Заголовок 8 Знак"/>
    <w:basedOn w:val="a2"/>
    <w:link w:val="8"/>
    <w:rsid w:val="00C0778D"/>
    <w:rPr>
      <w:b/>
      <w:sz w:val="72"/>
    </w:rPr>
  </w:style>
  <w:style w:type="character" w:customStyle="1" w:styleId="90">
    <w:name w:val="Заголовок 9 Знак"/>
    <w:basedOn w:val="a2"/>
    <w:link w:val="9"/>
    <w:rsid w:val="00C0778D"/>
    <w:rPr>
      <w:b/>
      <w:sz w:val="29"/>
    </w:rPr>
  </w:style>
  <w:style w:type="character" w:customStyle="1" w:styleId="ac">
    <w:name w:val="Основной текст с отступом Знак"/>
    <w:basedOn w:val="a2"/>
    <w:link w:val="ab"/>
    <w:rsid w:val="00C0778D"/>
    <w:rPr>
      <w:sz w:val="28"/>
    </w:rPr>
  </w:style>
  <w:style w:type="character" w:customStyle="1" w:styleId="26">
    <w:name w:val="Основной текст 2 Знак"/>
    <w:basedOn w:val="a2"/>
    <w:link w:val="25"/>
    <w:uiPriority w:val="99"/>
    <w:rsid w:val="00C0778D"/>
    <w:rPr>
      <w:b/>
      <w:bCs/>
      <w:sz w:val="24"/>
      <w:szCs w:val="24"/>
    </w:rPr>
  </w:style>
  <w:style w:type="character" w:customStyle="1" w:styleId="35">
    <w:name w:val="Основной текст 3 Знак"/>
    <w:basedOn w:val="a2"/>
    <w:link w:val="34"/>
    <w:rsid w:val="00C0778D"/>
    <w:rPr>
      <w:rFonts w:eastAsia="SimSun"/>
      <w:i/>
      <w:sz w:val="36"/>
      <w:szCs w:val="24"/>
    </w:rPr>
  </w:style>
  <w:style w:type="paragraph" w:customStyle="1" w:styleId="-1">
    <w:name w:val="Название подраздела-1"/>
    <w:basedOn w:val="20"/>
    <w:next w:val="20"/>
    <w:autoRedefine/>
    <w:rsid w:val="00C0778D"/>
    <w:pPr>
      <w:spacing w:after="120"/>
      <w:ind w:firstLine="0"/>
    </w:pPr>
    <w:rPr>
      <w:b/>
      <w:szCs w:val="32"/>
    </w:rPr>
  </w:style>
  <w:style w:type="character" w:customStyle="1" w:styleId="afff1">
    <w:name w:val="Текст сноски Знак"/>
    <w:basedOn w:val="a2"/>
    <w:link w:val="afff0"/>
    <w:semiHidden/>
    <w:rsid w:val="00C0778D"/>
    <w:rPr>
      <w:rFonts w:eastAsia="SimSun"/>
    </w:rPr>
  </w:style>
  <w:style w:type="paragraph" w:customStyle="1" w:styleId="211">
    <w:name w:val="Основной текст 211"/>
    <w:basedOn w:val="a1"/>
    <w:rsid w:val="00C0778D"/>
    <w:pPr>
      <w:overflowPunct w:val="0"/>
      <w:autoSpaceDE w:val="0"/>
      <w:autoSpaceDN w:val="0"/>
      <w:adjustRightInd w:val="0"/>
      <w:ind w:firstLine="340"/>
      <w:jc w:val="both"/>
      <w:textAlignment w:val="baseline"/>
    </w:pPr>
    <w:rPr>
      <w:color w:val="000000"/>
      <w:kern w:val="28"/>
    </w:rPr>
  </w:style>
  <w:style w:type="paragraph" w:customStyle="1" w:styleId="212">
    <w:name w:val="Основной текст с отступом 21"/>
    <w:basedOn w:val="a1"/>
    <w:rsid w:val="00C0778D"/>
    <w:pPr>
      <w:shd w:val="clear" w:color="auto" w:fill="FFFFFF"/>
      <w:overflowPunct w:val="0"/>
      <w:autoSpaceDE w:val="0"/>
      <w:autoSpaceDN w:val="0"/>
      <w:adjustRightInd w:val="0"/>
      <w:ind w:firstLine="425"/>
      <w:jc w:val="both"/>
      <w:textAlignment w:val="baseline"/>
    </w:pPr>
    <w:rPr>
      <w:color w:val="000000"/>
    </w:rPr>
  </w:style>
  <w:style w:type="paragraph" w:customStyle="1" w:styleId="310">
    <w:name w:val="Основной текст с отступом 31"/>
    <w:basedOn w:val="a1"/>
    <w:rsid w:val="00C0778D"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Academy" w:hAnsi="Academy"/>
      <w:color w:val="000000"/>
      <w:sz w:val="32"/>
    </w:rPr>
  </w:style>
  <w:style w:type="paragraph" w:customStyle="1" w:styleId="affff9">
    <w:name w:val="Основной ткст"/>
    <w:basedOn w:val="a1"/>
    <w:rsid w:val="00C0778D"/>
    <w:pPr>
      <w:ind w:firstLine="567"/>
    </w:pPr>
    <w:rPr>
      <w:rFonts w:ascii="Tahoma" w:hAnsi="Tahoma"/>
      <w:sz w:val="28"/>
    </w:rPr>
  </w:style>
  <w:style w:type="paragraph" w:customStyle="1" w:styleId="320">
    <w:name w:val="Основной текст с отступом 32"/>
    <w:basedOn w:val="a1"/>
    <w:rsid w:val="00C0778D"/>
    <w:pPr>
      <w:ind w:firstLine="567"/>
      <w:jc w:val="center"/>
    </w:pPr>
    <w:rPr>
      <w:rFonts w:ascii="Academy" w:hAnsi="Academy"/>
      <w:color w:val="000000"/>
      <w:sz w:val="32"/>
    </w:rPr>
  </w:style>
  <w:style w:type="character" w:styleId="affffa">
    <w:name w:val="Placeholder Text"/>
    <w:basedOn w:val="a2"/>
    <w:uiPriority w:val="99"/>
    <w:semiHidden/>
    <w:rsid w:val="00C0778D"/>
    <w:rPr>
      <w:color w:val="808080"/>
    </w:rPr>
  </w:style>
  <w:style w:type="character" w:customStyle="1" w:styleId="15">
    <w:name w:val="Стиль1 Знак"/>
    <w:link w:val="1"/>
    <w:rsid w:val="004B17F3"/>
    <w:rPr>
      <w:rFonts w:ascii="Courier" w:eastAsia="SimSun" w:hAnsi="Courier"/>
      <w:caps/>
      <w:sz w:val="42"/>
      <w:szCs w:val="24"/>
    </w:rPr>
  </w:style>
  <w:style w:type="paragraph" w:customStyle="1" w:styleId="podrazdel">
    <w:name w:val="podrazdel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info">
    <w:name w:val="info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">
    <w:name w:val="Style20"/>
    <w:basedOn w:val="a1"/>
    <w:uiPriority w:val="99"/>
    <w:rsid w:val="004B17F3"/>
    <w:pPr>
      <w:widowControl w:val="0"/>
      <w:autoSpaceDE w:val="0"/>
      <w:autoSpaceDN w:val="0"/>
      <w:adjustRightInd w:val="0"/>
      <w:spacing w:line="285" w:lineRule="exact"/>
      <w:ind w:firstLine="418"/>
      <w:jc w:val="both"/>
    </w:pPr>
    <w:rPr>
      <w:sz w:val="24"/>
      <w:szCs w:val="24"/>
    </w:rPr>
  </w:style>
  <w:style w:type="character" w:customStyle="1" w:styleId="FontStyle94">
    <w:name w:val="Font Style94"/>
    <w:uiPriority w:val="99"/>
    <w:rsid w:val="004B17F3"/>
    <w:rPr>
      <w:rFonts w:ascii="Times New Roman" w:hAnsi="Times New Roman" w:cs="Times New Roman"/>
      <w:sz w:val="20"/>
      <w:szCs w:val="20"/>
    </w:rPr>
  </w:style>
  <w:style w:type="character" w:customStyle="1" w:styleId="FontStyle126">
    <w:name w:val="Font Style126"/>
    <w:uiPriority w:val="99"/>
    <w:rsid w:val="004B17F3"/>
    <w:rPr>
      <w:rFonts w:ascii="Times New Roman" w:hAnsi="Times New Roman" w:cs="Times New Roman"/>
      <w:b/>
      <w:bCs/>
      <w:i/>
      <w:iCs/>
      <w:spacing w:val="40"/>
      <w:sz w:val="20"/>
      <w:szCs w:val="20"/>
    </w:rPr>
  </w:style>
  <w:style w:type="character" w:customStyle="1" w:styleId="FontStyle130">
    <w:name w:val="Font Style130"/>
    <w:uiPriority w:val="99"/>
    <w:rsid w:val="004B17F3"/>
    <w:rPr>
      <w:rFonts w:ascii="Times New Roman" w:hAnsi="Times New Roman" w:cs="Times New Roman"/>
      <w:b/>
      <w:bCs/>
      <w:sz w:val="20"/>
      <w:szCs w:val="20"/>
    </w:rPr>
  </w:style>
  <w:style w:type="character" w:customStyle="1" w:styleId="29Arial15pt">
    <w:name w:val="Основной текст (29) + Arial;15 pt;Курсив"/>
    <w:rsid w:val="004B17F3"/>
    <w:rPr>
      <w:rFonts w:ascii="Arial" w:eastAsia="Arial" w:hAnsi="Arial" w:cs="Arial"/>
      <w:b w:val="0"/>
      <w:bCs w:val="0"/>
      <w:i/>
      <w:iCs/>
      <w:smallCaps w:val="0"/>
      <w:strike w:val="0"/>
      <w:sz w:val="30"/>
      <w:szCs w:val="30"/>
    </w:rPr>
  </w:style>
  <w:style w:type="character" w:customStyle="1" w:styleId="53">
    <w:name w:val="Основной текст (53) + Курсив"/>
    <w:rsid w:val="004B17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</w:rPr>
  </w:style>
  <w:style w:type="character" w:customStyle="1" w:styleId="53ArialNarrow14pt">
    <w:name w:val="Основной текст (53) + Arial Narrow;14 pt;Курсив"/>
    <w:rsid w:val="004B17F3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8"/>
      <w:szCs w:val="28"/>
    </w:rPr>
  </w:style>
  <w:style w:type="character" w:customStyle="1" w:styleId="accented">
    <w:name w:val="accented"/>
    <w:rsid w:val="004B17F3"/>
  </w:style>
  <w:style w:type="character" w:customStyle="1" w:styleId="A20">
    <w:name w:val="A2"/>
    <w:uiPriority w:val="99"/>
    <w:rsid w:val="004B17F3"/>
    <w:rPr>
      <w:rFonts w:cs="Myriad Pro"/>
      <w:color w:val="000000"/>
      <w:sz w:val="14"/>
      <w:szCs w:val="14"/>
    </w:rPr>
  </w:style>
  <w:style w:type="paragraph" w:customStyle="1" w:styleId="Default">
    <w:name w:val="Default"/>
    <w:rsid w:val="004B17F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43">
    <w:name w:val="Сетка таблицы4"/>
    <w:basedOn w:val="a3"/>
    <w:next w:val="afff7"/>
    <w:rsid w:val="00545D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c">
    <w:name w:val="Нет списка1"/>
    <w:next w:val="a4"/>
    <w:uiPriority w:val="99"/>
    <w:semiHidden/>
    <w:unhideWhenUsed/>
    <w:rsid w:val="00F63BEB"/>
  </w:style>
  <w:style w:type="table" w:customStyle="1" w:styleId="54">
    <w:name w:val="Сетка таблицы5"/>
    <w:basedOn w:val="a3"/>
    <w:next w:val="afff7"/>
    <w:rsid w:val="00F63B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b">
    <w:name w:val="Для диплома"/>
    <w:basedOn w:val="a1"/>
    <w:rsid w:val="00D222D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2">
    <w:name w:val="Body text (2)_"/>
    <w:basedOn w:val="a2"/>
    <w:link w:val="Bodytext20"/>
    <w:rsid w:val="00E25C55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1"/>
    <w:link w:val="Bodytext2"/>
    <w:rsid w:val="00E25C55"/>
    <w:pPr>
      <w:widowControl w:val="0"/>
      <w:shd w:val="clear" w:color="auto" w:fill="FFFFFF"/>
      <w:spacing w:before="180" w:line="368" w:lineRule="exact"/>
      <w:jc w:val="both"/>
    </w:pPr>
    <w:rPr>
      <w:sz w:val="32"/>
      <w:szCs w:val="32"/>
    </w:rPr>
  </w:style>
  <w:style w:type="paragraph" w:styleId="z-">
    <w:name w:val="HTML Top of Form"/>
    <w:basedOn w:val="a1"/>
    <w:next w:val="a1"/>
    <w:link w:val="z-0"/>
    <w:hidden/>
    <w:uiPriority w:val="99"/>
    <w:unhideWhenUsed/>
    <w:rsid w:val="00136A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rsid w:val="00136AD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unhideWhenUsed/>
    <w:rsid w:val="00136A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rsid w:val="00136AD5"/>
    <w:rPr>
      <w:rFonts w:ascii="Arial" w:hAnsi="Arial" w:cs="Arial"/>
      <w:vanish/>
      <w:sz w:val="16"/>
      <w:szCs w:val="16"/>
    </w:rPr>
  </w:style>
  <w:style w:type="paragraph" w:customStyle="1" w:styleId="2a">
    <w:name w:val="Îñíîâíîé òåêñò 2"/>
    <w:basedOn w:val="a1"/>
    <w:rsid w:val="00FD6753"/>
    <w:pPr>
      <w:ind w:firstLine="709"/>
    </w:pPr>
    <w:rPr>
      <w:sz w:val="28"/>
    </w:rPr>
  </w:style>
  <w:style w:type="table" w:customStyle="1" w:styleId="63">
    <w:name w:val="Сетка таблицы6"/>
    <w:basedOn w:val="a3"/>
    <w:next w:val="afff7"/>
    <w:uiPriority w:val="59"/>
    <w:rsid w:val="00D41E3B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Сетка таблицы7"/>
    <w:basedOn w:val="a3"/>
    <w:next w:val="afff7"/>
    <w:rsid w:val="00B568B1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"/>
    <w:basedOn w:val="a3"/>
    <w:next w:val="afff7"/>
    <w:uiPriority w:val="59"/>
    <w:rsid w:val="00487537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C6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C67C69"/>
    <w:rPr>
      <w:rFonts w:ascii="Courier New" w:hAnsi="Courier New" w:cs="Courier New"/>
    </w:rPr>
  </w:style>
  <w:style w:type="paragraph" w:styleId="affffc">
    <w:name w:val="endnote text"/>
    <w:basedOn w:val="a1"/>
    <w:link w:val="affffd"/>
    <w:uiPriority w:val="99"/>
    <w:unhideWhenUsed/>
    <w:rsid w:val="00AB1A87"/>
    <w:pPr>
      <w:ind w:firstLine="720"/>
      <w:jc w:val="both"/>
    </w:pPr>
    <w:rPr>
      <w:lang w:bidi="ru-RU"/>
    </w:rPr>
  </w:style>
  <w:style w:type="character" w:customStyle="1" w:styleId="affffd">
    <w:name w:val="Текст концевой сноски Знак"/>
    <w:basedOn w:val="a2"/>
    <w:link w:val="affffc"/>
    <w:uiPriority w:val="99"/>
    <w:rsid w:val="00AB1A87"/>
    <w:rPr>
      <w:lang w:bidi="ru-RU"/>
    </w:rPr>
  </w:style>
  <w:style w:type="character" w:styleId="affffe">
    <w:name w:val="endnote reference"/>
    <w:basedOn w:val="a2"/>
    <w:uiPriority w:val="99"/>
    <w:unhideWhenUsed/>
    <w:rsid w:val="00AB1A87"/>
    <w:rPr>
      <w:vertAlign w:val="superscript"/>
    </w:rPr>
  </w:style>
  <w:style w:type="paragraph" w:styleId="afffff">
    <w:name w:val="annotation subject"/>
    <w:basedOn w:val="af2"/>
    <w:next w:val="af2"/>
    <w:link w:val="afffff0"/>
    <w:uiPriority w:val="99"/>
    <w:unhideWhenUsed/>
    <w:rsid w:val="00AB1A87"/>
    <w:pPr>
      <w:ind w:firstLine="720"/>
      <w:jc w:val="both"/>
    </w:pPr>
    <w:rPr>
      <w:b/>
      <w:bCs/>
      <w:lang w:bidi="ru-RU"/>
    </w:rPr>
  </w:style>
  <w:style w:type="character" w:customStyle="1" w:styleId="afffff0">
    <w:name w:val="Тема примечания Знак"/>
    <w:basedOn w:val="af3"/>
    <w:link w:val="afffff"/>
    <w:uiPriority w:val="99"/>
    <w:rsid w:val="00AB1A87"/>
    <w:rPr>
      <w:b/>
      <w:bCs/>
      <w:lang w:bidi="ru-RU"/>
    </w:rPr>
  </w:style>
  <w:style w:type="paragraph" w:customStyle="1" w:styleId="WW-2">
    <w:name w:val="WW-Основной текст 2"/>
    <w:basedOn w:val="a1"/>
    <w:rsid w:val="00AB1A87"/>
    <w:rPr>
      <w:sz w:val="28"/>
      <w:szCs w:val="24"/>
      <w:lang w:eastAsia="ar-SA"/>
    </w:rPr>
  </w:style>
  <w:style w:type="character" w:customStyle="1" w:styleId="longtext">
    <w:name w:val="long_text"/>
    <w:basedOn w:val="a2"/>
    <w:rsid w:val="00AB1A87"/>
    <w:rPr>
      <w:rFonts w:cs="Times New Roman"/>
    </w:rPr>
  </w:style>
  <w:style w:type="paragraph" w:customStyle="1" w:styleId="39">
    <w:name w:val="заголовок 3"/>
    <w:basedOn w:val="a1"/>
    <w:next w:val="a1"/>
    <w:rsid w:val="00AB1A87"/>
    <w:pPr>
      <w:keepNext/>
      <w:widowControl w:val="0"/>
      <w:ind w:firstLine="851"/>
      <w:jc w:val="center"/>
    </w:pPr>
    <w:rPr>
      <w:sz w:val="28"/>
      <w:lang w:val="en-US"/>
    </w:rPr>
  </w:style>
  <w:style w:type="character" w:customStyle="1" w:styleId="CambriaMath">
    <w:name w:val="Стиль Cambria Math курсив"/>
    <w:basedOn w:val="a2"/>
    <w:rsid w:val="00AB1A87"/>
    <w:rPr>
      <w:rFonts w:ascii="Times New Roman" w:hAnsi="Times New Roman" w:cs="Times New Roman"/>
      <w:iCs/>
      <w:sz w:val="28"/>
    </w:rPr>
  </w:style>
  <w:style w:type="paragraph" w:customStyle="1" w:styleId="textjust">
    <w:name w:val="textjust"/>
    <w:basedOn w:val="a1"/>
    <w:rsid w:val="00196407"/>
    <w:pPr>
      <w:spacing w:before="100" w:beforeAutospacing="1" w:after="100" w:afterAutospacing="1"/>
    </w:pPr>
    <w:rPr>
      <w:sz w:val="24"/>
      <w:szCs w:val="24"/>
    </w:rPr>
  </w:style>
  <w:style w:type="character" w:styleId="afffff1">
    <w:name w:val="Intense Emphasis"/>
    <w:uiPriority w:val="21"/>
    <w:qFormat/>
    <w:rsid w:val="00386005"/>
    <w:rPr>
      <w:b/>
      <w:bCs/>
      <w:i/>
      <w:iCs/>
      <w:color w:val="4F81BD"/>
    </w:rPr>
  </w:style>
  <w:style w:type="paragraph" w:customStyle="1" w:styleId="afffff2">
    <w:name w:val="Содержимое таблицы"/>
    <w:basedOn w:val="a1"/>
    <w:rsid w:val="00792A9F"/>
    <w:pPr>
      <w:widowControl w:val="0"/>
      <w:suppressLineNumbers/>
      <w:suppressAutoHyphens/>
    </w:pPr>
    <w:rPr>
      <w:kern w:val="1"/>
      <w:sz w:val="24"/>
      <w:szCs w:val="24"/>
    </w:rPr>
  </w:style>
  <w:style w:type="table" w:customStyle="1" w:styleId="110">
    <w:name w:val="Сетка таблицы11"/>
    <w:basedOn w:val="a3"/>
    <w:uiPriority w:val="59"/>
    <w:rsid w:val="00DB49DE"/>
    <w:pPr>
      <w:ind w:firstLine="567"/>
    </w:pPr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d">
    <w:name w:val="Чертежный Знак"/>
    <w:basedOn w:val="a2"/>
    <w:link w:val="afc"/>
    <w:rsid w:val="00B176DD"/>
    <w:rPr>
      <w:rFonts w:ascii="ISOCPEUR" w:hAnsi="ISOCPEUR"/>
      <w:i/>
      <w:sz w:val="28"/>
      <w:lang w:val="uk-UA"/>
    </w:rPr>
  </w:style>
  <w:style w:type="character" w:customStyle="1" w:styleId="FontStyle347">
    <w:name w:val="Font Style347"/>
    <w:basedOn w:val="a2"/>
    <w:uiPriority w:val="99"/>
    <w:rsid w:val="00B176DD"/>
    <w:rPr>
      <w:rFonts w:ascii="Times New Roman" w:hAnsi="Times New Roman" w:cs="Times New Roman"/>
      <w:sz w:val="20"/>
      <w:szCs w:val="20"/>
    </w:rPr>
  </w:style>
  <w:style w:type="character" w:customStyle="1" w:styleId="FontStyle419">
    <w:name w:val="Font Style419"/>
    <w:rsid w:val="00B176DD"/>
    <w:rPr>
      <w:rFonts w:ascii="Constantia" w:hAnsi="Constantia" w:cs="Constantia" w:hint="default"/>
      <w:sz w:val="16"/>
      <w:szCs w:val="16"/>
    </w:rPr>
  </w:style>
  <w:style w:type="paragraph" w:customStyle="1" w:styleId="Style235">
    <w:name w:val="Style235"/>
    <w:basedOn w:val="a1"/>
    <w:rsid w:val="00B176DD"/>
    <w:pPr>
      <w:widowControl w:val="0"/>
      <w:autoSpaceDE w:val="0"/>
      <w:autoSpaceDN w:val="0"/>
      <w:adjustRightInd w:val="0"/>
      <w:spacing w:line="274" w:lineRule="exact"/>
      <w:ind w:hanging="706"/>
    </w:pPr>
    <w:rPr>
      <w:sz w:val="24"/>
      <w:szCs w:val="24"/>
    </w:rPr>
  </w:style>
  <w:style w:type="paragraph" w:customStyle="1" w:styleId="Style249">
    <w:name w:val="Style249"/>
    <w:basedOn w:val="a1"/>
    <w:rsid w:val="00B176DD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284">
    <w:name w:val="Style284"/>
    <w:basedOn w:val="a1"/>
    <w:uiPriority w:val="99"/>
    <w:rsid w:val="00B176DD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paragraph" w:customStyle="1" w:styleId="Style100">
    <w:name w:val="Style100"/>
    <w:basedOn w:val="a1"/>
    <w:rsid w:val="00B176DD"/>
    <w:pPr>
      <w:widowControl w:val="0"/>
      <w:autoSpaceDE w:val="0"/>
      <w:autoSpaceDN w:val="0"/>
      <w:adjustRightInd w:val="0"/>
      <w:spacing w:line="283" w:lineRule="exact"/>
      <w:jc w:val="both"/>
    </w:pPr>
    <w:rPr>
      <w:sz w:val="24"/>
      <w:szCs w:val="24"/>
    </w:rPr>
  </w:style>
  <w:style w:type="character" w:customStyle="1" w:styleId="1d">
    <w:name w:val="Основной текст Знак1"/>
    <w:uiPriority w:val="99"/>
    <w:rsid w:val="000A118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afffff3">
    <w:name w:val="Автозамена"/>
    <w:rsid w:val="000A118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e">
    <w:name w:val="Абзац списку1"/>
    <w:basedOn w:val="a1"/>
    <w:rsid w:val="000A11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valj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83FB-6FCB-4067-AAA9-651A525D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valj.dot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ДИПЛОМ. ПЗ</vt:lpstr>
    </vt:vector>
  </TitlesOfParts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ДИПЛОМ. ПЗ</dc:title>
  <dc:creator>Анютка</dc:creator>
  <cp:lastModifiedBy>Маргарита</cp:lastModifiedBy>
  <cp:revision>4</cp:revision>
  <cp:lastPrinted>2021-06-18T05:54:00Z</cp:lastPrinted>
  <dcterms:created xsi:type="dcterms:W3CDTF">2022-05-26T11:31:00Z</dcterms:created>
  <dcterms:modified xsi:type="dcterms:W3CDTF">2025-06-02T19:20:00Z</dcterms:modified>
</cp:coreProperties>
</file>