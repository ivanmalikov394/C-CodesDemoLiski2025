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6E30D" w14:textId="77777777" w:rsidR="00455104" w:rsidRDefault="00455104" w:rsidP="00455104">
      <w:pPr>
        <w:tabs>
          <w:tab w:val="left" w:pos="1134"/>
          <w:tab w:val="left" w:pos="8789"/>
        </w:tabs>
        <w:autoSpaceDE w:val="0"/>
        <w:autoSpaceDN w:val="0"/>
        <w:adjustRightInd w:val="0"/>
        <w:spacing w:line="360" w:lineRule="auto"/>
        <w:ind w:firstLine="720"/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СОДЕРЖАНИЕ</w:t>
      </w:r>
    </w:p>
    <w:p w14:paraId="7CB14116" w14:textId="77777777" w:rsidR="00455104" w:rsidRDefault="00455104" w:rsidP="00455104">
      <w:pPr>
        <w:tabs>
          <w:tab w:val="left" w:pos="1134"/>
          <w:tab w:val="left" w:pos="8789"/>
        </w:tabs>
        <w:autoSpaceDE w:val="0"/>
        <w:autoSpaceDN w:val="0"/>
        <w:adjustRightInd w:val="0"/>
        <w:spacing w:line="360" w:lineRule="auto"/>
        <w:ind w:firstLine="720"/>
        <w:jc w:val="both"/>
        <w:rPr>
          <w:rFonts w:eastAsiaTheme="minorEastAsia"/>
          <w:sz w:val="28"/>
          <w:szCs w:val="28"/>
        </w:rPr>
      </w:pPr>
    </w:p>
    <w:p w14:paraId="371AE141" w14:textId="7F1A03F3" w:rsidR="00455104" w:rsidRPr="00455104" w:rsidRDefault="00455104" w:rsidP="00455104">
      <w:pPr>
        <w:tabs>
          <w:tab w:val="left" w:pos="1134"/>
          <w:tab w:val="left" w:pos="8789"/>
        </w:tabs>
        <w:autoSpaceDE w:val="0"/>
        <w:autoSpaceDN w:val="0"/>
        <w:adjustRightInd w:val="0"/>
        <w:spacing w:line="360" w:lineRule="auto"/>
        <w:ind w:firstLine="720"/>
        <w:jc w:val="both"/>
        <w:rPr>
          <w:rFonts w:eastAsiaTheme="minorEastAsia"/>
          <w:sz w:val="28"/>
          <w:szCs w:val="28"/>
        </w:rPr>
      </w:pPr>
      <w:r w:rsidRPr="00455104">
        <w:rPr>
          <w:rFonts w:eastAsiaTheme="minorEastAsia"/>
          <w:sz w:val="28"/>
          <w:szCs w:val="28"/>
        </w:rPr>
        <w:t>ВВЕДЕНИЕ</w:t>
      </w:r>
      <w:r>
        <w:rPr>
          <w:rFonts w:eastAsiaTheme="minorEastAsia"/>
          <w:sz w:val="28"/>
          <w:szCs w:val="28"/>
        </w:rPr>
        <w:tab/>
      </w:r>
      <w:r w:rsidR="00CA03FF">
        <w:rPr>
          <w:rFonts w:eastAsiaTheme="minorEastAsia"/>
          <w:sz w:val="28"/>
          <w:szCs w:val="28"/>
        </w:rPr>
        <w:t>3</w:t>
      </w:r>
    </w:p>
    <w:p w14:paraId="1D40429F" w14:textId="2416812F" w:rsidR="00455104" w:rsidRPr="00455104" w:rsidRDefault="00455104" w:rsidP="00455104">
      <w:pPr>
        <w:tabs>
          <w:tab w:val="left" w:pos="1134"/>
          <w:tab w:val="left" w:pos="8789"/>
        </w:tabs>
        <w:autoSpaceDE w:val="0"/>
        <w:autoSpaceDN w:val="0"/>
        <w:adjustRightInd w:val="0"/>
        <w:spacing w:line="360" w:lineRule="auto"/>
        <w:ind w:firstLine="720"/>
        <w:jc w:val="both"/>
        <w:rPr>
          <w:rFonts w:eastAsiaTheme="minorEastAsia"/>
          <w:sz w:val="28"/>
          <w:szCs w:val="28"/>
        </w:rPr>
      </w:pPr>
      <w:r w:rsidRPr="00455104">
        <w:rPr>
          <w:rFonts w:eastAsiaTheme="minorEastAsia"/>
          <w:sz w:val="28"/>
          <w:szCs w:val="28"/>
        </w:rPr>
        <w:t>Раздел 1 Аналитическая часть</w:t>
      </w:r>
      <w:r>
        <w:rPr>
          <w:rFonts w:eastAsiaTheme="minorEastAsia"/>
          <w:sz w:val="28"/>
          <w:szCs w:val="28"/>
        </w:rPr>
        <w:tab/>
      </w:r>
      <w:r w:rsidR="00CA03FF">
        <w:rPr>
          <w:rFonts w:eastAsiaTheme="minorEastAsia"/>
          <w:sz w:val="28"/>
          <w:szCs w:val="28"/>
        </w:rPr>
        <w:t>4</w:t>
      </w:r>
    </w:p>
    <w:p w14:paraId="45489698" w14:textId="4902FACB" w:rsidR="00455104" w:rsidRPr="00455104" w:rsidRDefault="00455104" w:rsidP="00455104">
      <w:pPr>
        <w:tabs>
          <w:tab w:val="left" w:pos="1134"/>
          <w:tab w:val="left" w:pos="8789"/>
        </w:tabs>
        <w:autoSpaceDE w:val="0"/>
        <w:autoSpaceDN w:val="0"/>
        <w:adjustRightInd w:val="0"/>
        <w:spacing w:line="360" w:lineRule="auto"/>
        <w:ind w:firstLine="720"/>
        <w:jc w:val="both"/>
        <w:rPr>
          <w:rFonts w:eastAsiaTheme="minorEastAsia"/>
          <w:sz w:val="28"/>
          <w:szCs w:val="28"/>
        </w:rPr>
      </w:pPr>
      <w:r w:rsidRPr="00455104">
        <w:rPr>
          <w:rFonts w:eastAsiaTheme="minorEastAsia"/>
          <w:sz w:val="28"/>
          <w:szCs w:val="28"/>
        </w:rPr>
        <w:t>1.1 Постановка задачи</w:t>
      </w:r>
      <w:r>
        <w:rPr>
          <w:rFonts w:eastAsiaTheme="minorEastAsia"/>
          <w:sz w:val="28"/>
          <w:szCs w:val="28"/>
        </w:rPr>
        <w:tab/>
      </w:r>
    </w:p>
    <w:p w14:paraId="0CC60DFA" w14:textId="77777777" w:rsidR="00455104" w:rsidRPr="00455104" w:rsidRDefault="00455104" w:rsidP="00455104">
      <w:pPr>
        <w:tabs>
          <w:tab w:val="left" w:pos="1134"/>
          <w:tab w:val="left" w:pos="8789"/>
        </w:tabs>
        <w:autoSpaceDE w:val="0"/>
        <w:autoSpaceDN w:val="0"/>
        <w:adjustRightInd w:val="0"/>
        <w:spacing w:line="360" w:lineRule="auto"/>
        <w:ind w:firstLine="720"/>
        <w:jc w:val="both"/>
        <w:rPr>
          <w:rFonts w:eastAsiaTheme="minorEastAsia"/>
          <w:sz w:val="28"/>
          <w:szCs w:val="28"/>
        </w:rPr>
      </w:pPr>
      <w:r w:rsidRPr="00455104">
        <w:rPr>
          <w:rFonts w:eastAsiaTheme="minorEastAsia"/>
          <w:sz w:val="28"/>
          <w:szCs w:val="28"/>
        </w:rPr>
        <w:t>1.2 Описание входной и выходной информации</w:t>
      </w:r>
    </w:p>
    <w:p w14:paraId="2512F19C" w14:textId="77777777" w:rsidR="00455104" w:rsidRPr="00455104" w:rsidRDefault="00455104" w:rsidP="00455104">
      <w:pPr>
        <w:tabs>
          <w:tab w:val="left" w:pos="1134"/>
          <w:tab w:val="left" w:pos="8789"/>
        </w:tabs>
        <w:autoSpaceDE w:val="0"/>
        <w:autoSpaceDN w:val="0"/>
        <w:adjustRightInd w:val="0"/>
        <w:spacing w:line="360" w:lineRule="auto"/>
        <w:ind w:firstLine="720"/>
        <w:jc w:val="both"/>
        <w:rPr>
          <w:rFonts w:eastAsiaTheme="minorEastAsia"/>
          <w:sz w:val="28"/>
          <w:szCs w:val="28"/>
        </w:rPr>
      </w:pPr>
      <w:r w:rsidRPr="00455104">
        <w:rPr>
          <w:color w:val="000000" w:themeColor="text1"/>
          <w:sz w:val="28"/>
          <w:szCs w:val="28"/>
        </w:rPr>
        <w:t>1.3 Описание аналогов</w:t>
      </w:r>
    </w:p>
    <w:p w14:paraId="62CBB394" w14:textId="77777777" w:rsidR="00455104" w:rsidRPr="00455104" w:rsidRDefault="00455104" w:rsidP="00455104">
      <w:pPr>
        <w:tabs>
          <w:tab w:val="left" w:pos="1134"/>
          <w:tab w:val="left" w:pos="8789"/>
        </w:tabs>
        <w:autoSpaceDE w:val="0"/>
        <w:autoSpaceDN w:val="0"/>
        <w:adjustRightInd w:val="0"/>
        <w:spacing w:line="360" w:lineRule="auto"/>
        <w:ind w:firstLine="720"/>
        <w:jc w:val="both"/>
        <w:rPr>
          <w:rFonts w:eastAsiaTheme="minorEastAsia"/>
          <w:sz w:val="28"/>
          <w:szCs w:val="28"/>
        </w:rPr>
      </w:pPr>
      <w:r w:rsidRPr="00455104">
        <w:rPr>
          <w:rFonts w:eastAsiaTheme="minorEastAsia"/>
          <w:sz w:val="28"/>
          <w:szCs w:val="28"/>
        </w:rPr>
        <w:t>Раздел 2 Проектная часть</w:t>
      </w:r>
    </w:p>
    <w:p w14:paraId="3BB520AA" w14:textId="77777777" w:rsidR="00455104" w:rsidRPr="00455104" w:rsidRDefault="00455104" w:rsidP="00455104">
      <w:pPr>
        <w:widowControl w:val="0"/>
        <w:numPr>
          <w:ilvl w:val="0"/>
          <w:numId w:val="48"/>
        </w:numPr>
        <w:tabs>
          <w:tab w:val="left" w:pos="709"/>
          <w:tab w:val="left" w:pos="1134"/>
          <w:tab w:val="left" w:pos="8789"/>
        </w:tabs>
        <w:autoSpaceDE w:val="0"/>
        <w:autoSpaceDN w:val="0"/>
        <w:adjustRightInd w:val="0"/>
        <w:spacing w:line="360" w:lineRule="auto"/>
        <w:ind w:firstLine="720"/>
        <w:jc w:val="both"/>
        <w:rPr>
          <w:rFonts w:eastAsiaTheme="minorEastAsia"/>
          <w:sz w:val="28"/>
          <w:szCs w:val="28"/>
        </w:rPr>
      </w:pPr>
      <w:r w:rsidRPr="00455104">
        <w:rPr>
          <w:rFonts w:eastAsiaTheme="minorEastAsia"/>
          <w:sz w:val="28"/>
          <w:szCs w:val="28"/>
        </w:rPr>
        <w:t>Модель отношений объектов предметной области</w:t>
      </w:r>
    </w:p>
    <w:p w14:paraId="2EB2E2D0" w14:textId="77777777" w:rsidR="00455104" w:rsidRPr="00455104" w:rsidRDefault="00455104" w:rsidP="00455104">
      <w:pPr>
        <w:widowControl w:val="0"/>
        <w:numPr>
          <w:ilvl w:val="0"/>
          <w:numId w:val="48"/>
        </w:numPr>
        <w:tabs>
          <w:tab w:val="left" w:pos="709"/>
          <w:tab w:val="left" w:pos="1134"/>
          <w:tab w:val="left" w:pos="8789"/>
        </w:tabs>
        <w:autoSpaceDE w:val="0"/>
        <w:autoSpaceDN w:val="0"/>
        <w:adjustRightInd w:val="0"/>
        <w:spacing w:line="360" w:lineRule="auto"/>
        <w:ind w:firstLine="720"/>
        <w:jc w:val="both"/>
        <w:rPr>
          <w:rFonts w:eastAsiaTheme="minorEastAsia"/>
          <w:sz w:val="28"/>
          <w:szCs w:val="28"/>
        </w:rPr>
      </w:pPr>
      <w:r w:rsidRPr="00455104">
        <w:rPr>
          <w:rFonts w:eastAsiaTheme="minorEastAsia"/>
          <w:sz w:val="28"/>
          <w:szCs w:val="28"/>
        </w:rPr>
        <w:t>Функциональная модель бизнес-процессов</w:t>
      </w:r>
    </w:p>
    <w:p w14:paraId="1FB4233A" w14:textId="77777777" w:rsidR="00455104" w:rsidRPr="00455104" w:rsidRDefault="00455104" w:rsidP="00455104">
      <w:pPr>
        <w:widowControl w:val="0"/>
        <w:numPr>
          <w:ilvl w:val="0"/>
          <w:numId w:val="48"/>
        </w:numPr>
        <w:tabs>
          <w:tab w:val="left" w:pos="709"/>
          <w:tab w:val="left" w:pos="1134"/>
          <w:tab w:val="left" w:pos="8789"/>
        </w:tabs>
        <w:autoSpaceDE w:val="0"/>
        <w:autoSpaceDN w:val="0"/>
        <w:adjustRightInd w:val="0"/>
        <w:spacing w:line="360" w:lineRule="auto"/>
        <w:ind w:firstLine="720"/>
        <w:jc w:val="both"/>
        <w:rPr>
          <w:rFonts w:eastAsiaTheme="minorEastAsia"/>
          <w:sz w:val="28"/>
          <w:szCs w:val="28"/>
        </w:rPr>
      </w:pPr>
      <w:r w:rsidRPr="00455104">
        <w:rPr>
          <w:rFonts w:eastAsiaTheme="minorEastAsia"/>
          <w:sz w:val="28"/>
          <w:szCs w:val="28"/>
        </w:rPr>
        <w:t>Логическая модель данных</w:t>
      </w:r>
    </w:p>
    <w:p w14:paraId="5CB81D7E" w14:textId="77777777" w:rsidR="00455104" w:rsidRPr="00455104" w:rsidRDefault="00455104" w:rsidP="00455104">
      <w:pPr>
        <w:widowControl w:val="0"/>
        <w:numPr>
          <w:ilvl w:val="0"/>
          <w:numId w:val="48"/>
        </w:numPr>
        <w:tabs>
          <w:tab w:val="left" w:pos="709"/>
          <w:tab w:val="left" w:pos="1134"/>
          <w:tab w:val="left" w:pos="8789"/>
        </w:tabs>
        <w:autoSpaceDE w:val="0"/>
        <w:autoSpaceDN w:val="0"/>
        <w:adjustRightInd w:val="0"/>
        <w:spacing w:line="360" w:lineRule="auto"/>
        <w:ind w:firstLine="720"/>
        <w:jc w:val="both"/>
        <w:rPr>
          <w:rFonts w:eastAsiaTheme="minorEastAsia"/>
          <w:sz w:val="28"/>
          <w:szCs w:val="28"/>
        </w:rPr>
      </w:pPr>
      <w:r w:rsidRPr="00455104">
        <w:rPr>
          <w:rFonts w:eastAsiaTheme="minorEastAsia"/>
          <w:sz w:val="28"/>
          <w:szCs w:val="28"/>
        </w:rPr>
        <w:t>Организация информационной базы</w:t>
      </w:r>
    </w:p>
    <w:p w14:paraId="1E50582C" w14:textId="77777777" w:rsidR="00455104" w:rsidRPr="00455104" w:rsidRDefault="00455104" w:rsidP="00455104">
      <w:pPr>
        <w:widowControl w:val="0"/>
        <w:numPr>
          <w:ilvl w:val="0"/>
          <w:numId w:val="48"/>
        </w:numPr>
        <w:tabs>
          <w:tab w:val="left" w:pos="709"/>
          <w:tab w:val="left" w:pos="1134"/>
          <w:tab w:val="left" w:pos="8789"/>
        </w:tabs>
        <w:autoSpaceDE w:val="0"/>
        <w:autoSpaceDN w:val="0"/>
        <w:adjustRightInd w:val="0"/>
        <w:spacing w:line="360" w:lineRule="auto"/>
        <w:ind w:firstLine="720"/>
        <w:jc w:val="both"/>
        <w:rPr>
          <w:rFonts w:eastAsiaTheme="minorEastAsia"/>
          <w:sz w:val="28"/>
          <w:szCs w:val="28"/>
        </w:rPr>
      </w:pPr>
      <w:r w:rsidRPr="00455104">
        <w:rPr>
          <w:rFonts w:eastAsiaTheme="minorEastAsia"/>
          <w:sz w:val="28"/>
          <w:szCs w:val="28"/>
        </w:rPr>
        <w:t>Выполнение регламентов по защите и сохранности данных</w:t>
      </w:r>
    </w:p>
    <w:p w14:paraId="0B534AF5" w14:textId="77777777" w:rsidR="00455104" w:rsidRPr="00455104" w:rsidRDefault="00455104" w:rsidP="00455104">
      <w:pPr>
        <w:tabs>
          <w:tab w:val="left" w:pos="1134"/>
          <w:tab w:val="left" w:pos="8789"/>
        </w:tabs>
        <w:autoSpaceDE w:val="0"/>
        <w:autoSpaceDN w:val="0"/>
        <w:adjustRightInd w:val="0"/>
        <w:spacing w:line="360" w:lineRule="auto"/>
        <w:ind w:firstLine="720"/>
        <w:jc w:val="both"/>
        <w:rPr>
          <w:rFonts w:eastAsiaTheme="minorEastAsia"/>
          <w:sz w:val="28"/>
          <w:szCs w:val="28"/>
        </w:rPr>
      </w:pPr>
      <w:r w:rsidRPr="00455104">
        <w:rPr>
          <w:rFonts w:eastAsiaTheme="minorEastAsia"/>
          <w:sz w:val="28"/>
          <w:szCs w:val="28"/>
        </w:rPr>
        <w:t>Раздел 3 Реализация</w:t>
      </w:r>
    </w:p>
    <w:p w14:paraId="156F4A9C" w14:textId="77777777" w:rsidR="00455104" w:rsidRDefault="00455104" w:rsidP="00455104">
      <w:pPr>
        <w:tabs>
          <w:tab w:val="left" w:pos="1134"/>
          <w:tab w:val="left" w:pos="8789"/>
        </w:tabs>
        <w:autoSpaceDE w:val="0"/>
        <w:autoSpaceDN w:val="0"/>
        <w:adjustRightInd w:val="0"/>
        <w:spacing w:line="360" w:lineRule="auto"/>
        <w:ind w:firstLine="720"/>
        <w:jc w:val="both"/>
        <w:rPr>
          <w:rFonts w:eastAsiaTheme="minorEastAsia"/>
          <w:sz w:val="28"/>
          <w:szCs w:val="28"/>
        </w:rPr>
      </w:pPr>
      <w:r w:rsidRPr="00455104">
        <w:rPr>
          <w:rFonts w:eastAsiaTheme="minorEastAsia"/>
          <w:sz w:val="28"/>
          <w:szCs w:val="28"/>
        </w:rPr>
        <w:t xml:space="preserve">3.1 Описание программно-технических средств, необходимых для </w:t>
      </w:r>
    </w:p>
    <w:p w14:paraId="698DFF96" w14:textId="77777777" w:rsidR="00455104" w:rsidRPr="00455104" w:rsidRDefault="00455104" w:rsidP="00455104">
      <w:pPr>
        <w:tabs>
          <w:tab w:val="left" w:pos="1134"/>
          <w:tab w:val="left" w:pos="8789"/>
        </w:tabs>
        <w:autoSpaceDE w:val="0"/>
        <w:autoSpaceDN w:val="0"/>
        <w:adjustRightInd w:val="0"/>
        <w:spacing w:line="360" w:lineRule="auto"/>
        <w:jc w:val="both"/>
        <w:rPr>
          <w:rFonts w:eastAsiaTheme="minorEastAsia"/>
          <w:sz w:val="28"/>
          <w:szCs w:val="28"/>
        </w:rPr>
      </w:pPr>
      <w:r w:rsidRPr="00455104">
        <w:rPr>
          <w:rFonts w:eastAsiaTheme="minorEastAsia"/>
          <w:sz w:val="28"/>
          <w:szCs w:val="28"/>
        </w:rPr>
        <w:t>разработки и использования ИС</w:t>
      </w:r>
    </w:p>
    <w:p w14:paraId="0793112F" w14:textId="77777777" w:rsidR="00455104" w:rsidRPr="00455104" w:rsidRDefault="00455104" w:rsidP="00455104">
      <w:pPr>
        <w:widowControl w:val="0"/>
        <w:numPr>
          <w:ilvl w:val="0"/>
          <w:numId w:val="49"/>
        </w:numPr>
        <w:tabs>
          <w:tab w:val="left" w:pos="709"/>
          <w:tab w:val="left" w:pos="1134"/>
          <w:tab w:val="left" w:pos="8789"/>
        </w:tabs>
        <w:autoSpaceDE w:val="0"/>
        <w:autoSpaceDN w:val="0"/>
        <w:adjustRightInd w:val="0"/>
        <w:spacing w:line="360" w:lineRule="auto"/>
        <w:ind w:firstLine="720"/>
        <w:jc w:val="both"/>
        <w:rPr>
          <w:rFonts w:eastAsiaTheme="minorEastAsia"/>
          <w:sz w:val="28"/>
          <w:szCs w:val="28"/>
        </w:rPr>
      </w:pPr>
      <w:r w:rsidRPr="00455104">
        <w:rPr>
          <w:rFonts w:eastAsiaTheme="minorEastAsia"/>
          <w:sz w:val="28"/>
          <w:szCs w:val="28"/>
        </w:rPr>
        <w:t>Описание программных модулей</w:t>
      </w:r>
    </w:p>
    <w:p w14:paraId="3006FCEF" w14:textId="77777777" w:rsidR="00455104" w:rsidRPr="00455104" w:rsidRDefault="00455104" w:rsidP="00455104">
      <w:pPr>
        <w:widowControl w:val="0"/>
        <w:numPr>
          <w:ilvl w:val="0"/>
          <w:numId w:val="49"/>
        </w:numPr>
        <w:tabs>
          <w:tab w:val="left" w:pos="709"/>
          <w:tab w:val="left" w:pos="1134"/>
          <w:tab w:val="left" w:pos="8789"/>
        </w:tabs>
        <w:autoSpaceDE w:val="0"/>
        <w:autoSpaceDN w:val="0"/>
        <w:adjustRightInd w:val="0"/>
        <w:spacing w:line="360" w:lineRule="auto"/>
        <w:ind w:firstLine="720"/>
        <w:jc w:val="both"/>
        <w:rPr>
          <w:rFonts w:eastAsiaTheme="minorEastAsia"/>
          <w:sz w:val="28"/>
          <w:szCs w:val="28"/>
        </w:rPr>
      </w:pPr>
      <w:r w:rsidRPr="00455104">
        <w:rPr>
          <w:rFonts w:eastAsiaTheme="minorEastAsia"/>
          <w:sz w:val="28"/>
          <w:szCs w:val="28"/>
        </w:rPr>
        <w:t>Результаты тестирования</w:t>
      </w:r>
    </w:p>
    <w:p w14:paraId="172233E5" w14:textId="77777777" w:rsidR="00455104" w:rsidRPr="00455104" w:rsidRDefault="00455104" w:rsidP="00455104">
      <w:pPr>
        <w:widowControl w:val="0"/>
        <w:numPr>
          <w:ilvl w:val="0"/>
          <w:numId w:val="49"/>
        </w:numPr>
        <w:tabs>
          <w:tab w:val="left" w:pos="709"/>
          <w:tab w:val="left" w:pos="1134"/>
          <w:tab w:val="left" w:pos="8789"/>
        </w:tabs>
        <w:autoSpaceDE w:val="0"/>
        <w:autoSpaceDN w:val="0"/>
        <w:adjustRightInd w:val="0"/>
        <w:spacing w:line="360" w:lineRule="auto"/>
        <w:ind w:firstLine="720"/>
        <w:jc w:val="both"/>
        <w:rPr>
          <w:rFonts w:eastAsiaTheme="minorEastAsia"/>
          <w:sz w:val="28"/>
          <w:szCs w:val="28"/>
        </w:rPr>
      </w:pPr>
      <w:r w:rsidRPr="00455104">
        <w:rPr>
          <w:rFonts w:eastAsiaTheme="minorEastAsia"/>
          <w:sz w:val="28"/>
          <w:szCs w:val="28"/>
        </w:rPr>
        <w:t>Руководство пользователя</w:t>
      </w:r>
    </w:p>
    <w:p w14:paraId="162D8E38" w14:textId="77777777" w:rsidR="00455104" w:rsidRPr="00455104" w:rsidRDefault="00455104" w:rsidP="00455104">
      <w:pPr>
        <w:tabs>
          <w:tab w:val="left" w:pos="545"/>
          <w:tab w:val="left" w:pos="1134"/>
          <w:tab w:val="left" w:pos="8789"/>
        </w:tabs>
        <w:autoSpaceDE w:val="0"/>
        <w:autoSpaceDN w:val="0"/>
        <w:adjustRightInd w:val="0"/>
        <w:spacing w:line="360" w:lineRule="auto"/>
        <w:ind w:firstLine="720"/>
        <w:jc w:val="both"/>
        <w:rPr>
          <w:rFonts w:eastAsiaTheme="minorEastAsia"/>
          <w:sz w:val="28"/>
          <w:szCs w:val="28"/>
        </w:rPr>
      </w:pPr>
      <w:r w:rsidRPr="00455104">
        <w:rPr>
          <w:rFonts w:eastAsiaTheme="minorEastAsia"/>
          <w:sz w:val="28"/>
          <w:szCs w:val="28"/>
        </w:rPr>
        <w:t>ЗАКЛЮЧЕНИЕ</w:t>
      </w:r>
    </w:p>
    <w:p w14:paraId="6CB5AC65" w14:textId="77777777" w:rsidR="00455104" w:rsidRPr="00455104" w:rsidRDefault="00455104" w:rsidP="00455104">
      <w:pPr>
        <w:tabs>
          <w:tab w:val="left" w:pos="1134"/>
          <w:tab w:val="left" w:pos="8789"/>
        </w:tabs>
        <w:autoSpaceDE w:val="0"/>
        <w:autoSpaceDN w:val="0"/>
        <w:adjustRightInd w:val="0"/>
        <w:spacing w:line="360" w:lineRule="auto"/>
        <w:ind w:firstLine="720"/>
        <w:jc w:val="both"/>
        <w:rPr>
          <w:rFonts w:eastAsiaTheme="minorEastAsia"/>
          <w:sz w:val="28"/>
          <w:szCs w:val="28"/>
        </w:rPr>
      </w:pPr>
      <w:r w:rsidRPr="00455104">
        <w:rPr>
          <w:rFonts w:eastAsiaTheme="minorEastAsia"/>
          <w:sz w:val="28"/>
          <w:szCs w:val="28"/>
        </w:rPr>
        <w:t>СПИСОК ИСПОЛЬЗОВАННЫХ ИСТОЧНИКОВ</w:t>
      </w:r>
    </w:p>
    <w:p w14:paraId="10A3856C" w14:textId="77777777" w:rsidR="00455104" w:rsidRPr="00455104" w:rsidRDefault="00455104" w:rsidP="00455104">
      <w:pPr>
        <w:tabs>
          <w:tab w:val="left" w:pos="1134"/>
          <w:tab w:val="left" w:pos="8789"/>
        </w:tabs>
        <w:autoSpaceDE w:val="0"/>
        <w:autoSpaceDN w:val="0"/>
        <w:adjustRightInd w:val="0"/>
        <w:spacing w:line="360" w:lineRule="auto"/>
        <w:ind w:firstLine="720"/>
        <w:jc w:val="both"/>
        <w:rPr>
          <w:rFonts w:eastAsiaTheme="minorEastAsia"/>
          <w:sz w:val="28"/>
          <w:szCs w:val="28"/>
        </w:rPr>
      </w:pPr>
      <w:r w:rsidRPr="00455104">
        <w:rPr>
          <w:rFonts w:eastAsiaTheme="minorEastAsia"/>
          <w:sz w:val="28"/>
          <w:szCs w:val="28"/>
        </w:rPr>
        <w:t xml:space="preserve">ПРИЛОЖЕНИЕ </w:t>
      </w:r>
    </w:p>
    <w:p w14:paraId="07AB3125" w14:textId="00E4C653" w:rsidR="007D6064" w:rsidRDefault="00CA03FF" w:rsidP="00CA03FF">
      <w:pPr>
        <w:tabs>
          <w:tab w:val="left" w:pos="1134"/>
          <w:tab w:val="right" w:pos="9552"/>
        </w:tabs>
        <w:spacing w:line="360" w:lineRule="auto"/>
        <w:ind w:firstLine="72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ГРАФИЧЕСКАЯ ЧАСТЬ</w:t>
      </w:r>
      <w:r>
        <w:rPr>
          <w:rFonts w:eastAsiaTheme="minorEastAsia"/>
          <w:sz w:val="28"/>
          <w:szCs w:val="28"/>
        </w:rPr>
        <w:tab/>
        <w:t>45</w:t>
      </w:r>
    </w:p>
    <w:p w14:paraId="7092B7AA" w14:textId="2630392D" w:rsidR="00CA03FF" w:rsidRPr="00CA03FF" w:rsidRDefault="00CA03FF" w:rsidP="00455104">
      <w:pPr>
        <w:tabs>
          <w:tab w:val="left" w:pos="1134"/>
          <w:tab w:val="left" w:pos="8789"/>
        </w:tabs>
        <w:spacing w:line="360" w:lineRule="auto"/>
        <w:ind w:firstLine="720"/>
        <w:jc w:val="both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ПРИЛОЖЕНИЯ</w:t>
      </w:r>
    </w:p>
    <w:sectPr w:rsidR="00CA03FF" w:rsidRPr="00CA03FF" w:rsidSect="00C92D67">
      <w:footerReference w:type="first" r:id="rId8"/>
      <w:pgSz w:w="11906" w:h="16838" w:code="9"/>
      <w:pgMar w:top="794" w:right="794" w:bottom="1418" w:left="1560" w:header="397" w:footer="170" w:gutter="0"/>
      <w:pgBorders>
        <w:top w:val="single" w:sz="18" w:space="20" w:color="auto"/>
        <w:left w:val="single" w:sz="18" w:space="18" w:color="auto"/>
        <w:bottom w:val="single" w:sz="18" w:space="0" w:color="auto"/>
        <w:right w:val="single" w:sz="18" w:space="20" w:color="auto"/>
      </w:pgBorders>
      <w:pgNumType w:start="5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28BE0" w14:textId="77777777" w:rsidR="002D0300" w:rsidRDefault="002D0300">
      <w:r>
        <w:separator/>
      </w:r>
    </w:p>
  </w:endnote>
  <w:endnote w:type="continuationSeparator" w:id="0">
    <w:p w14:paraId="22165C42" w14:textId="77777777" w:rsidR="002D0300" w:rsidRDefault="002D0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charset w:val="CC"/>
    <w:family w:val="swiss"/>
    <w:pitch w:val="variable"/>
    <w:sig w:usb0="00000203" w:usb1="00000000" w:usb2="00000000" w:usb3="00000000" w:csb0="00000005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ISOCPEUR">
    <w:altName w:val="Times New Roman"/>
    <w:charset w:val="CC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cademy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49" w:type="dxa"/>
      <w:tblInd w:w="-39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433"/>
      <w:gridCol w:w="553"/>
      <w:gridCol w:w="1279"/>
      <w:gridCol w:w="851"/>
      <w:gridCol w:w="567"/>
      <w:gridCol w:w="3912"/>
      <w:gridCol w:w="284"/>
      <w:gridCol w:w="283"/>
      <w:gridCol w:w="284"/>
      <w:gridCol w:w="850"/>
      <w:gridCol w:w="1053"/>
    </w:tblGrid>
    <w:tr w:rsidR="007A3B76" w14:paraId="1ADD66E5" w14:textId="77777777" w:rsidTr="00EB569B">
      <w:trPr>
        <w:cantSplit/>
      </w:trPr>
      <w:tc>
        <w:tcPr>
          <w:tcW w:w="433" w:type="dxa"/>
          <w:tcBorders>
            <w:bottom w:val="single" w:sz="8" w:space="0" w:color="auto"/>
          </w:tcBorders>
        </w:tcPr>
        <w:p w14:paraId="76D984AC" w14:textId="77777777" w:rsidR="007A3B76" w:rsidRPr="00347D02" w:rsidRDefault="007A3B76" w:rsidP="007A3B76">
          <w:pPr>
            <w:pStyle w:val="a7"/>
            <w:rPr>
              <w:rFonts w:ascii="ISOCPEUR" w:hAnsi="ISOCPEUR"/>
              <w:i/>
              <w:sz w:val="24"/>
            </w:rPr>
          </w:pPr>
        </w:p>
      </w:tc>
      <w:tc>
        <w:tcPr>
          <w:tcW w:w="553" w:type="dxa"/>
          <w:tcBorders>
            <w:bottom w:val="single" w:sz="8" w:space="0" w:color="auto"/>
          </w:tcBorders>
        </w:tcPr>
        <w:p w14:paraId="11C3C16F" w14:textId="77777777" w:rsidR="007A3B76" w:rsidRPr="00347D02" w:rsidRDefault="007A3B76" w:rsidP="007A3B76">
          <w:pPr>
            <w:pStyle w:val="a7"/>
            <w:rPr>
              <w:rFonts w:ascii="ISOCPEUR" w:hAnsi="ISOCPEUR"/>
              <w:i/>
              <w:sz w:val="24"/>
            </w:rPr>
          </w:pPr>
        </w:p>
      </w:tc>
      <w:tc>
        <w:tcPr>
          <w:tcW w:w="1279" w:type="dxa"/>
          <w:tcBorders>
            <w:bottom w:val="single" w:sz="8" w:space="0" w:color="auto"/>
          </w:tcBorders>
        </w:tcPr>
        <w:p w14:paraId="1DE0780C" w14:textId="77777777" w:rsidR="007A3B76" w:rsidRPr="00347D02" w:rsidRDefault="007A3B76" w:rsidP="007A3B76">
          <w:pPr>
            <w:pStyle w:val="a7"/>
            <w:rPr>
              <w:rFonts w:ascii="ISOCPEUR" w:hAnsi="ISOCPEUR"/>
              <w:i/>
              <w:sz w:val="24"/>
            </w:rPr>
          </w:pPr>
        </w:p>
      </w:tc>
      <w:tc>
        <w:tcPr>
          <w:tcW w:w="851" w:type="dxa"/>
          <w:tcBorders>
            <w:bottom w:val="single" w:sz="8" w:space="0" w:color="auto"/>
          </w:tcBorders>
        </w:tcPr>
        <w:p w14:paraId="476A2B17" w14:textId="77777777" w:rsidR="007A3B76" w:rsidRPr="00347D02" w:rsidRDefault="007A3B76" w:rsidP="007A3B76">
          <w:pPr>
            <w:pStyle w:val="a7"/>
            <w:rPr>
              <w:rFonts w:ascii="ISOCPEUR" w:hAnsi="ISOCPEUR"/>
              <w:i/>
              <w:sz w:val="24"/>
            </w:rPr>
          </w:pPr>
        </w:p>
      </w:tc>
      <w:tc>
        <w:tcPr>
          <w:tcW w:w="567" w:type="dxa"/>
          <w:tcBorders>
            <w:bottom w:val="single" w:sz="8" w:space="0" w:color="auto"/>
          </w:tcBorders>
        </w:tcPr>
        <w:p w14:paraId="4F03FD2D" w14:textId="77777777" w:rsidR="007A3B76" w:rsidRPr="00347D02" w:rsidRDefault="007A3B76" w:rsidP="007A3B76">
          <w:pPr>
            <w:pStyle w:val="a7"/>
            <w:rPr>
              <w:rFonts w:ascii="ISOCPEUR" w:hAnsi="ISOCPEUR"/>
              <w:i/>
              <w:sz w:val="24"/>
            </w:rPr>
          </w:pPr>
        </w:p>
      </w:tc>
      <w:tc>
        <w:tcPr>
          <w:tcW w:w="6666" w:type="dxa"/>
          <w:gridSpan w:val="6"/>
          <w:vMerge w:val="restart"/>
          <w:vAlign w:val="center"/>
        </w:tcPr>
        <w:p w14:paraId="67148FCC" w14:textId="40C405E3" w:rsidR="007A3B76" w:rsidRPr="007A3B76" w:rsidRDefault="007A3B76" w:rsidP="007A3B76">
          <w:pPr>
            <w:pStyle w:val="a7"/>
            <w:jc w:val="center"/>
            <w:rPr>
              <w:rFonts w:ascii="ISOCPEUR" w:hAnsi="ISOCPEUR"/>
              <w:sz w:val="32"/>
              <w:szCs w:val="32"/>
            </w:rPr>
          </w:pPr>
          <w:r w:rsidRPr="007A3B76">
            <w:rPr>
              <w:rFonts w:ascii="ISOCPEUR" w:hAnsi="ISOCPEUR"/>
              <w:sz w:val="32"/>
              <w:szCs w:val="32"/>
            </w:rPr>
            <w:t xml:space="preserve">09.02.07 </w:t>
          </w:r>
          <w:r w:rsidR="00CA03FF">
            <w:rPr>
              <w:rFonts w:ascii="ISOCPEUR" w:hAnsi="ISOCPEUR"/>
              <w:sz w:val="32"/>
              <w:szCs w:val="32"/>
            </w:rPr>
            <w:t>Ж 8600</w:t>
          </w:r>
          <w:r w:rsidRPr="007A3B76">
            <w:rPr>
              <w:rFonts w:ascii="ISOCPEUR" w:hAnsi="ISOCPEUR"/>
              <w:sz w:val="32"/>
              <w:szCs w:val="32"/>
            </w:rPr>
            <w:t xml:space="preserve"> 202</w:t>
          </w:r>
          <w:r w:rsidR="00CA03FF">
            <w:rPr>
              <w:rFonts w:ascii="ISOCPEUR" w:hAnsi="ISOCPEUR"/>
              <w:sz w:val="32"/>
              <w:szCs w:val="32"/>
            </w:rPr>
            <w:t>5</w:t>
          </w:r>
          <w:r w:rsidRPr="007A3B76">
            <w:rPr>
              <w:rFonts w:ascii="ISOCPEUR" w:hAnsi="ISOCPEUR"/>
              <w:sz w:val="32"/>
              <w:szCs w:val="32"/>
            </w:rPr>
            <w:t xml:space="preserve"> ДР-ПЗ </w:t>
          </w:r>
        </w:p>
      </w:tc>
    </w:tr>
    <w:tr w:rsidR="007A3B76" w14:paraId="57638E30" w14:textId="77777777" w:rsidTr="00EB569B">
      <w:trPr>
        <w:cantSplit/>
      </w:trPr>
      <w:tc>
        <w:tcPr>
          <w:tcW w:w="433" w:type="dxa"/>
          <w:tcBorders>
            <w:top w:val="single" w:sz="8" w:space="0" w:color="auto"/>
          </w:tcBorders>
        </w:tcPr>
        <w:p w14:paraId="3AC1143E" w14:textId="77777777" w:rsidR="007A3B76" w:rsidRPr="00347D02" w:rsidRDefault="007A3B76" w:rsidP="007A3B76">
          <w:pPr>
            <w:pStyle w:val="a7"/>
            <w:rPr>
              <w:rFonts w:ascii="ISOCPEUR" w:hAnsi="ISOCPEUR"/>
              <w:i/>
              <w:sz w:val="24"/>
            </w:rPr>
          </w:pPr>
        </w:p>
      </w:tc>
      <w:tc>
        <w:tcPr>
          <w:tcW w:w="553" w:type="dxa"/>
          <w:tcBorders>
            <w:top w:val="single" w:sz="8" w:space="0" w:color="auto"/>
          </w:tcBorders>
        </w:tcPr>
        <w:p w14:paraId="1C325914" w14:textId="77777777" w:rsidR="007A3B76" w:rsidRPr="00347D02" w:rsidRDefault="007A3B76" w:rsidP="007A3B76">
          <w:pPr>
            <w:pStyle w:val="a7"/>
            <w:rPr>
              <w:rFonts w:ascii="ISOCPEUR" w:hAnsi="ISOCPEUR"/>
              <w:i/>
              <w:sz w:val="24"/>
            </w:rPr>
          </w:pPr>
        </w:p>
      </w:tc>
      <w:tc>
        <w:tcPr>
          <w:tcW w:w="1279" w:type="dxa"/>
          <w:tcBorders>
            <w:top w:val="single" w:sz="8" w:space="0" w:color="auto"/>
          </w:tcBorders>
        </w:tcPr>
        <w:p w14:paraId="529023D7" w14:textId="77777777" w:rsidR="007A3B76" w:rsidRPr="00347D02" w:rsidRDefault="007A3B76" w:rsidP="007A3B76">
          <w:pPr>
            <w:pStyle w:val="a7"/>
            <w:rPr>
              <w:rFonts w:ascii="ISOCPEUR" w:hAnsi="ISOCPEUR"/>
              <w:i/>
              <w:sz w:val="24"/>
            </w:rPr>
          </w:pPr>
        </w:p>
      </w:tc>
      <w:tc>
        <w:tcPr>
          <w:tcW w:w="851" w:type="dxa"/>
          <w:tcBorders>
            <w:top w:val="single" w:sz="8" w:space="0" w:color="auto"/>
          </w:tcBorders>
        </w:tcPr>
        <w:p w14:paraId="7EBBC532" w14:textId="77777777" w:rsidR="007A3B76" w:rsidRPr="00347D02" w:rsidRDefault="007A3B76" w:rsidP="007A3B76">
          <w:pPr>
            <w:pStyle w:val="a7"/>
            <w:rPr>
              <w:rFonts w:ascii="ISOCPEUR" w:hAnsi="ISOCPEUR"/>
              <w:i/>
              <w:sz w:val="24"/>
            </w:rPr>
          </w:pPr>
        </w:p>
      </w:tc>
      <w:tc>
        <w:tcPr>
          <w:tcW w:w="567" w:type="dxa"/>
          <w:tcBorders>
            <w:top w:val="single" w:sz="8" w:space="0" w:color="auto"/>
          </w:tcBorders>
        </w:tcPr>
        <w:p w14:paraId="0489040E" w14:textId="77777777" w:rsidR="007A3B76" w:rsidRPr="00347D02" w:rsidRDefault="007A3B76" w:rsidP="007A3B76">
          <w:pPr>
            <w:pStyle w:val="a7"/>
            <w:rPr>
              <w:rFonts w:ascii="ISOCPEUR" w:hAnsi="ISOCPEUR"/>
              <w:i/>
              <w:sz w:val="24"/>
            </w:rPr>
          </w:pPr>
        </w:p>
      </w:tc>
      <w:tc>
        <w:tcPr>
          <w:tcW w:w="6666" w:type="dxa"/>
          <w:gridSpan w:val="6"/>
          <w:vMerge/>
        </w:tcPr>
        <w:p w14:paraId="176D4E5A" w14:textId="77777777" w:rsidR="007A3B76" w:rsidRPr="007A3B76" w:rsidRDefault="007A3B76" w:rsidP="007A3B76">
          <w:pPr>
            <w:pStyle w:val="a7"/>
            <w:rPr>
              <w:rFonts w:ascii="ISOCPEUR" w:hAnsi="ISOCPEUR"/>
              <w:sz w:val="24"/>
            </w:rPr>
          </w:pPr>
        </w:p>
      </w:tc>
    </w:tr>
    <w:tr w:rsidR="007A3B76" w14:paraId="405B5A11" w14:textId="77777777" w:rsidTr="00EB569B">
      <w:trPr>
        <w:cantSplit/>
      </w:trPr>
      <w:tc>
        <w:tcPr>
          <w:tcW w:w="433" w:type="dxa"/>
        </w:tcPr>
        <w:p w14:paraId="2152A9D2" w14:textId="77777777" w:rsidR="007A3B76" w:rsidRPr="007A3B76" w:rsidRDefault="007A3B76" w:rsidP="007A3B76">
          <w:pPr>
            <w:pStyle w:val="a7"/>
            <w:ind w:right="-14"/>
            <w:jc w:val="center"/>
            <w:rPr>
              <w:rFonts w:ascii="ISOCPEUR" w:hAnsi="ISOCPEUR"/>
              <w:sz w:val="18"/>
              <w:szCs w:val="18"/>
            </w:rPr>
          </w:pPr>
          <w:r>
            <w:rPr>
              <w:rFonts w:ascii="ISOCPEUR" w:hAnsi="ISOCPEUR"/>
              <w:sz w:val="18"/>
              <w:szCs w:val="18"/>
            </w:rPr>
            <w:t>и</w:t>
          </w:r>
          <w:r w:rsidRPr="007A3B76">
            <w:rPr>
              <w:rFonts w:ascii="ISOCPEUR" w:hAnsi="ISOCPEUR"/>
              <w:sz w:val="18"/>
              <w:szCs w:val="18"/>
            </w:rPr>
            <w:t>зм.</w:t>
          </w:r>
        </w:p>
      </w:tc>
      <w:tc>
        <w:tcPr>
          <w:tcW w:w="553" w:type="dxa"/>
        </w:tcPr>
        <w:p w14:paraId="7B49A3B8" w14:textId="77777777" w:rsidR="007A3B76" w:rsidRPr="007A3B76" w:rsidRDefault="007A3B76" w:rsidP="007A3B76">
          <w:pPr>
            <w:pStyle w:val="a7"/>
            <w:jc w:val="center"/>
            <w:rPr>
              <w:rFonts w:ascii="ISOCPEUR" w:hAnsi="ISOCPEUR"/>
              <w:sz w:val="18"/>
              <w:szCs w:val="18"/>
            </w:rPr>
          </w:pPr>
          <w:r w:rsidRPr="007A3B76">
            <w:rPr>
              <w:rFonts w:ascii="ISOCPEUR" w:hAnsi="ISOCPEUR"/>
              <w:sz w:val="18"/>
              <w:szCs w:val="18"/>
            </w:rPr>
            <w:t>Лист</w:t>
          </w:r>
        </w:p>
      </w:tc>
      <w:tc>
        <w:tcPr>
          <w:tcW w:w="1279" w:type="dxa"/>
        </w:tcPr>
        <w:p w14:paraId="531AC028" w14:textId="77777777" w:rsidR="007A3B76" w:rsidRPr="007A3B76" w:rsidRDefault="007A3B76" w:rsidP="007A3B76">
          <w:pPr>
            <w:pStyle w:val="a7"/>
            <w:jc w:val="center"/>
            <w:rPr>
              <w:rFonts w:ascii="ISOCPEUR" w:hAnsi="ISOCPEUR"/>
              <w:sz w:val="18"/>
              <w:szCs w:val="18"/>
            </w:rPr>
          </w:pPr>
          <w:r w:rsidRPr="007A3B76">
            <w:rPr>
              <w:rFonts w:ascii="ISOCPEUR" w:hAnsi="ISOCPEUR"/>
              <w:sz w:val="18"/>
              <w:szCs w:val="18"/>
            </w:rPr>
            <w:t>№ докум.</w:t>
          </w:r>
        </w:p>
      </w:tc>
      <w:tc>
        <w:tcPr>
          <w:tcW w:w="851" w:type="dxa"/>
        </w:tcPr>
        <w:p w14:paraId="444A912D" w14:textId="77777777" w:rsidR="007A3B76" w:rsidRPr="007A3B76" w:rsidRDefault="007A3B76" w:rsidP="007A3B76">
          <w:pPr>
            <w:pStyle w:val="a7"/>
            <w:jc w:val="center"/>
            <w:rPr>
              <w:rFonts w:ascii="ISOCPEUR" w:hAnsi="ISOCPEUR"/>
              <w:sz w:val="18"/>
              <w:szCs w:val="18"/>
            </w:rPr>
          </w:pPr>
          <w:r w:rsidRPr="007A3B76">
            <w:rPr>
              <w:rFonts w:ascii="ISOCPEUR" w:hAnsi="ISOCPEUR"/>
              <w:sz w:val="18"/>
              <w:szCs w:val="18"/>
            </w:rPr>
            <w:t>Подп.</w:t>
          </w:r>
        </w:p>
      </w:tc>
      <w:tc>
        <w:tcPr>
          <w:tcW w:w="567" w:type="dxa"/>
        </w:tcPr>
        <w:p w14:paraId="7BB05298" w14:textId="77777777" w:rsidR="007A3B76" w:rsidRPr="007A3B76" w:rsidRDefault="007A3B76" w:rsidP="007A3B76">
          <w:pPr>
            <w:pStyle w:val="a7"/>
            <w:jc w:val="center"/>
            <w:rPr>
              <w:rFonts w:ascii="ISOCPEUR" w:hAnsi="ISOCPEUR"/>
              <w:sz w:val="18"/>
              <w:szCs w:val="18"/>
            </w:rPr>
          </w:pPr>
          <w:r w:rsidRPr="007A3B76">
            <w:rPr>
              <w:rFonts w:ascii="ISOCPEUR" w:hAnsi="ISOCPEUR"/>
              <w:sz w:val="18"/>
              <w:szCs w:val="18"/>
            </w:rPr>
            <w:t>Дата</w:t>
          </w:r>
        </w:p>
      </w:tc>
      <w:tc>
        <w:tcPr>
          <w:tcW w:w="6666" w:type="dxa"/>
          <w:gridSpan w:val="6"/>
          <w:vMerge/>
        </w:tcPr>
        <w:p w14:paraId="365D9CF6" w14:textId="77777777" w:rsidR="007A3B76" w:rsidRPr="007A3B76" w:rsidRDefault="007A3B76" w:rsidP="007A3B76">
          <w:pPr>
            <w:pStyle w:val="a7"/>
            <w:rPr>
              <w:rFonts w:ascii="ISOCPEUR" w:hAnsi="ISOCPEUR"/>
              <w:sz w:val="22"/>
            </w:rPr>
          </w:pPr>
        </w:p>
      </w:tc>
    </w:tr>
    <w:tr w:rsidR="007A3B76" w14:paraId="2D333572" w14:textId="77777777" w:rsidTr="00EB569B">
      <w:trPr>
        <w:cantSplit/>
      </w:trPr>
      <w:tc>
        <w:tcPr>
          <w:tcW w:w="986" w:type="dxa"/>
          <w:gridSpan w:val="2"/>
          <w:tcBorders>
            <w:bottom w:val="single" w:sz="8" w:space="0" w:color="auto"/>
          </w:tcBorders>
        </w:tcPr>
        <w:p w14:paraId="0B9B09B5" w14:textId="77777777" w:rsidR="007A3B76" w:rsidRPr="007A3B76" w:rsidRDefault="007A3B76" w:rsidP="007A3B76">
          <w:pPr>
            <w:pStyle w:val="a7"/>
            <w:rPr>
              <w:rFonts w:ascii="ISOCPEUR" w:hAnsi="ISOCPEUR"/>
              <w:sz w:val="18"/>
              <w:szCs w:val="18"/>
            </w:rPr>
          </w:pPr>
          <w:proofErr w:type="spellStart"/>
          <w:r>
            <w:rPr>
              <w:rFonts w:ascii="ISOCPEUR" w:hAnsi="ISOCPEUR"/>
              <w:sz w:val="18"/>
              <w:szCs w:val="18"/>
            </w:rPr>
            <w:t>Руков</w:t>
          </w:r>
          <w:proofErr w:type="spellEnd"/>
          <w:r w:rsidRPr="007A3B76">
            <w:rPr>
              <w:rFonts w:ascii="ISOCPEUR" w:hAnsi="ISOCPEUR"/>
              <w:sz w:val="18"/>
              <w:szCs w:val="18"/>
            </w:rPr>
            <w:t>.</w:t>
          </w:r>
        </w:p>
      </w:tc>
      <w:tc>
        <w:tcPr>
          <w:tcW w:w="1279" w:type="dxa"/>
          <w:tcBorders>
            <w:bottom w:val="single" w:sz="8" w:space="0" w:color="auto"/>
          </w:tcBorders>
        </w:tcPr>
        <w:p w14:paraId="55D01BD3" w14:textId="3FB36B3D" w:rsidR="007A3B76" w:rsidRPr="007A3B76" w:rsidRDefault="00CA03FF" w:rsidP="007A3B76">
          <w:pPr>
            <w:pStyle w:val="a7"/>
            <w:rPr>
              <w:rFonts w:ascii="ISOCPEUR" w:hAnsi="ISOCPEUR"/>
              <w:sz w:val="16"/>
              <w:szCs w:val="16"/>
            </w:rPr>
          </w:pPr>
          <w:r>
            <w:rPr>
              <w:rFonts w:ascii="ISOCPEUR" w:hAnsi="ISOCPEUR"/>
              <w:bCs/>
              <w:sz w:val="16"/>
              <w:szCs w:val="16"/>
            </w:rPr>
            <w:t xml:space="preserve">Кащенко </w:t>
          </w:r>
          <w:proofErr w:type="gramStart"/>
          <w:r>
            <w:rPr>
              <w:rFonts w:ascii="ISOCPEUR" w:hAnsi="ISOCPEUR"/>
              <w:bCs/>
              <w:sz w:val="16"/>
              <w:szCs w:val="16"/>
            </w:rPr>
            <w:t>М.А</w:t>
          </w:r>
          <w:proofErr w:type="gramEnd"/>
        </w:p>
      </w:tc>
      <w:tc>
        <w:tcPr>
          <w:tcW w:w="851" w:type="dxa"/>
          <w:tcBorders>
            <w:bottom w:val="single" w:sz="8" w:space="0" w:color="auto"/>
          </w:tcBorders>
        </w:tcPr>
        <w:p w14:paraId="2BC85AE6" w14:textId="77777777" w:rsidR="007A3B76" w:rsidRPr="007A3B76" w:rsidRDefault="007A3B76" w:rsidP="007A3B76">
          <w:pPr>
            <w:pStyle w:val="a7"/>
            <w:rPr>
              <w:rFonts w:ascii="ISOCPEUR" w:hAnsi="ISOCPEUR"/>
              <w:sz w:val="18"/>
              <w:szCs w:val="18"/>
            </w:rPr>
          </w:pPr>
        </w:p>
      </w:tc>
      <w:tc>
        <w:tcPr>
          <w:tcW w:w="567" w:type="dxa"/>
          <w:tcBorders>
            <w:bottom w:val="single" w:sz="8" w:space="0" w:color="auto"/>
          </w:tcBorders>
        </w:tcPr>
        <w:p w14:paraId="4053FCF3" w14:textId="77777777" w:rsidR="007A3B76" w:rsidRPr="007A3B76" w:rsidRDefault="007A3B76" w:rsidP="007A3B76">
          <w:pPr>
            <w:pStyle w:val="a7"/>
            <w:rPr>
              <w:rFonts w:ascii="ISOCPEUR" w:hAnsi="ISOCPEUR"/>
              <w:sz w:val="18"/>
              <w:szCs w:val="18"/>
            </w:rPr>
          </w:pPr>
        </w:p>
      </w:tc>
      <w:tc>
        <w:tcPr>
          <w:tcW w:w="3912" w:type="dxa"/>
          <w:vMerge w:val="restart"/>
          <w:vAlign w:val="center"/>
        </w:tcPr>
        <w:p w14:paraId="711BD67C" w14:textId="77777777" w:rsidR="007A3B76" w:rsidRPr="007A3B76" w:rsidRDefault="007A3B76" w:rsidP="007A3B76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 w:rsidRPr="007A3B76">
            <w:rPr>
              <w:rFonts w:ascii="ISOCPEUR" w:hAnsi="ISOCPEUR"/>
              <w:sz w:val="28"/>
              <w:szCs w:val="28"/>
            </w:rPr>
            <w:t>Учет труда и заработной платы</w:t>
          </w:r>
        </w:p>
      </w:tc>
      <w:tc>
        <w:tcPr>
          <w:tcW w:w="851" w:type="dxa"/>
          <w:gridSpan w:val="3"/>
        </w:tcPr>
        <w:p w14:paraId="54003594" w14:textId="77777777" w:rsidR="007A3B76" w:rsidRPr="007A3B76" w:rsidRDefault="007A3B76" w:rsidP="007A3B76">
          <w:pPr>
            <w:pStyle w:val="a7"/>
            <w:jc w:val="center"/>
            <w:rPr>
              <w:rFonts w:ascii="ISOCPEUR" w:hAnsi="ISOCPEUR"/>
              <w:sz w:val="18"/>
            </w:rPr>
          </w:pPr>
          <w:r w:rsidRPr="007A3B76">
            <w:rPr>
              <w:rFonts w:ascii="ISOCPEUR" w:hAnsi="ISOCPEUR"/>
              <w:sz w:val="18"/>
            </w:rPr>
            <w:t>Литера</w:t>
          </w:r>
        </w:p>
      </w:tc>
      <w:tc>
        <w:tcPr>
          <w:tcW w:w="850" w:type="dxa"/>
        </w:tcPr>
        <w:p w14:paraId="27144336" w14:textId="77777777" w:rsidR="007A3B76" w:rsidRPr="007A3B76" w:rsidRDefault="007A3B76" w:rsidP="007A3B76">
          <w:pPr>
            <w:pStyle w:val="a7"/>
            <w:jc w:val="center"/>
            <w:rPr>
              <w:rFonts w:ascii="ISOCPEUR" w:hAnsi="ISOCPEUR"/>
              <w:sz w:val="18"/>
            </w:rPr>
          </w:pPr>
          <w:r w:rsidRPr="007A3B76">
            <w:rPr>
              <w:rFonts w:ascii="ISOCPEUR" w:hAnsi="ISOCPEUR"/>
              <w:sz w:val="18"/>
            </w:rPr>
            <w:t>Лист</w:t>
          </w:r>
        </w:p>
      </w:tc>
      <w:tc>
        <w:tcPr>
          <w:tcW w:w="1053" w:type="dxa"/>
        </w:tcPr>
        <w:p w14:paraId="4F633D4B" w14:textId="77777777" w:rsidR="007A3B76" w:rsidRPr="007A3B76" w:rsidRDefault="007A3B76" w:rsidP="007A3B76">
          <w:pPr>
            <w:pStyle w:val="a7"/>
            <w:jc w:val="center"/>
            <w:rPr>
              <w:rFonts w:ascii="ISOCPEUR" w:hAnsi="ISOCPEUR"/>
              <w:sz w:val="18"/>
            </w:rPr>
          </w:pPr>
          <w:r w:rsidRPr="007A3B76">
            <w:rPr>
              <w:rFonts w:ascii="ISOCPEUR" w:hAnsi="ISOCPEUR"/>
              <w:sz w:val="18"/>
            </w:rPr>
            <w:t>Листов</w:t>
          </w:r>
        </w:p>
      </w:tc>
    </w:tr>
    <w:tr w:rsidR="007A3B76" w14:paraId="7208BD7A" w14:textId="77777777" w:rsidTr="00EB569B">
      <w:trPr>
        <w:cantSplit/>
      </w:trPr>
      <w:tc>
        <w:tcPr>
          <w:tcW w:w="986" w:type="dxa"/>
          <w:gridSpan w:val="2"/>
          <w:tcBorders>
            <w:top w:val="single" w:sz="8" w:space="0" w:color="auto"/>
            <w:bottom w:val="single" w:sz="8" w:space="0" w:color="auto"/>
          </w:tcBorders>
        </w:tcPr>
        <w:p w14:paraId="20963008" w14:textId="77777777" w:rsidR="007A3B76" w:rsidRPr="007A3B76" w:rsidRDefault="007A3B76" w:rsidP="007A3B76">
          <w:pPr>
            <w:pStyle w:val="a7"/>
            <w:rPr>
              <w:rFonts w:ascii="ISOCPEUR" w:hAnsi="ISOCPEUR"/>
              <w:sz w:val="18"/>
              <w:szCs w:val="18"/>
            </w:rPr>
          </w:pPr>
          <w:proofErr w:type="spellStart"/>
          <w:r>
            <w:rPr>
              <w:rFonts w:ascii="ISOCPEUR" w:hAnsi="ISOCPEUR"/>
              <w:sz w:val="18"/>
              <w:szCs w:val="18"/>
            </w:rPr>
            <w:t>Реценз</w:t>
          </w:r>
          <w:proofErr w:type="spellEnd"/>
          <w:r>
            <w:rPr>
              <w:rFonts w:ascii="ISOCPEUR" w:hAnsi="ISOCPEUR"/>
              <w:sz w:val="18"/>
              <w:szCs w:val="18"/>
            </w:rPr>
            <w:t>.</w:t>
          </w:r>
        </w:p>
      </w:tc>
      <w:tc>
        <w:tcPr>
          <w:tcW w:w="1279" w:type="dxa"/>
          <w:tcBorders>
            <w:top w:val="single" w:sz="8" w:space="0" w:color="auto"/>
            <w:bottom w:val="single" w:sz="8" w:space="0" w:color="auto"/>
          </w:tcBorders>
        </w:tcPr>
        <w:p w14:paraId="3CBD5FAC" w14:textId="1086AEF4" w:rsidR="007A3B76" w:rsidRPr="007A3B76" w:rsidRDefault="00CA03FF" w:rsidP="007A3B76">
          <w:pPr>
            <w:pStyle w:val="a7"/>
            <w:ind w:right="-24"/>
            <w:rPr>
              <w:rFonts w:ascii="ISOCPEUR" w:hAnsi="ISOCPEUR"/>
              <w:bCs/>
              <w:sz w:val="18"/>
              <w:szCs w:val="18"/>
            </w:rPr>
          </w:pPr>
          <w:r>
            <w:rPr>
              <w:rFonts w:ascii="ISOCPEUR" w:hAnsi="ISOCPEUR"/>
              <w:bCs/>
              <w:sz w:val="18"/>
              <w:szCs w:val="18"/>
            </w:rPr>
            <w:t xml:space="preserve">Ягодкин </w:t>
          </w:r>
          <w:proofErr w:type="gramStart"/>
          <w:r>
            <w:rPr>
              <w:rFonts w:ascii="ISOCPEUR" w:hAnsi="ISOCPEUR"/>
              <w:bCs/>
              <w:sz w:val="18"/>
              <w:szCs w:val="18"/>
            </w:rPr>
            <w:t>А.С</w:t>
          </w:r>
          <w:proofErr w:type="gramEnd"/>
        </w:p>
      </w:tc>
      <w:tc>
        <w:tcPr>
          <w:tcW w:w="851" w:type="dxa"/>
          <w:tcBorders>
            <w:top w:val="single" w:sz="8" w:space="0" w:color="auto"/>
            <w:bottom w:val="single" w:sz="8" w:space="0" w:color="auto"/>
          </w:tcBorders>
        </w:tcPr>
        <w:p w14:paraId="480C2F3D" w14:textId="77777777" w:rsidR="007A3B76" w:rsidRPr="007A3B76" w:rsidRDefault="007A3B76" w:rsidP="007A3B76">
          <w:pPr>
            <w:pStyle w:val="a7"/>
            <w:rPr>
              <w:rFonts w:ascii="ISOCPEUR" w:hAnsi="ISOCPEUR"/>
              <w:sz w:val="18"/>
              <w:szCs w:val="18"/>
            </w:rPr>
          </w:pPr>
        </w:p>
      </w:tc>
      <w:tc>
        <w:tcPr>
          <w:tcW w:w="567" w:type="dxa"/>
          <w:tcBorders>
            <w:top w:val="single" w:sz="8" w:space="0" w:color="auto"/>
            <w:bottom w:val="single" w:sz="8" w:space="0" w:color="auto"/>
          </w:tcBorders>
        </w:tcPr>
        <w:p w14:paraId="167D0444" w14:textId="77777777" w:rsidR="007A3B76" w:rsidRPr="007A3B76" w:rsidRDefault="007A3B76" w:rsidP="007A3B76">
          <w:pPr>
            <w:pStyle w:val="a7"/>
            <w:rPr>
              <w:rFonts w:ascii="ISOCPEUR" w:hAnsi="ISOCPEUR"/>
              <w:sz w:val="18"/>
              <w:szCs w:val="18"/>
            </w:rPr>
          </w:pPr>
        </w:p>
      </w:tc>
      <w:tc>
        <w:tcPr>
          <w:tcW w:w="3912" w:type="dxa"/>
          <w:vMerge/>
        </w:tcPr>
        <w:p w14:paraId="551954A8" w14:textId="77777777" w:rsidR="007A3B76" w:rsidRPr="00347D02" w:rsidRDefault="007A3B76" w:rsidP="007A3B76">
          <w:pPr>
            <w:pStyle w:val="a7"/>
            <w:rPr>
              <w:rFonts w:ascii="ISOCPEUR" w:hAnsi="ISOCPEUR"/>
              <w:i/>
              <w:sz w:val="22"/>
            </w:rPr>
          </w:pPr>
        </w:p>
      </w:tc>
      <w:tc>
        <w:tcPr>
          <w:tcW w:w="284" w:type="dxa"/>
          <w:tcBorders>
            <w:right w:val="single" w:sz="8" w:space="0" w:color="auto"/>
          </w:tcBorders>
        </w:tcPr>
        <w:p w14:paraId="47D19476" w14:textId="77777777" w:rsidR="007A3B76" w:rsidRPr="007A3B76" w:rsidRDefault="007A3B76" w:rsidP="007A3B76">
          <w:pPr>
            <w:pStyle w:val="a7"/>
            <w:rPr>
              <w:rFonts w:ascii="ISOCPEUR" w:hAnsi="ISOCPEUR"/>
              <w:sz w:val="18"/>
            </w:rPr>
          </w:pPr>
        </w:p>
      </w:tc>
      <w:tc>
        <w:tcPr>
          <w:tcW w:w="283" w:type="dxa"/>
          <w:tcBorders>
            <w:left w:val="nil"/>
            <w:right w:val="single" w:sz="8" w:space="0" w:color="auto"/>
          </w:tcBorders>
        </w:tcPr>
        <w:p w14:paraId="4E394E21" w14:textId="77777777" w:rsidR="007A3B76" w:rsidRPr="007A3B76" w:rsidRDefault="007A3B76" w:rsidP="007A3B76">
          <w:pPr>
            <w:pStyle w:val="a7"/>
            <w:rPr>
              <w:rFonts w:ascii="ISOCPEUR" w:hAnsi="ISOCPEUR"/>
              <w:sz w:val="18"/>
            </w:rPr>
          </w:pPr>
        </w:p>
      </w:tc>
      <w:tc>
        <w:tcPr>
          <w:tcW w:w="284" w:type="dxa"/>
          <w:tcBorders>
            <w:left w:val="nil"/>
          </w:tcBorders>
        </w:tcPr>
        <w:p w14:paraId="07772AF9" w14:textId="77777777" w:rsidR="007A3B76" w:rsidRPr="007A3B76" w:rsidRDefault="007A3B76" w:rsidP="007A3B76">
          <w:pPr>
            <w:pStyle w:val="a7"/>
            <w:rPr>
              <w:rFonts w:ascii="ISOCPEUR" w:hAnsi="ISOCPEUR"/>
              <w:sz w:val="18"/>
            </w:rPr>
          </w:pPr>
        </w:p>
      </w:tc>
      <w:tc>
        <w:tcPr>
          <w:tcW w:w="850" w:type="dxa"/>
        </w:tcPr>
        <w:p w14:paraId="01B843EA" w14:textId="19F27819" w:rsidR="007A3B76" w:rsidRPr="007A3B76" w:rsidRDefault="00CA03FF" w:rsidP="007A3B76">
          <w:pPr>
            <w:pStyle w:val="a7"/>
            <w:jc w:val="center"/>
            <w:rPr>
              <w:rFonts w:ascii="ISOCPEUR" w:hAnsi="ISOCPEUR"/>
              <w:sz w:val="18"/>
            </w:rPr>
          </w:pPr>
          <w:r>
            <w:rPr>
              <w:rFonts w:ascii="ISOCPEUR" w:hAnsi="ISOCPEUR"/>
              <w:sz w:val="18"/>
            </w:rPr>
            <w:t>3</w:t>
          </w:r>
        </w:p>
      </w:tc>
      <w:tc>
        <w:tcPr>
          <w:tcW w:w="1053" w:type="dxa"/>
        </w:tcPr>
        <w:p w14:paraId="151216FE" w14:textId="4E355C3A" w:rsidR="007A3B76" w:rsidRPr="007A3B76" w:rsidRDefault="00CA03FF" w:rsidP="007A3B76">
          <w:pPr>
            <w:pStyle w:val="a7"/>
            <w:jc w:val="center"/>
            <w:rPr>
              <w:rFonts w:ascii="ISOCPEUR" w:hAnsi="ISOCPEUR"/>
              <w:sz w:val="18"/>
            </w:rPr>
          </w:pPr>
          <w:r>
            <w:rPr>
              <w:rFonts w:ascii="ISOCPEUR" w:hAnsi="ISOCPEUR"/>
              <w:sz w:val="18"/>
            </w:rPr>
            <w:t>50</w:t>
          </w:r>
        </w:p>
      </w:tc>
    </w:tr>
    <w:tr w:rsidR="007A3B76" w14:paraId="6BD740F4" w14:textId="77777777" w:rsidTr="00EB569B">
      <w:trPr>
        <w:cantSplit/>
      </w:trPr>
      <w:tc>
        <w:tcPr>
          <w:tcW w:w="986" w:type="dxa"/>
          <w:gridSpan w:val="2"/>
          <w:tcBorders>
            <w:top w:val="single" w:sz="8" w:space="0" w:color="auto"/>
            <w:bottom w:val="single" w:sz="8" w:space="0" w:color="auto"/>
          </w:tcBorders>
        </w:tcPr>
        <w:p w14:paraId="5459F2CC" w14:textId="77777777" w:rsidR="007A3B76" w:rsidRPr="007A3B76" w:rsidRDefault="007A3B76" w:rsidP="007A3B76">
          <w:pPr>
            <w:pStyle w:val="a7"/>
            <w:rPr>
              <w:rFonts w:ascii="ISOCPEUR" w:hAnsi="ISOCPEUR"/>
              <w:sz w:val="18"/>
              <w:szCs w:val="18"/>
            </w:rPr>
          </w:pPr>
          <w:proofErr w:type="spellStart"/>
          <w:r>
            <w:rPr>
              <w:rFonts w:ascii="ISOCPEUR" w:hAnsi="ISOCPEUR"/>
              <w:sz w:val="18"/>
              <w:szCs w:val="18"/>
            </w:rPr>
            <w:t>Дипл</w:t>
          </w:r>
          <w:proofErr w:type="spellEnd"/>
          <w:r>
            <w:rPr>
              <w:rFonts w:ascii="ISOCPEUR" w:hAnsi="ISOCPEUR"/>
              <w:sz w:val="18"/>
              <w:szCs w:val="18"/>
            </w:rPr>
            <w:t>.</w:t>
          </w:r>
        </w:p>
      </w:tc>
      <w:tc>
        <w:tcPr>
          <w:tcW w:w="1279" w:type="dxa"/>
          <w:tcBorders>
            <w:top w:val="single" w:sz="8" w:space="0" w:color="auto"/>
            <w:bottom w:val="single" w:sz="8" w:space="0" w:color="auto"/>
          </w:tcBorders>
        </w:tcPr>
        <w:p w14:paraId="19C45128" w14:textId="1AE9B2AD" w:rsidR="007A3B76" w:rsidRPr="007A3B76" w:rsidRDefault="00CA03FF" w:rsidP="007A3B76">
          <w:pPr>
            <w:pStyle w:val="a7"/>
            <w:ind w:right="-24"/>
            <w:rPr>
              <w:rFonts w:ascii="ISOCPEUR" w:hAnsi="ISOCPEUR"/>
              <w:bCs/>
              <w:sz w:val="14"/>
              <w:szCs w:val="14"/>
            </w:rPr>
          </w:pPr>
          <w:r>
            <w:rPr>
              <w:rFonts w:ascii="ISOCPEUR" w:hAnsi="ISOCPEUR"/>
              <w:bCs/>
              <w:sz w:val="14"/>
              <w:szCs w:val="14"/>
            </w:rPr>
            <w:t>Жуков И. М</w:t>
          </w:r>
        </w:p>
      </w:tc>
      <w:tc>
        <w:tcPr>
          <w:tcW w:w="851" w:type="dxa"/>
          <w:tcBorders>
            <w:top w:val="single" w:sz="8" w:space="0" w:color="auto"/>
            <w:bottom w:val="single" w:sz="8" w:space="0" w:color="auto"/>
          </w:tcBorders>
        </w:tcPr>
        <w:p w14:paraId="1B6A253B" w14:textId="77777777" w:rsidR="007A3B76" w:rsidRPr="007A3B76" w:rsidRDefault="007A3B76" w:rsidP="007A3B76">
          <w:pPr>
            <w:pStyle w:val="a7"/>
            <w:rPr>
              <w:rFonts w:ascii="ISOCPEUR" w:hAnsi="ISOCPEUR"/>
              <w:sz w:val="18"/>
              <w:szCs w:val="18"/>
            </w:rPr>
          </w:pPr>
        </w:p>
      </w:tc>
      <w:tc>
        <w:tcPr>
          <w:tcW w:w="567" w:type="dxa"/>
          <w:tcBorders>
            <w:top w:val="single" w:sz="8" w:space="0" w:color="auto"/>
            <w:bottom w:val="single" w:sz="8" w:space="0" w:color="auto"/>
          </w:tcBorders>
        </w:tcPr>
        <w:p w14:paraId="5222F6AA" w14:textId="77777777" w:rsidR="007A3B76" w:rsidRPr="007A3B76" w:rsidRDefault="007A3B76" w:rsidP="007A3B76">
          <w:pPr>
            <w:pStyle w:val="a7"/>
            <w:rPr>
              <w:rFonts w:ascii="ISOCPEUR" w:hAnsi="ISOCPEUR"/>
              <w:sz w:val="18"/>
              <w:szCs w:val="18"/>
            </w:rPr>
          </w:pPr>
        </w:p>
      </w:tc>
      <w:tc>
        <w:tcPr>
          <w:tcW w:w="3912" w:type="dxa"/>
          <w:vMerge/>
        </w:tcPr>
        <w:p w14:paraId="225DB45F" w14:textId="77777777" w:rsidR="007A3B76" w:rsidRPr="00347D02" w:rsidRDefault="007A3B76" w:rsidP="007A3B76">
          <w:pPr>
            <w:pStyle w:val="a7"/>
            <w:rPr>
              <w:rFonts w:ascii="ISOCPEUR" w:hAnsi="ISOCPEUR"/>
              <w:i/>
              <w:sz w:val="22"/>
            </w:rPr>
          </w:pPr>
        </w:p>
      </w:tc>
      <w:tc>
        <w:tcPr>
          <w:tcW w:w="2754" w:type="dxa"/>
          <w:gridSpan w:val="5"/>
          <w:vMerge w:val="restart"/>
          <w:vAlign w:val="center"/>
        </w:tcPr>
        <w:p w14:paraId="7FDD6777" w14:textId="77777777" w:rsidR="007A3B76" w:rsidRPr="007A3B76" w:rsidRDefault="007A3B76" w:rsidP="007A3B76">
          <w:pPr>
            <w:pStyle w:val="a7"/>
            <w:jc w:val="center"/>
            <w:rPr>
              <w:rFonts w:ascii="ISOCPEUR" w:hAnsi="ISOCPEUR"/>
              <w:sz w:val="32"/>
              <w:szCs w:val="32"/>
            </w:rPr>
          </w:pPr>
          <w:r w:rsidRPr="007A3B76">
            <w:rPr>
              <w:rFonts w:ascii="ISOCPEUR" w:hAnsi="ISOCPEUR"/>
              <w:sz w:val="32"/>
              <w:szCs w:val="32"/>
            </w:rPr>
            <w:t>ХЛК</w:t>
          </w:r>
          <w:r>
            <w:rPr>
              <w:rFonts w:ascii="ISOCPEUR" w:hAnsi="ISOCPEUR"/>
              <w:sz w:val="32"/>
              <w:szCs w:val="32"/>
            </w:rPr>
            <w:t xml:space="preserve"> 641</w:t>
          </w:r>
        </w:p>
      </w:tc>
    </w:tr>
    <w:tr w:rsidR="007A3B76" w14:paraId="69F83530" w14:textId="77777777" w:rsidTr="00EB569B">
      <w:trPr>
        <w:cantSplit/>
      </w:trPr>
      <w:tc>
        <w:tcPr>
          <w:tcW w:w="986" w:type="dxa"/>
          <w:gridSpan w:val="2"/>
          <w:tcBorders>
            <w:top w:val="single" w:sz="8" w:space="0" w:color="auto"/>
            <w:bottom w:val="single" w:sz="8" w:space="0" w:color="auto"/>
          </w:tcBorders>
        </w:tcPr>
        <w:p w14:paraId="3BE3D33E" w14:textId="77777777" w:rsidR="007A3B76" w:rsidRPr="007A3B76" w:rsidRDefault="007A3B76" w:rsidP="007A3B76">
          <w:pPr>
            <w:pStyle w:val="a7"/>
            <w:rPr>
              <w:rFonts w:ascii="ISOCPEUR" w:hAnsi="ISOCPEUR"/>
              <w:sz w:val="18"/>
              <w:szCs w:val="18"/>
            </w:rPr>
          </w:pPr>
          <w:proofErr w:type="spellStart"/>
          <w:proofErr w:type="gramStart"/>
          <w:r>
            <w:rPr>
              <w:rFonts w:ascii="ISOCPEUR" w:hAnsi="ISOCPEUR"/>
              <w:sz w:val="18"/>
              <w:szCs w:val="18"/>
            </w:rPr>
            <w:t>Н.контр</w:t>
          </w:r>
          <w:proofErr w:type="spellEnd"/>
          <w:proofErr w:type="gramEnd"/>
          <w:r>
            <w:rPr>
              <w:rFonts w:ascii="ISOCPEUR" w:hAnsi="ISOCPEUR"/>
              <w:sz w:val="18"/>
              <w:szCs w:val="18"/>
            </w:rPr>
            <w:t>.</w:t>
          </w:r>
        </w:p>
      </w:tc>
      <w:tc>
        <w:tcPr>
          <w:tcW w:w="1279" w:type="dxa"/>
          <w:tcBorders>
            <w:top w:val="single" w:sz="8" w:space="0" w:color="auto"/>
            <w:bottom w:val="single" w:sz="8" w:space="0" w:color="auto"/>
          </w:tcBorders>
        </w:tcPr>
        <w:p w14:paraId="2E2BBC14" w14:textId="72354204" w:rsidR="007A3B76" w:rsidRPr="007A3B76" w:rsidRDefault="00CA03FF" w:rsidP="007A3B76">
          <w:pPr>
            <w:pStyle w:val="a7"/>
            <w:rPr>
              <w:rFonts w:ascii="ISOCPEUR" w:hAnsi="ISOCPEUR"/>
              <w:sz w:val="16"/>
              <w:szCs w:val="16"/>
            </w:rPr>
          </w:pPr>
          <w:r>
            <w:rPr>
              <w:rFonts w:ascii="ISOCPEUR" w:hAnsi="ISOCPEUR"/>
              <w:sz w:val="16"/>
              <w:szCs w:val="16"/>
            </w:rPr>
            <w:t xml:space="preserve">Кравцова </w:t>
          </w:r>
          <w:proofErr w:type="gramStart"/>
          <w:r>
            <w:rPr>
              <w:rFonts w:ascii="ISOCPEUR" w:hAnsi="ISOCPEUR"/>
              <w:sz w:val="16"/>
              <w:szCs w:val="16"/>
            </w:rPr>
            <w:t>Ю.В</w:t>
          </w:r>
          <w:proofErr w:type="gramEnd"/>
        </w:p>
      </w:tc>
      <w:tc>
        <w:tcPr>
          <w:tcW w:w="851" w:type="dxa"/>
          <w:tcBorders>
            <w:top w:val="single" w:sz="8" w:space="0" w:color="auto"/>
            <w:bottom w:val="single" w:sz="8" w:space="0" w:color="auto"/>
          </w:tcBorders>
        </w:tcPr>
        <w:p w14:paraId="5EDB1AD7" w14:textId="77777777" w:rsidR="007A3B76" w:rsidRPr="007A3B76" w:rsidRDefault="007A3B76" w:rsidP="007A3B76">
          <w:pPr>
            <w:pStyle w:val="a7"/>
            <w:rPr>
              <w:rFonts w:ascii="ISOCPEUR" w:hAnsi="ISOCPEUR"/>
              <w:sz w:val="18"/>
              <w:szCs w:val="18"/>
            </w:rPr>
          </w:pPr>
        </w:p>
      </w:tc>
      <w:tc>
        <w:tcPr>
          <w:tcW w:w="567" w:type="dxa"/>
          <w:tcBorders>
            <w:top w:val="single" w:sz="8" w:space="0" w:color="auto"/>
            <w:bottom w:val="single" w:sz="8" w:space="0" w:color="auto"/>
          </w:tcBorders>
        </w:tcPr>
        <w:p w14:paraId="16A18033" w14:textId="77777777" w:rsidR="007A3B76" w:rsidRPr="007A3B76" w:rsidRDefault="007A3B76" w:rsidP="007A3B76">
          <w:pPr>
            <w:pStyle w:val="a7"/>
            <w:rPr>
              <w:rFonts w:ascii="ISOCPEUR" w:hAnsi="ISOCPEUR"/>
              <w:sz w:val="18"/>
              <w:szCs w:val="18"/>
            </w:rPr>
          </w:pPr>
        </w:p>
      </w:tc>
      <w:tc>
        <w:tcPr>
          <w:tcW w:w="3912" w:type="dxa"/>
          <w:vMerge/>
        </w:tcPr>
        <w:p w14:paraId="4CBFF30D" w14:textId="77777777" w:rsidR="007A3B76" w:rsidRPr="00347D02" w:rsidRDefault="007A3B76" w:rsidP="007A3B76">
          <w:pPr>
            <w:pStyle w:val="a7"/>
            <w:rPr>
              <w:rFonts w:ascii="ISOCPEUR" w:hAnsi="ISOCPEUR"/>
              <w:i/>
              <w:sz w:val="22"/>
            </w:rPr>
          </w:pPr>
        </w:p>
      </w:tc>
      <w:tc>
        <w:tcPr>
          <w:tcW w:w="2754" w:type="dxa"/>
          <w:gridSpan w:val="5"/>
          <w:vMerge/>
        </w:tcPr>
        <w:p w14:paraId="7ADC2158" w14:textId="77777777" w:rsidR="007A3B76" w:rsidRPr="00347D02" w:rsidRDefault="007A3B76" w:rsidP="007A3B76">
          <w:pPr>
            <w:pStyle w:val="a7"/>
            <w:rPr>
              <w:rFonts w:ascii="ISOCPEUR" w:hAnsi="ISOCPEUR"/>
              <w:i/>
              <w:sz w:val="22"/>
            </w:rPr>
          </w:pPr>
        </w:p>
      </w:tc>
    </w:tr>
    <w:tr w:rsidR="007A3B76" w14:paraId="2634EBD6" w14:textId="77777777" w:rsidTr="00EB569B">
      <w:trPr>
        <w:cantSplit/>
      </w:trPr>
      <w:tc>
        <w:tcPr>
          <w:tcW w:w="986" w:type="dxa"/>
          <w:gridSpan w:val="2"/>
          <w:tcBorders>
            <w:top w:val="single" w:sz="8" w:space="0" w:color="auto"/>
          </w:tcBorders>
        </w:tcPr>
        <w:p w14:paraId="721D54F7" w14:textId="77777777" w:rsidR="007A3B76" w:rsidRPr="007A3B76" w:rsidRDefault="007A3B76" w:rsidP="007A3B76">
          <w:pPr>
            <w:pStyle w:val="a7"/>
            <w:rPr>
              <w:rFonts w:ascii="ISOCPEUR" w:hAnsi="ISOCPEUR"/>
              <w:sz w:val="18"/>
              <w:szCs w:val="18"/>
            </w:rPr>
          </w:pPr>
        </w:p>
      </w:tc>
      <w:tc>
        <w:tcPr>
          <w:tcW w:w="1279" w:type="dxa"/>
          <w:tcBorders>
            <w:top w:val="single" w:sz="8" w:space="0" w:color="auto"/>
          </w:tcBorders>
        </w:tcPr>
        <w:p w14:paraId="6A518276" w14:textId="77777777" w:rsidR="007A3B76" w:rsidRPr="007A3B76" w:rsidRDefault="007A3B76" w:rsidP="007A3B76">
          <w:pPr>
            <w:pStyle w:val="a7"/>
            <w:rPr>
              <w:rFonts w:ascii="ISOCPEUR" w:hAnsi="ISOCPEUR"/>
              <w:sz w:val="18"/>
              <w:szCs w:val="18"/>
            </w:rPr>
          </w:pPr>
        </w:p>
      </w:tc>
      <w:tc>
        <w:tcPr>
          <w:tcW w:w="851" w:type="dxa"/>
          <w:tcBorders>
            <w:top w:val="single" w:sz="8" w:space="0" w:color="auto"/>
          </w:tcBorders>
        </w:tcPr>
        <w:p w14:paraId="5406D716" w14:textId="77777777" w:rsidR="007A3B76" w:rsidRPr="007A3B76" w:rsidRDefault="007A3B76" w:rsidP="007A3B76">
          <w:pPr>
            <w:pStyle w:val="a7"/>
            <w:rPr>
              <w:rFonts w:ascii="ISOCPEUR" w:hAnsi="ISOCPEUR"/>
              <w:sz w:val="18"/>
              <w:szCs w:val="18"/>
            </w:rPr>
          </w:pPr>
        </w:p>
      </w:tc>
      <w:tc>
        <w:tcPr>
          <w:tcW w:w="567" w:type="dxa"/>
          <w:tcBorders>
            <w:top w:val="single" w:sz="8" w:space="0" w:color="auto"/>
          </w:tcBorders>
        </w:tcPr>
        <w:p w14:paraId="25764840" w14:textId="77777777" w:rsidR="007A3B76" w:rsidRPr="007A3B76" w:rsidRDefault="007A3B76" w:rsidP="007A3B76">
          <w:pPr>
            <w:pStyle w:val="a7"/>
            <w:rPr>
              <w:rFonts w:ascii="ISOCPEUR" w:hAnsi="ISOCPEUR"/>
              <w:sz w:val="18"/>
              <w:szCs w:val="18"/>
            </w:rPr>
          </w:pPr>
        </w:p>
      </w:tc>
      <w:tc>
        <w:tcPr>
          <w:tcW w:w="3912" w:type="dxa"/>
          <w:vMerge/>
        </w:tcPr>
        <w:p w14:paraId="45BE903F" w14:textId="77777777" w:rsidR="007A3B76" w:rsidRPr="00347D02" w:rsidRDefault="007A3B76" w:rsidP="007A3B76">
          <w:pPr>
            <w:pStyle w:val="a7"/>
            <w:rPr>
              <w:rFonts w:ascii="ISOCPEUR" w:hAnsi="ISOCPEUR"/>
              <w:i/>
              <w:sz w:val="22"/>
            </w:rPr>
          </w:pPr>
        </w:p>
      </w:tc>
      <w:tc>
        <w:tcPr>
          <w:tcW w:w="2754" w:type="dxa"/>
          <w:gridSpan w:val="5"/>
          <w:vMerge/>
        </w:tcPr>
        <w:p w14:paraId="3AB0A84A" w14:textId="77777777" w:rsidR="007A3B76" w:rsidRPr="00347D02" w:rsidRDefault="007A3B76" w:rsidP="007A3B76">
          <w:pPr>
            <w:pStyle w:val="a7"/>
            <w:rPr>
              <w:rFonts w:ascii="ISOCPEUR" w:hAnsi="ISOCPEUR"/>
              <w:i/>
              <w:sz w:val="22"/>
            </w:rPr>
          </w:pPr>
        </w:p>
      </w:tc>
    </w:tr>
  </w:tbl>
  <w:p w14:paraId="5748391F" w14:textId="77777777" w:rsidR="00E3555D" w:rsidRDefault="00E3555D">
    <w:pPr>
      <w:pStyle w:val="a7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42EDC" w14:textId="77777777" w:rsidR="002D0300" w:rsidRDefault="002D0300">
      <w:r>
        <w:separator/>
      </w:r>
    </w:p>
  </w:footnote>
  <w:footnote w:type="continuationSeparator" w:id="0">
    <w:p w14:paraId="48C4DDB7" w14:textId="77777777" w:rsidR="002D0300" w:rsidRDefault="002D03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19DB"/>
    <w:multiLevelType w:val="hybridMultilevel"/>
    <w:tmpl w:val="5DE21608"/>
    <w:lvl w:ilvl="0" w:tplc="48207A72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1C7049"/>
    <w:multiLevelType w:val="hybridMultilevel"/>
    <w:tmpl w:val="EDBE5AB6"/>
    <w:lvl w:ilvl="0" w:tplc="48207A72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107136D"/>
    <w:multiLevelType w:val="multilevel"/>
    <w:tmpl w:val="F60816FA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40" w:hanging="2160"/>
      </w:pPr>
      <w:rPr>
        <w:rFonts w:hint="default"/>
      </w:rPr>
    </w:lvl>
  </w:abstractNum>
  <w:abstractNum w:abstractNumId="3" w15:restartNumberingAfterBreak="0">
    <w:nsid w:val="03724F30"/>
    <w:multiLevelType w:val="hybridMultilevel"/>
    <w:tmpl w:val="667C124E"/>
    <w:lvl w:ilvl="0" w:tplc="0AF485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3BA204E"/>
    <w:multiLevelType w:val="hybridMultilevel"/>
    <w:tmpl w:val="A3707C92"/>
    <w:lvl w:ilvl="0" w:tplc="F196BFC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6B62A66"/>
    <w:multiLevelType w:val="hybridMultilevel"/>
    <w:tmpl w:val="B85AEC2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8222861"/>
    <w:multiLevelType w:val="multilevel"/>
    <w:tmpl w:val="835CD18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7" w15:restartNumberingAfterBreak="0">
    <w:nsid w:val="09872356"/>
    <w:multiLevelType w:val="hybridMultilevel"/>
    <w:tmpl w:val="C58C28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9E433B8"/>
    <w:multiLevelType w:val="hybridMultilevel"/>
    <w:tmpl w:val="B1660D0C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9" w15:restartNumberingAfterBreak="0">
    <w:nsid w:val="0B7D764D"/>
    <w:multiLevelType w:val="multilevel"/>
    <w:tmpl w:val="74D0B01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0C39070E"/>
    <w:multiLevelType w:val="hybridMultilevel"/>
    <w:tmpl w:val="8554814C"/>
    <w:lvl w:ilvl="0" w:tplc="C130DD1C">
      <w:numFmt w:val="bullet"/>
      <w:lvlText w:val="-"/>
      <w:lvlJc w:val="left"/>
      <w:pPr>
        <w:ind w:left="185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0EA51514"/>
    <w:multiLevelType w:val="hybridMultilevel"/>
    <w:tmpl w:val="21F409B2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F54359C"/>
    <w:multiLevelType w:val="hybridMultilevel"/>
    <w:tmpl w:val="9E12B02A"/>
    <w:lvl w:ilvl="0" w:tplc="0419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13" w15:restartNumberingAfterBreak="0">
    <w:nsid w:val="14F07D2F"/>
    <w:multiLevelType w:val="hybridMultilevel"/>
    <w:tmpl w:val="8E8E59BE"/>
    <w:lvl w:ilvl="0" w:tplc="429262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572FBD"/>
    <w:multiLevelType w:val="multilevel"/>
    <w:tmpl w:val="1440397A"/>
    <w:lvl w:ilvl="0">
      <w:start w:val="1"/>
      <w:numFmt w:val="decimal"/>
      <w:pStyle w:val="1"/>
      <w:lvlText w:val="%1."/>
      <w:lvlJc w:val="left"/>
      <w:pPr>
        <w:tabs>
          <w:tab w:val="num" w:pos="1077"/>
        </w:tabs>
        <w:ind w:left="1077" w:hanging="510"/>
      </w:pPr>
      <w:rPr>
        <w:rFonts w:ascii="Courier" w:hAnsi="Courier" w:hint="default"/>
        <w:sz w:val="42"/>
      </w:rPr>
    </w:lvl>
    <w:lvl w:ilvl="1">
      <w:start w:val="1"/>
      <w:numFmt w:val="decimal"/>
      <w:isLgl/>
      <w:lvlText w:val="%1.%2"/>
      <w:lvlJc w:val="left"/>
      <w:pPr>
        <w:tabs>
          <w:tab w:val="num" w:pos="1137"/>
        </w:tabs>
        <w:ind w:left="1137" w:hanging="570"/>
      </w:pPr>
      <w:rPr>
        <w:rFonts w:ascii="Courier" w:hAnsi="Courier" w:hint="default"/>
        <w:b w:val="0"/>
        <w:i w:val="0"/>
        <w:sz w:val="28"/>
      </w:rPr>
    </w:lvl>
    <w:lvl w:ilvl="2">
      <w:start w:val="1"/>
      <w:numFmt w:val="decimal"/>
      <w:isLgl/>
      <w:lvlText w:val="%1.%2.%3"/>
      <w:lvlJc w:val="left"/>
      <w:pPr>
        <w:tabs>
          <w:tab w:val="num" w:pos="1287"/>
        </w:tabs>
        <w:ind w:left="1287" w:hanging="720"/>
      </w:pPr>
      <w:rPr>
        <w:rFonts w:hint="default"/>
        <w:b/>
        <w:sz w:val="22"/>
      </w:rPr>
    </w:lvl>
    <w:lvl w:ilvl="3">
      <w:start w:val="1"/>
      <w:numFmt w:val="decimal"/>
      <w:isLgl/>
      <w:lvlText w:val="%1.%2.%3.%4"/>
      <w:lvlJc w:val="left"/>
      <w:pPr>
        <w:tabs>
          <w:tab w:val="num" w:pos="1287"/>
        </w:tabs>
        <w:ind w:left="1287" w:hanging="720"/>
      </w:pPr>
      <w:rPr>
        <w:rFonts w:hint="default"/>
        <w:b/>
        <w:sz w:val="22"/>
      </w:rPr>
    </w:lvl>
    <w:lvl w:ilvl="4">
      <w:start w:val="1"/>
      <w:numFmt w:val="decimal"/>
      <w:isLgl/>
      <w:lvlText w:val="%1.%2.%3.%4.%5"/>
      <w:lvlJc w:val="left"/>
      <w:pPr>
        <w:tabs>
          <w:tab w:val="num" w:pos="1647"/>
        </w:tabs>
        <w:ind w:left="1647" w:hanging="1080"/>
      </w:pPr>
      <w:rPr>
        <w:rFonts w:hint="default"/>
        <w:b/>
        <w:sz w:val="22"/>
      </w:rPr>
    </w:lvl>
    <w:lvl w:ilvl="5">
      <w:start w:val="1"/>
      <w:numFmt w:val="decimal"/>
      <w:isLgl/>
      <w:lvlText w:val="%1.%2.%3.%4.%5.%6"/>
      <w:lvlJc w:val="left"/>
      <w:pPr>
        <w:tabs>
          <w:tab w:val="num" w:pos="1647"/>
        </w:tabs>
        <w:ind w:left="1647" w:hanging="1080"/>
      </w:pPr>
      <w:rPr>
        <w:rFonts w:hint="default"/>
        <w:b/>
        <w:sz w:val="22"/>
      </w:rPr>
    </w:lvl>
    <w:lvl w:ilvl="6">
      <w:start w:val="1"/>
      <w:numFmt w:val="decimal"/>
      <w:isLgl/>
      <w:lvlText w:val="%1.%2.%3.%4.%5.%6.%7"/>
      <w:lvlJc w:val="left"/>
      <w:pPr>
        <w:tabs>
          <w:tab w:val="num" w:pos="2007"/>
        </w:tabs>
        <w:ind w:left="2007" w:hanging="1440"/>
      </w:pPr>
      <w:rPr>
        <w:rFonts w:hint="default"/>
        <w:b/>
        <w:sz w:val="22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  <w:b/>
        <w:sz w:val="22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367"/>
        </w:tabs>
        <w:ind w:left="2367" w:hanging="1800"/>
      </w:pPr>
      <w:rPr>
        <w:rFonts w:hint="default"/>
        <w:b/>
        <w:sz w:val="22"/>
      </w:rPr>
    </w:lvl>
  </w:abstractNum>
  <w:abstractNum w:abstractNumId="15" w15:restartNumberingAfterBreak="0">
    <w:nsid w:val="1880182F"/>
    <w:multiLevelType w:val="singleLevel"/>
    <w:tmpl w:val="17B4C3BA"/>
    <w:lvl w:ilvl="0">
      <w:start w:val="2"/>
      <w:numFmt w:val="decimal"/>
      <w:lvlText w:val="3.%1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6" w15:restartNumberingAfterBreak="0">
    <w:nsid w:val="1C7024D0"/>
    <w:multiLevelType w:val="hybridMultilevel"/>
    <w:tmpl w:val="D54E95CC"/>
    <w:lvl w:ilvl="0" w:tplc="5128F9F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200D41C1"/>
    <w:multiLevelType w:val="hybridMultilevel"/>
    <w:tmpl w:val="AFC498AA"/>
    <w:lvl w:ilvl="0" w:tplc="C762AA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6E8548F"/>
    <w:multiLevelType w:val="multilevel"/>
    <w:tmpl w:val="6D6E7310"/>
    <w:lvl w:ilvl="0">
      <w:start w:val="1"/>
      <w:numFmt w:val="decimal"/>
      <w:lvlText w:val="%1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301" w:hanging="45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19" w15:restartNumberingAfterBreak="0">
    <w:nsid w:val="273E34C6"/>
    <w:multiLevelType w:val="hybridMultilevel"/>
    <w:tmpl w:val="A3929682"/>
    <w:lvl w:ilvl="0" w:tplc="48207A7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A04FB2"/>
    <w:multiLevelType w:val="singleLevel"/>
    <w:tmpl w:val="FC6C6E1C"/>
    <w:lvl w:ilvl="0">
      <w:start w:val="1"/>
      <w:numFmt w:val="decimal"/>
      <w:lvlText w:val="2.%1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1" w15:restartNumberingAfterBreak="0">
    <w:nsid w:val="2C3A70DD"/>
    <w:multiLevelType w:val="multilevel"/>
    <w:tmpl w:val="2208EED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2" w15:restartNumberingAfterBreak="0">
    <w:nsid w:val="2E936850"/>
    <w:multiLevelType w:val="hybridMultilevel"/>
    <w:tmpl w:val="4B20630A"/>
    <w:lvl w:ilvl="0" w:tplc="5128F9F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EEC3D1B"/>
    <w:multiLevelType w:val="hybridMultilevel"/>
    <w:tmpl w:val="0A8AA002"/>
    <w:lvl w:ilvl="0" w:tplc="02A60BC4">
      <w:start w:val="1"/>
      <w:numFmt w:val="decimal"/>
      <w:lvlText w:val="%1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6705E94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4629AD8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0664154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F721CB0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CF4E7B2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66CD05C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1D821EA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072B1EA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360470FE"/>
    <w:multiLevelType w:val="hybridMultilevel"/>
    <w:tmpl w:val="ACDC0B60"/>
    <w:lvl w:ilvl="0" w:tplc="A2BED54C">
      <w:start w:val="1"/>
      <w:numFmt w:val="bullet"/>
      <w:pStyle w:val="a"/>
      <w:lvlText w:val=""/>
      <w:lvlJc w:val="left"/>
      <w:pPr>
        <w:tabs>
          <w:tab w:val="num" w:pos="1266"/>
        </w:tabs>
        <w:ind w:left="12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6"/>
        </w:tabs>
        <w:ind w:left="198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6"/>
        </w:tabs>
        <w:ind w:left="27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6"/>
        </w:tabs>
        <w:ind w:left="34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6"/>
        </w:tabs>
        <w:ind w:left="414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6"/>
        </w:tabs>
        <w:ind w:left="48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6"/>
        </w:tabs>
        <w:ind w:left="55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6"/>
        </w:tabs>
        <w:ind w:left="630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6"/>
        </w:tabs>
        <w:ind w:left="7026" w:hanging="360"/>
      </w:pPr>
      <w:rPr>
        <w:rFonts w:ascii="Wingdings" w:hAnsi="Wingdings" w:hint="default"/>
      </w:rPr>
    </w:lvl>
  </w:abstractNum>
  <w:abstractNum w:abstractNumId="25" w15:restartNumberingAfterBreak="0">
    <w:nsid w:val="3A1B4E02"/>
    <w:multiLevelType w:val="hybridMultilevel"/>
    <w:tmpl w:val="E5E2CFD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0B348A4"/>
    <w:multiLevelType w:val="hybridMultilevel"/>
    <w:tmpl w:val="EC64642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47178D6"/>
    <w:multiLevelType w:val="hybridMultilevel"/>
    <w:tmpl w:val="FDE4A10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8DA0E2F"/>
    <w:multiLevelType w:val="hybridMultilevel"/>
    <w:tmpl w:val="93DAC150"/>
    <w:lvl w:ilvl="0" w:tplc="A25AFDAE">
      <w:start w:val="1"/>
      <w:numFmt w:val="decimal"/>
      <w:pStyle w:val="a0"/>
      <w:lvlText w:val="%1."/>
      <w:lvlJc w:val="left"/>
      <w:pPr>
        <w:tabs>
          <w:tab w:val="num" w:pos="1571"/>
        </w:tabs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29" w15:restartNumberingAfterBreak="0">
    <w:nsid w:val="4C7327C6"/>
    <w:multiLevelType w:val="hybridMultilevel"/>
    <w:tmpl w:val="DC5AE7C8"/>
    <w:lvl w:ilvl="0" w:tplc="D714B8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144712C"/>
    <w:multiLevelType w:val="multilevel"/>
    <w:tmpl w:val="0068E2EE"/>
    <w:lvl w:ilvl="0">
      <w:start w:val="1"/>
      <w:numFmt w:val="decimal"/>
      <w:lvlText w:val="%1"/>
      <w:lvlJc w:val="left"/>
      <w:pPr>
        <w:ind w:left="1084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29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17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41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289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4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399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63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869" w:hanging="2160"/>
      </w:pPr>
      <w:rPr>
        <w:rFonts w:hint="default"/>
      </w:rPr>
    </w:lvl>
  </w:abstractNum>
  <w:abstractNum w:abstractNumId="31" w15:restartNumberingAfterBreak="0">
    <w:nsid w:val="53E125C9"/>
    <w:multiLevelType w:val="hybridMultilevel"/>
    <w:tmpl w:val="C87A8C82"/>
    <w:lvl w:ilvl="0" w:tplc="F0323F04">
      <w:start w:val="1"/>
      <w:numFmt w:val="decimal"/>
      <w:pStyle w:val="16"/>
      <w:lvlText w:val="%1."/>
      <w:lvlJc w:val="left"/>
      <w:pPr>
        <w:tabs>
          <w:tab w:val="num" w:pos="720"/>
        </w:tabs>
        <w:ind w:left="720" w:hanging="360"/>
      </w:pPr>
    </w:lvl>
    <w:lvl w:ilvl="1" w:tplc="E0A00666">
      <w:numFmt w:val="none"/>
      <w:lvlText w:val=""/>
      <w:lvlJc w:val="left"/>
      <w:pPr>
        <w:tabs>
          <w:tab w:val="num" w:pos="360"/>
        </w:tabs>
      </w:pPr>
    </w:lvl>
    <w:lvl w:ilvl="2" w:tplc="E77644B4">
      <w:numFmt w:val="none"/>
      <w:lvlText w:val=""/>
      <w:lvlJc w:val="left"/>
      <w:pPr>
        <w:tabs>
          <w:tab w:val="num" w:pos="360"/>
        </w:tabs>
      </w:pPr>
    </w:lvl>
    <w:lvl w:ilvl="3" w:tplc="00F047A6">
      <w:numFmt w:val="none"/>
      <w:lvlText w:val=""/>
      <w:lvlJc w:val="left"/>
      <w:pPr>
        <w:tabs>
          <w:tab w:val="num" w:pos="360"/>
        </w:tabs>
      </w:pPr>
    </w:lvl>
    <w:lvl w:ilvl="4" w:tplc="074421FA">
      <w:numFmt w:val="none"/>
      <w:lvlText w:val=""/>
      <w:lvlJc w:val="left"/>
      <w:pPr>
        <w:tabs>
          <w:tab w:val="num" w:pos="360"/>
        </w:tabs>
      </w:pPr>
    </w:lvl>
    <w:lvl w:ilvl="5" w:tplc="EF063CAA">
      <w:numFmt w:val="none"/>
      <w:lvlText w:val=""/>
      <w:lvlJc w:val="left"/>
      <w:pPr>
        <w:tabs>
          <w:tab w:val="num" w:pos="360"/>
        </w:tabs>
      </w:pPr>
    </w:lvl>
    <w:lvl w:ilvl="6" w:tplc="B5DAEFF2">
      <w:numFmt w:val="none"/>
      <w:lvlText w:val=""/>
      <w:lvlJc w:val="left"/>
      <w:pPr>
        <w:tabs>
          <w:tab w:val="num" w:pos="360"/>
        </w:tabs>
      </w:pPr>
    </w:lvl>
    <w:lvl w:ilvl="7" w:tplc="D750BE1C">
      <w:numFmt w:val="none"/>
      <w:lvlText w:val=""/>
      <w:lvlJc w:val="left"/>
      <w:pPr>
        <w:tabs>
          <w:tab w:val="num" w:pos="360"/>
        </w:tabs>
      </w:pPr>
    </w:lvl>
    <w:lvl w:ilvl="8" w:tplc="D0246E46">
      <w:numFmt w:val="none"/>
      <w:lvlText w:val=""/>
      <w:lvlJc w:val="left"/>
      <w:pPr>
        <w:tabs>
          <w:tab w:val="num" w:pos="360"/>
        </w:tabs>
      </w:pPr>
    </w:lvl>
  </w:abstractNum>
  <w:abstractNum w:abstractNumId="32" w15:restartNumberingAfterBreak="0">
    <w:nsid w:val="57D37F2B"/>
    <w:multiLevelType w:val="multilevel"/>
    <w:tmpl w:val="74D0B01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3" w15:restartNumberingAfterBreak="0">
    <w:nsid w:val="5A110126"/>
    <w:multiLevelType w:val="multilevel"/>
    <w:tmpl w:val="C8A28A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80" w:hanging="2160"/>
      </w:pPr>
      <w:rPr>
        <w:rFonts w:hint="default"/>
      </w:rPr>
    </w:lvl>
  </w:abstractNum>
  <w:abstractNum w:abstractNumId="34" w15:restartNumberingAfterBreak="0">
    <w:nsid w:val="613919A0"/>
    <w:multiLevelType w:val="multilevel"/>
    <w:tmpl w:val="94CCFF6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26" w:hanging="375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5" w15:restartNumberingAfterBreak="0">
    <w:nsid w:val="63766FE4"/>
    <w:multiLevelType w:val="hybridMultilevel"/>
    <w:tmpl w:val="A58C84E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3CE0FCD"/>
    <w:multiLevelType w:val="hybridMultilevel"/>
    <w:tmpl w:val="A63493A6"/>
    <w:lvl w:ilvl="0" w:tplc="5128F9F4">
      <w:start w:val="1"/>
      <w:numFmt w:val="bullet"/>
      <w:lvlText w:val="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7" w15:restartNumberingAfterBreak="0">
    <w:nsid w:val="643E79E9"/>
    <w:multiLevelType w:val="multilevel"/>
    <w:tmpl w:val="78BC351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8" w15:restartNumberingAfterBreak="0">
    <w:nsid w:val="66243E10"/>
    <w:multiLevelType w:val="multilevel"/>
    <w:tmpl w:val="941EC1BE"/>
    <w:lvl w:ilvl="0">
      <w:start w:val="1"/>
      <w:numFmt w:val="decimal"/>
      <w:lvlText w:val="%1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2"/>
      <w:lvlJc w:val="left"/>
      <w:pPr>
        <w:ind w:left="1301" w:hanging="45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39" w15:restartNumberingAfterBreak="0">
    <w:nsid w:val="68427AD3"/>
    <w:multiLevelType w:val="hybridMultilevel"/>
    <w:tmpl w:val="09FC78D2"/>
    <w:lvl w:ilvl="0" w:tplc="C130DD1C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0" w15:restartNumberingAfterBreak="0">
    <w:nsid w:val="6C634E19"/>
    <w:multiLevelType w:val="hybridMultilevel"/>
    <w:tmpl w:val="D014137A"/>
    <w:lvl w:ilvl="0" w:tplc="FFFFFFFF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EB160E"/>
    <w:multiLevelType w:val="multilevel"/>
    <w:tmpl w:val="916A0D6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2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27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60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2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69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24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269" w:hanging="2160"/>
      </w:pPr>
      <w:rPr>
        <w:rFonts w:hint="default"/>
      </w:rPr>
    </w:lvl>
  </w:abstractNum>
  <w:abstractNum w:abstractNumId="42" w15:restartNumberingAfterBreak="0">
    <w:nsid w:val="6F321907"/>
    <w:multiLevelType w:val="hybridMultilevel"/>
    <w:tmpl w:val="9EFCB774"/>
    <w:lvl w:ilvl="0" w:tplc="48207A7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C16E3F"/>
    <w:multiLevelType w:val="hybridMultilevel"/>
    <w:tmpl w:val="07F21E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5340ED8"/>
    <w:multiLevelType w:val="hybridMultilevel"/>
    <w:tmpl w:val="4EB038A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45" w15:restartNumberingAfterBreak="0">
    <w:nsid w:val="75E822F1"/>
    <w:multiLevelType w:val="multilevel"/>
    <w:tmpl w:val="9A6A4A00"/>
    <w:lvl w:ilvl="0">
      <w:start w:val="1"/>
      <w:numFmt w:val="decimal"/>
      <w:pStyle w:val="2"/>
      <w:lvlText w:val="1.%1"/>
      <w:lvlJc w:val="left"/>
      <w:pPr>
        <w:tabs>
          <w:tab w:val="num" w:pos="1287"/>
        </w:tabs>
        <w:ind w:left="1077" w:hanging="510"/>
      </w:pPr>
      <w:rPr>
        <w:rFonts w:ascii="Courier" w:hAnsi="Courier" w:hint="default"/>
        <w:sz w:val="32"/>
      </w:rPr>
    </w:lvl>
    <w:lvl w:ilvl="1">
      <w:start w:val="1"/>
      <w:numFmt w:val="none"/>
      <w:isLgl/>
      <w:lvlText w:val="%1"/>
      <w:lvlJc w:val="left"/>
      <w:pPr>
        <w:tabs>
          <w:tab w:val="num" w:pos="1137"/>
        </w:tabs>
        <w:ind w:left="1137" w:hanging="570"/>
      </w:pPr>
      <w:rPr>
        <w:rFonts w:ascii="Courier" w:hAnsi="Courier" w:hint="default"/>
        <w:b w:val="0"/>
        <w:i w:val="0"/>
        <w:sz w:val="28"/>
      </w:rPr>
    </w:lvl>
    <w:lvl w:ilvl="2">
      <w:start w:val="1"/>
      <w:numFmt w:val="decimal"/>
      <w:isLgl/>
      <w:lvlText w:val="%1.%2.%3"/>
      <w:lvlJc w:val="left"/>
      <w:pPr>
        <w:tabs>
          <w:tab w:val="num" w:pos="1287"/>
        </w:tabs>
        <w:ind w:left="1287" w:hanging="720"/>
      </w:pPr>
      <w:rPr>
        <w:rFonts w:hint="default"/>
        <w:b/>
        <w:sz w:val="22"/>
      </w:rPr>
    </w:lvl>
    <w:lvl w:ilvl="3">
      <w:start w:val="1"/>
      <w:numFmt w:val="decimal"/>
      <w:isLgl/>
      <w:lvlText w:val="%1.%2.%3.%4"/>
      <w:lvlJc w:val="left"/>
      <w:pPr>
        <w:tabs>
          <w:tab w:val="num" w:pos="1287"/>
        </w:tabs>
        <w:ind w:left="1287" w:hanging="720"/>
      </w:pPr>
      <w:rPr>
        <w:rFonts w:hint="default"/>
        <w:b/>
        <w:sz w:val="22"/>
      </w:rPr>
    </w:lvl>
    <w:lvl w:ilvl="4">
      <w:start w:val="1"/>
      <w:numFmt w:val="decimal"/>
      <w:isLgl/>
      <w:lvlText w:val="%1.%2.%3.%4.%5"/>
      <w:lvlJc w:val="left"/>
      <w:pPr>
        <w:tabs>
          <w:tab w:val="num" w:pos="2007"/>
        </w:tabs>
        <w:ind w:left="1647" w:hanging="1080"/>
      </w:pPr>
      <w:rPr>
        <w:rFonts w:hint="default"/>
        <w:b/>
        <w:sz w:val="22"/>
      </w:rPr>
    </w:lvl>
    <w:lvl w:ilvl="5">
      <w:start w:val="1"/>
      <w:numFmt w:val="decimal"/>
      <w:isLgl/>
      <w:lvlText w:val="%1.%2.%3.%4.%5.%6"/>
      <w:lvlJc w:val="left"/>
      <w:pPr>
        <w:tabs>
          <w:tab w:val="num" w:pos="2367"/>
        </w:tabs>
        <w:ind w:left="1647" w:hanging="1080"/>
      </w:pPr>
      <w:rPr>
        <w:rFonts w:hint="default"/>
        <w:b/>
        <w:sz w:val="22"/>
      </w:rPr>
    </w:lvl>
    <w:lvl w:ilvl="6">
      <w:start w:val="1"/>
      <w:numFmt w:val="decimal"/>
      <w:isLgl/>
      <w:lvlText w:val="%1.%2.%3.%4.%5.%6.%7"/>
      <w:lvlJc w:val="left"/>
      <w:pPr>
        <w:tabs>
          <w:tab w:val="num" w:pos="2367"/>
        </w:tabs>
        <w:ind w:left="2007" w:hanging="1440"/>
      </w:pPr>
      <w:rPr>
        <w:rFonts w:hint="default"/>
        <w:b/>
        <w:sz w:val="22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  <w:b/>
        <w:sz w:val="22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367"/>
        </w:tabs>
        <w:ind w:left="2367" w:hanging="1800"/>
      </w:pPr>
      <w:rPr>
        <w:rFonts w:hint="default"/>
        <w:b/>
        <w:sz w:val="22"/>
      </w:rPr>
    </w:lvl>
  </w:abstractNum>
  <w:abstractNum w:abstractNumId="46" w15:restartNumberingAfterBreak="0">
    <w:nsid w:val="797D79C5"/>
    <w:multiLevelType w:val="hybridMultilevel"/>
    <w:tmpl w:val="6764E87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E893507"/>
    <w:multiLevelType w:val="multilevel"/>
    <w:tmpl w:val="6D666A1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226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num w:numId="1">
    <w:abstractNumId w:val="31"/>
  </w:num>
  <w:num w:numId="2">
    <w:abstractNumId w:val="24"/>
  </w:num>
  <w:num w:numId="3">
    <w:abstractNumId w:val="14"/>
  </w:num>
  <w:num w:numId="4">
    <w:abstractNumId w:val="45"/>
  </w:num>
  <w:num w:numId="5">
    <w:abstractNumId w:val="28"/>
  </w:num>
  <w:num w:numId="6">
    <w:abstractNumId w:val="41"/>
  </w:num>
  <w:num w:numId="7">
    <w:abstractNumId w:val="22"/>
  </w:num>
  <w:num w:numId="8">
    <w:abstractNumId w:val="30"/>
  </w:num>
  <w:num w:numId="9">
    <w:abstractNumId w:val="43"/>
  </w:num>
  <w:num w:numId="10">
    <w:abstractNumId w:val="37"/>
  </w:num>
  <w:num w:numId="11">
    <w:abstractNumId w:val="42"/>
  </w:num>
  <w:num w:numId="12">
    <w:abstractNumId w:val="19"/>
  </w:num>
  <w:num w:numId="13">
    <w:abstractNumId w:val="8"/>
  </w:num>
  <w:num w:numId="14">
    <w:abstractNumId w:val="1"/>
  </w:num>
  <w:num w:numId="15">
    <w:abstractNumId w:val="0"/>
  </w:num>
  <w:num w:numId="16">
    <w:abstractNumId w:val="35"/>
  </w:num>
  <w:num w:numId="17">
    <w:abstractNumId w:val="40"/>
  </w:num>
  <w:num w:numId="18">
    <w:abstractNumId w:val="26"/>
  </w:num>
  <w:num w:numId="19">
    <w:abstractNumId w:val="5"/>
  </w:num>
  <w:num w:numId="20">
    <w:abstractNumId w:val="25"/>
  </w:num>
  <w:num w:numId="21">
    <w:abstractNumId w:val="1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3"/>
  </w:num>
  <w:num w:numId="23">
    <w:abstractNumId w:val="10"/>
  </w:num>
  <w:num w:numId="24">
    <w:abstractNumId w:val="9"/>
  </w:num>
  <w:num w:numId="25">
    <w:abstractNumId w:val="18"/>
  </w:num>
  <w:num w:numId="26">
    <w:abstractNumId w:val="12"/>
  </w:num>
  <w:num w:numId="27">
    <w:abstractNumId w:val="44"/>
  </w:num>
  <w:num w:numId="28">
    <w:abstractNumId w:val="46"/>
  </w:num>
  <w:num w:numId="29">
    <w:abstractNumId w:val="38"/>
  </w:num>
  <w:num w:numId="30">
    <w:abstractNumId w:val="32"/>
  </w:num>
  <w:num w:numId="31">
    <w:abstractNumId w:val="2"/>
  </w:num>
  <w:num w:numId="32">
    <w:abstractNumId w:val="6"/>
  </w:num>
  <w:num w:numId="3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7"/>
  </w:num>
  <w:num w:numId="35">
    <w:abstractNumId w:val="16"/>
  </w:num>
  <w:num w:numId="36">
    <w:abstractNumId w:val="36"/>
  </w:num>
  <w:num w:numId="37">
    <w:abstractNumId w:val="34"/>
  </w:num>
  <w:num w:numId="38">
    <w:abstractNumId w:val="47"/>
  </w:num>
  <w:num w:numId="39">
    <w:abstractNumId w:val="7"/>
  </w:num>
  <w:num w:numId="40">
    <w:abstractNumId w:val="33"/>
  </w:num>
  <w:num w:numId="41">
    <w:abstractNumId w:val="23"/>
  </w:num>
  <w:num w:numId="42">
    <w:abstractNumId w:val="4"/>
  </w:num>
  <w:num w:numId="43">
    <w:abstractNumId w:val="39"/>
  </w:num>
  <w:num w:numId="44">
    <w:abstractNumId w:val="21"/>
  </w:num>
  <w:num w:numId="45">
    <w:abstractNumId w:val="29"/>
  </w:num>
  <w:num w:numId="46">
    <w:abstractNumId w:val="3"/>
  </w:num>
  <w:num w:numId="47">
    <w:abstractNumId w:val="17"/>
  </w:num>
  <w:num w:numId="48">
    <w:abstractNumId w:val="20"/>
  </w:num>
  <w:num w:numId="49">
    <w:abstractNumId w:val="1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30F3"/>
    <w:rsid w:val="00001009"/>
    <w:rsid w:val="00001292"/>
    <w:rsid w:val="0000570E"/>
    <w:rsid w:val="00005FAB"/>
    <w:rsid w:val="00006505"/>
    <w:rsid w:val="0000657C"/>
    <w:rsid w:val="000065FC"/>
    <w:rsid w:val="00007E6D"/>
    <w:rsid w:val="00010596"/>
    <w:rsid w:val="000110C2"/>
    <w:rsid w:val="00011656"/>
    <w:rsid w:val="000123F4"/>
    <w:rsid w:val="000124CB"/>
    <w:rsid w:val="00012D30"/>
    <w:rsid w:val="00014687"/>
    <w:rsid w:val="0001494A"/>
    <w:rsid w:val="0001556A"/>
    <w:rsid w:val="00015608"/>
    <w:rsid w:val="000158B4"/>
    <w:rsid w:val="00016467"/>
    <w:rsid w:val="00016DB0"/>
    <w:rsid w:val="00021A1C"/>
    <w:rsid w:val="000231C6"/>
    <w:rsid w:val="00023976"/>
    <w:rsid w:val="00024E4E"/>
    <w:rsid w:val="00027A37"/>
    <w:rsid w:val="0003354F"/>
    <w:rsid w:val="00035D6E"/>
    <w:rsid w:val="000369D5"/>
    <w:rsid w:val="000377CE"/>
    <w:rsid w:val="00037958"/>
    <w:rsid w:val="00040608"/>
    <w:rsid w:val="0004122C"/>
    <w:rsid w:val="0004133A"/>
    <w:rsid w:val="0004162D"/>
    <w:rsid w:val="00042AC4"/>
    <w:rsid w:val="0004513B"/>
    <w:rsid w:val="00045506"/>
    <w:rsid w:val="00046BC1"/>
    <w:rsid w:val="00050E67"/>
    <w:rsid w:val="00051200"/>
    <w:rsid w:val="000537CE"/>
    <w:rsid w:val="00053FB8"/>
    <w:rsid w:val="00062340"/>
    <w:rsid w:val="00063C15"/>
    <w:rsid w:val="00067D13"/>
    <w:rsid w:val="00072121"/>
    <w:rsid w:val="0007272F"/>
    <w:rsid w:val="00072A1D"/>
    <w:rsid w:val="000739B6"/>
    <w:rsid w:val="0007586E"/>
    <w:rsid w:val="0008059B"/>
    <w:rsid w:val="000806DD"/>
    <w:rsid w:val="000819A5"/>
    <w:rsid w:val="00081C16"/>
    <w:rsid w:val="0008509E"/>
    <w:rsid w:val="0009076A"/>
    <w:rsid w:val="00090813"/>
    <w:rsid w:val="00090D0B"/>
    <w:rsid w:val="000917BF"/>
    <w:rsid w:val="00092F7F"/>
    <w:rsid w:val="000938FA"/>
    <w:rsid w:val="00094001"/>
    <w:rsid w:val="00094AC0"/>
    <w:rsid w:val="000952E3"/>
    <w:rsid w:val="00095D6A"/>
    <w:rsid w:val="000961B8"/>
    <w:rsid w:val="00097157"/>
    <w:rsid w:val="000A097D"/>
    <w:rsid w:val="000A0C25"/>
    <w:rsid w:val="000A1184"/>
    <w:rsid w:val="000A16B7"/>
    <w:rsid w:val="000A2573"/>
    <w:rsid w:val="000A2954"/>
    <w:rsid w:val="000A5034"/>
    <w:rsid w:val="000A533A"/>
    <w:rsid w:val="000A58C7"/>
    <w:rsid w:val="000A5E0E"/>
    <w:rsid w:val="000A6352"/>
    <w:rsid w:val="000A707A"/>
    <w:rsid w:val="000A70EB"/>
    <w:rsid w:val="000A7D11"/>
    <w:rsid w:val="000B0467"/>
    <w:rsid w:val="000B0A17"/>
    <w:rsid w:val="000B230D"/>
    <w:rsid w:val="000B2532"/>
    <w:rsid w:val="000B4F99"/>
    <w:rsid w:val="000C424C"/>
    <w:rsid w:val="000D0134"/>
    <w:rsid w:val="000D0C64"/>
    <w:rsid w:val="000D0F3D"/>
    <w:rsid w:val="000D2C13"/>
    <w:rsid w:val="000D39D6"/>
    <w:rsid w:val="000D5850"/>
    <w:rsid w:val="000D5E35"/>
    <w:rsid w:val="000D7BFC"/>
    <w:rsid w:val="000D7EA9"/>
    <w:rsid w:val="000E0AA2"/>
    <w:rsid w:val="000E10FD"/>
    <w:rsid w:val="000E201A"/>
    <w:rsid w:val="000E2605"/>
    <w:rsid w:val="000E4CAF"/>
    <w:rsid w:val="000E5217"/>
    <w:rsid w:val="000E5308"/>
    <w:rsid w:val="000E5F8B"/>
    <w:rsid w:val="000E68B2"/>
    <w:rsid w:val="000E73AD"/>
    <w:rsid w:val="000F2A77"/>
    <w:rsid w:val="000F3682"/>
    <w:rsid w:val="000F4AE5"/>
    <w:rsid w:val="000F4C55"/>
    <w:rsid w:val="00100141"/>
    <w:rsid w:val="00102175"/>
    <w:rsid w:val="001025DC"/>
    <w:rsid w:val="001037AD"/>
    <w:rsid w:val="0010393A"/>
    <w:rsid w:val="00104907"/>
    <w:rsid w:val="0010572A"/>
    <w:rsid w:val="0010609A"/>
    <w:rsid w:val="001061EA"/>
    <w:rsid w:val="001079BA"/>
    <w:rsid w:val="00111522"/>
    <w:rsid w:val="00111D88"/>
    <w:rsid w:val="0011303D"/>
    <w:rsid w:val="001147A8"/>
    <w:rsid w:val="001150ED"/>
    <w:rsid w:val="00116972"/>
    <w:rsid w:val="00116B98"/>
    <w:rsid w:val="001212B2"/>
    <w:rsid w:val="00121BFD"/>
    <w:rsid w:val="00121C2A"/>
    <w:rsid w:val="00123D87"/>
    <w:rsid w:val="00124808"/>
    <w:rsid w:val="00124D4D"/>
    <w:rsid w:val="00127629"/>
    <w:rsid w:val="00127997"/>
    <w:rsid w:val="00130FB3"/>
    <w:rsid w:val="00131AD0"/>
    <w:rsid w:val="001329AB"/>
    <w:rsid w:val="00132A0F"/>
    <w:rsid w:val="001333C3"/>
    <w:rsid w:val="00133E23"/>
    <w:rsid w:val="00134715"/>
    <w:rsid w:val="00135ACF"/>
    <w:rsid w:val="00135D2B"/>
    <w:rsid w:val="00135EF3"/>
    <w:rsid w:val="00136AD5"/>
    <w:rsid w:val="001429DB"/>
    <w:rsid w:val="00142C9E"/>
    <w:rsid w:val="00144D0C"/>
    <w:rsid w:val="00146452"/>
    <w:rsid w:val="00146908"/>
    <w:rsid w:val="00146A7B"/>
    <w:rsid w:val="001519D9"/>
    <w:rsid w:val="00152892"/>
    <w:rsid w:val="00154FA2"/>
    <w:rsid w:val="00160495"/>
    <w:rsid w:val="00161053"/>
    <w:rsid w:val="001617F7"/>
    <w:rsid w:val="00161B03"/>
    <w:rsid w:val="00161B75"/>
    <w:rsid w:val="00161EF8"/>
    <w:rsid w:val="0016231D"/>
    <w:rsid w:val="00163DF4"/>
    <w:rsid w:val="00163FDB"/>
    <w:rsid w:val="001646ED"/>
    <w:rsid w:val="001648BD"/>
    <w:rsid w:val="001649C8"/>
    <w:rsid w:val="0016594C"/>
    <w:rsid w:val="00165B5E"/>
    <w:rsid w:val="001662CF"/>
    <w:rsid w:val="00167D66"/>
    <w:rsid w:val="00170E6D"/>
    <w:rsid w:val="001710FB"/>
    <w:rsid w:val="00174F64"/>
    <w:rsid w:val="00176380"/>
    <w:rsid w:val="00176527"/>
    <w:rsid w:val="00176AB4"/>
    <w:rsid w:val="0018044D"/>
    <w:rsid w:val="00184839"/>
    <w:rsid w:val="00185684"/>
    <w:rsid w:val="001872E8"/>
    <w:rsid w:val="0019270F"/>
    <w:rsid w:val="00195E0D"/>
    <w:rsid w:val="00196407"/>
    <w:rsid w:val="00197253"/>
    <w:rsid w:val="001A1093"/>
    <w:rsid w:val="001A5EB3"/>
    <w:rsid w:val="001A6148"/>
    <w:rsid w:val="001A669A"/>
    <w:rsid w:val="001A7772"/>
    <w:rsid w:val="001A795D"/>
    <w:rsid w:val="001B0F51"/>
    <w:rsid w:val="001B2265"/>
    <w:rsid w:val="001B3E60"/>
    <w:rsid w:val="001B4304"/>
    <w:rsid w:val="001B49F2"/>
    <w:rsid w:val="001B7D7E"/>
    <w:rsid w:val="001C0D46"/>
    <w:rsid w:val="001C1864"/>
    <w:rsid w:val="001C6A7C"/>
    <w:rsid w:val="001C7220"/>
    <w:rsid w:val="001C7D50"/>
    <w:rsid w:val="001D08C1"/>
    <w:rsid w:val="001D0D59"/>
    <w:rsid w:val="001D4009"/>
    <w:rsid w:val="001D5008"/>
    <w:rsid w:val="001D5CF3"/>
    <w:rsid w:val="001D6E3A"/>
    <w:rsid w:val="001D7149"/>
    <w:rsid w:val="001D758F"/>
    <w:rsid w:val="001E2350"/>
    <w:rsid w:val="001E3A11"/>
    <w:rsid w:val="001E3A73"/>
    <w:rsid w:val="001E63B3"/>
    <w:rsid w:val="001E7303"/>
    <w:rsid w:val="001F034E"/>
    <w:rsid w:val="001F081E"/>
    <w:rsid w:val="001F0FBE"/>
    <w:rsid w:val="001F32B2"/>
    <w:rsid w:val="001F393B"/>
    <w:rsid w:val="001F5451"/>
    <w:rsid w:val="001F622C"/>
    <w:rsid w:val="001F675E"/>
    <w:rsid w:val="001F70EF"/>
    <w:rsid w:val="001F73EF"/>
    <w:rsid w:val="001F7D47"/>
    <w:rsid w:val="002001A6"/>
    <w:rsid w:val="00201B44"/>
    <w:rsid w:val="002038EA"/>
    <w:rsid w:val="00204F5F"/>
    <w:rsid w:val="002054A2"/>
    <w:rsid w:val="0020595A"/>
    <w:rsid w:val="00206965"/>
    <w:rsid w:val="00207AE2"/>
    <w:rsid w:val="00207B1E"/>
    <w:rsid w:val="00211287"/>
    <w:rsid w:val="00212549"/>
    <w:rsid w:val="00213983"/>
    <w:rsid w:val="00213A75"/>
    <w:rsid w:val="00214EF1"/>
    <w:rsid w:val="002159D1"/>
    <w:rsid w:val="00215E30"/>
    <w:rsid w:val="00220366"/>
    <w:rsid w:val="00220C68"/>
    <w:rsid w:val="0022112A"/>
    <w:rsid w:val="0022166D"/>
    <w:rsid w:val="002218AF"/>
    <w:rsid w:val="0022415D"/>
    <w:rsid w:val="00224611"/>
    <w:rsid w:val="00224858"/>
    <w:rsid w:val="002251F8"/>
    <w:rsid w:val="00225701"/>
    <w:rsid w:val="0022732A"/>
    <w:rsid w:val="002305A0"/>
    <w:rsid w:val="0023169B"/>
    <w:rsid w:val="00232E80"/>
    <w:rsid w:val="00234A9F"/>
    <w:rsid w:val="00236F85"/>
    <w:rsid w:val="00237557"/>
    <w:rsid w:val="00237BB9"/>
    <w:rsid w:val="00237E31"/>
    <w:rsid w:val="002410EC"/>
    <w:rsid w:val="00243568"/>
    <w:rsid w:val="00244037"/>
    <w:rsid w:val="0024513D"/>
    <w:rsid w:val="002459E3"/>
    <w:rsid w:val="002466B9"/>
    <w:rsid w:val="0025024A"/>
    <w:rsid w:val="002504E4"/>
    <w:rsid w:val="00252009"/>
    <w:rsid w:val="00252370"/>
    <w:rsid w:val="00253103"/>
    <w:rsid w:val="00253DF0"/>
    <w:rsid w:val="0025666C"/>
    <w:rsid w:val="00256F0F"/>
    <w:rsid w:val="00257040"/>
    <w:rsid w:val="002606A8"/>
    <w:rsid w:val="00260CD2"/>
    <w:rsid w:val="00262A39"/>
    <w:rsid w:val="00263032"/>
    <w:rsid w:val="002631AE"/>
    <w:rsid w:val="00266BEC"/>
    <w:rsid w:val="00267B81"/>
    <w:rsid w:val="00270582"/>
    <w:rsid w:val="00270774"/>
    <w:rsid w:val="002743D4"/>
    <w:rsid w:val="00274635"/>
    <w:rsid w:val="002749E9"/>
    <w:rsid w:val="00281395"/>
    <w:rsid w:val="002814E1"/>
    <w:rsid w:val="00281541"/>
    <w:rsid w:val="00281ED0"/>
    <w:rsid w:val="00283F45"/>
    <w:rsid w:val="002849F9"/>
    <w:rsid w:val="00285221"/>
    <w:rsid w:val="00285B46"/>
    <w:rsid w:val="002869F1"/>
    <w:rsid w:val="0029070E"/>
    <w:rsid w:val="0029082B"/>
    <w:rsid w:val="00290BEE"/>
    <w:rsid w:val="00290EAD"/>
    <w:rsid w:val="0029289B"/>
    <w:rsid w:val="00292F31"/>
    <w:rsid w:val="0029320B"/>
    <w:rsid w:val="00293984"/>
    <w:rsid w:val="00293A9C"/>
    <w:rsid w:val="002944AC"/>
    <w:rsid w:val="00294A17"/>
    <w:rsid w:val="00295494"/>
    <w:rsid w:val="00296935"/>
    <w:rsid w:val="00296E2E"/>
    <w:rsid w:val="00297087"/>
    <w:rsid w:val="00297E78"/>
    <w:rsid w:val="002A17B2"/>
    <w:rsid w:val="002A261B"/>
    <w:rsid w:val="002A26EF"/>
    <w:rsid w:val="002A70E7"/>
    <w:rsid w:val="002A7287"/>
    <w:rsid w:val="002A760F"/>
    <w:rsid w:val="002B117B"/>
    <w:rsid w:val="002B2CF1"/>
    <w:rsid w:val="002B515A"/>
    <w:rsid w:val="002B5EA2"/>
    <w:rsid w:val="002B60B8"/>
    <w:rsid w:val="002B66B9"/>
    <w:rsid w:val="002C2557"/>
    <w:rsid w:val="002C3011"/>
    <w:rsid w:val="002C4386"/>
    <w:rsid w:val="002C5514"/>
    <w:rsid w:val="002C7814"/>
    <w:rsid w:val="002D0300"/>
    <w:rsid w:val="002D0604"/>
    <w:rsid w:val="002D0ADF"/>
    <w:rsid w:val="002D318A"/>
    <w:rsid w:val="002D3679"/>
    <w:rsid w:val="002D37F7"/>
    <w:rsid w:val="002D3FE0"/>
    <w:rsid w:val="002D5A87"/>
    <w:rsid w:val="002D7670"/>
    <w:rsid w:val="002D76E2"/>
    <w:rsid w:val="002D7B65"/>
    <w:rsid w:val="002E078C"/>
    <w:rsid w:val="002E2AC8"/>
    <w:rsid w:val="002E51C7"/>
    <w:rsid w:val="002E56EE"/>
    <w:rsid w:val="002E7236"/>
    <w:rsid w:val="002E7AEB"/>
    <w:rsid w:val="002F0B7E"/>
    <w:rsid w:val="002F0D90"/>
    <w:rsid w:val="002F1E11"/>
    <w:rsid w:val="002F2DBB"/>
    <w:rsid w:val="002F4694"/>
    <w:rsid w:val="002F591E"/>
    <w:rsid w:val="00300F00"/>
    <w:rsid w:val="00302651"/>
    <w:rsid w:val="00303FD7"/>
    <w:rsid w:val="00304AAF"/>
    <w:rsid w:val="00305409"/>
    <w:rsid w:val="00305AE5"/>
    <w:rsid w:val="00307136"/>
    <w:rsid w:val="00315D4D"/>
    <w:rsid w:val="00317D86"/>
    <w:rsid w:val="003212F3"/>
    <w:rsid w:val="00321952"/>
    <w:rsid w:val="00322B8D"/>
    <w:rsid w:val="00323576"/>
    <w:rsid w:val="003253D8"/>
    <w:rsid w:val="00326285"/>
    <w:rsid w:val="003271FD"/>
    <w:rsid w:val="00331955"/>
    <w:rsid w:val="00332778"/>
    <w:rsid w:val="0033280F"/>
    <w:rsid w:val="00332DC6"/>
    <w:rsid w:val="00333548"/>
    <w:rsid w:val="00335761"/>
    <w:rsid w:val="00335A01"/>
    <w:rsid w:val="00335DB8"/>
    <w:rsid w:val="00336B6E"/>
    <w:rsid w:val="003376EA"/>
    <w:rsid w:val="00340553"/>
    <w:rsid w:val="00341BC0"/>
    <w:rsid w:val="003424D2"/>
    <w:rsid w:val="00342DD7"/>
    <w:rsid w:val="00342F25"/>
    <w:rsid w:val="00344B7F"/>
    <w:rsid w:val="00344ED6"/>
    <w:rsid w:val="00347298"/>
    <w:rsid w:val="003473ED"/>
    <w:rsid w:val="00347A58"/>
    <w:rsid w:val="00347D02"/>
    <w:rsid w:val="003516DF"/>
    <w:rsid w:val="0035251E"/>
    <w:rsid w:val="00355FCB"/>
    <w:rsid w:val="00355FD6"/>
    <w:rsid w:val="00360EF0"/>
    <w:rsid w:val="00361640"/>
    <w:rsid w:val="00361935"/>
    <w:rsid w:val="00361F8C"/>
    <w:rsid w:val="0036242B"/>
    <w:rsid w:val="003654EB"/>
    <w:rsid w:val="00370916"/>
    <w:rsid w:val="00374DDE"/>
    <w:rsid w:val="00376406"/>
    <w:rsid w:val="00380167"/>
    <w:rsid w:val="00380BA5"/>
    <w:rsid w:val="003826EE"/>
    <w:rsid w:val="00385719"/>
    <w:rsid w:val="00385F31"/>
    <w:rsid w:val="00386005"/>
    <w:rsid w:val="00387D43"/>
    <w:rsid w:val="00390273"/>
    <w:rsid w:val="00391B71"/>
    <w:rsid w:val="00393815"/>
    <w:rsid w:val="00393830"/>
    <w:rsid w:val="003951BC"/>
    <w:rsid w:val="0039572D"/>
    <w:rsid w:val="00395793"/>
    <w:rsid w:val="003967EF"/>
    <w:rsid w:val="00397644"/>
    <w:rsid w:val="00397C3A"/>
    <w:rsid w:val="003A0EFA"/>
    <w:rsid w:val="003A200D"/>
    <w:rsid w:val="003A29B0"/>
    <w:rsid w:val="003A2CF3"/>
    <w:rsid w:val="003A3DD9"/>
    <w:rsid w:val="003A6744"/>
    <w:rsid w:val="003A67B1"/>
    <w:rsid w:val="003B0029"/>
    <w:rsid w:val="003B1252"/>
    <w:rsid w:val="003B18D5"/>
    <w:rsid w:val="003B358C"/>
    <w:rsid w:val="003B6C8B"/>
    <w:rsid w:val="003B74B9"/>
    <w:rsid w:val="003C0548"/>
    <w:rsid w:val="003C0779"/>
    <w:rsid w:val="003C09B7"/>
    <w:rsid w:val="003C19DE"/>
    <w:rsid w:val="003C27CF"/>
    <w:rsid w:val="003C37CF"/>
    <w:rsid w:val="003C3954"/>
    <w:rsid w:val="003C49D8"/>
    <w:rsid w:val="003C5464"/>
    <w:rsid w:val="003C6F62"/>
    <w:rsid w:val="003C76E8"/>
    <w:rsid w:val="003D08BA"/>
    <w:rsid w:val="003D0FFF"/>
    <w:rsid w:val="003D1585"/>
    <w:rsid w:val="003D2A87"/>
    <w:rsid w:val="003D4668"/>
    <w:rsid w:val="003D481F"/>
    <w:rsid w:val="003D504C"/>
    <w:rsid w:val="003D5530"/>
    <w:rsid w:val="003D79AC"/>
    <w:rsid w:val="003E0F9F"/>
    <w:rsid w:val="003E21CB"/>
    <w:rsid w:val="003E2D8E"/>
    <w:rsid w:val="003E39C9"/>
    <w:rsid w:val="003E54FD"/>
    <w:rsid w:val="003E7959"/>
    <w:rsid w:val="003F1F72"/>
    <w:rsid w:val="003F22BA"/>
    <w:rsid w:val="003F3E86"/>
    <w:rsid w:val="00400083"/>
    <w:rsid w:val="00400E17"/>
    <w:rsid w:val="00403A8D"/>
    <w:rsid w:val="004049CF"/>
    <w:rsid w:val="004052D5"/>
    <w:rsid w:val="004060B1"/>
    <w:rsid w:val="00410392"/>
    <w:rsid w:val="004106B6"/>
    <w:rsid w:val="0041168C"/>
    <w:rsid w:val="004124B2"/>
    <w:rsid w:val="00412AEF"/>
    <w:rsid w:val="0041306E"/>
    <w:rsid w:val="004141C7"/>
    <w:rsid w:val="00415677"/>
    <w:rsid w:val="00415B2D"/>
    <w:rsid w:val="004160E0"/>
    <w:rsid w:val="004163B3"/>
    <w:rsid w:val="00416CD7"/>
    <w:rsid w:val="004173B9"/>
    <w:rsid w:val="00420A9A"/>
    <w:rsid w:val="00422E31"/>
    <w:rsid w:val="0042569F"/>
    <w:rsid w:val="00426E83"/>
    <w:rsid w:val="0042748E"/>
    <w:rsid w:val="00427AC5"/>
    <w:rsid w:val="00427CEF"/>
    <w:rsid w:val="004325D4"/>
    <w:rsid w:val="00433605"/>
    <w:rsid w:val="00434D2A"/>
    <w:rsid w:val="00435636"/>
    <w:rsid w:val="00436706"/>
    <w:rsid w:val="004414E3"/>
    <w:rsid w:val="004419EC"/>
    <w:rsid w:val="00442A95"/>
    <w:rsid w:val="00442D75"/>
    <w:rsid w:val="004430F3"/>
    <w:rsid w:val="00445A36"/>
    <w:rsid w:val="004469FE"/>
    <w:rsid w:val="00447677"/>
    <w:rsid w:val="004506BB"/>
    <w:rsid w:val="004528AF"/>
    <w:rsid w:val="0045350E"/>
    <w:rsid w:val="00453866"/>
    <w:rsid w:val="00454592"/>
    <w:rsid w:val="0045475D"/>
    <w:rsid w:val="00454B72"/>
    <w:rsid w:val="00455104"/>
    <w:rsid w:val="00455668"/>
    <w:rsid w:val="00455874"/>
    <w:rsid w:val="00456331"/>
    <w:rsid w:val="004605A3"/>
    <w:rsid w:val="004607A8"/>
    <w:rsid w:val="0046170C"/>
    <w:rsid w:val="00461EC3"/>
    <w:rsid w:val="00463447"/>
    <w:rsid w:val="004644FB"/>
    <w:rsid w:val="00464B4F"/>
    <w:rsid w:val="00465498"/>
    <w:rsid w:val="00465EC1"/>
    <w:rsid w:val="004668EF"/>
    <w:rsid w:val="00466CCD"/>
    <w:rsid w:val="00467316"/>
    <w:rsid w:val="0047004C"/>
    <w:rsid w:val="00470EFF"/>
    <w:rsid w:val="00471081"/>
    <w:rsid w:val="00471363"/>
    <w:rsid w:val="00471DC8"/>
    <w:rsid w:val="004729F6"/>
    <w:rsid w:val="004744C4"/>
    <w:rsid w:val="00474589"/>
    <w:rsid w:val="00474901"/>
    <w:rsid w:val="00474F2F"/>
    <w:rsid w:val="004755D9"/>
    <w:rsid w:val="0047699D"/>
    <w:rsid w:val="00480CB5"/>
    <w:rsid w:val="00482DCF"/>
    <w:rsid w:val="0048350A"/>
    <w:rsid w:val="004860AD"/>
    <w:rsid w:val="0048680A"/>
    <w:rsid w:val="00487537"/>
    <w:rsid w:val="0048754C"/>
    <w:rsid w:val="004924A2"/>
    <w:rsid w:val="0049262E"/>
    <w:rsid w:val="004929FC"/>
    <w:rsid w:val="00492C07"/>
    <w:rsid w:val="00493D46"/>
    <w:rsid w:val="00495B2B"/>
    <w:rsid w:val="004976F1"/>
    <w:rsid w:val="0049781C"/>
    <w:rsid w:val="00497A44"/>
    <w:rsid w:val="004A0C47"/>
    <w:rsid w:val="004A2605"/>
    <w:rsid w:val="004A31C6"/>
    <w:rsid w:val="004A5F44"/>
    <w:rsid w:val="004A63FC"/>
    <w:rsid w:val="004A7475"/>
    <w:rsid w:val="004B0361"/>
    <w:rsid w:val="004B0C2D"/>
    <w:rsid w:val="004B17F3"/>
    <w:rsid w:val="004B1B27"/>
    <w:rsid w:val="004B25BD"/>
    <w:rsid w:val="004B2E14"/>
    <w:rsid w:val="004B38DC"/>
    <w:rsid w:val="004B392A"/>
    <w:rsid w:val="004B6CB5"/>
    <w:rsid w:val="004B6E1E"/>
    <w:rsid w:val="004C03C6"/>
    <w:rsid w:val="004C08A4"/>
    <w:rsid w:val="004C0973"/>
    <w:rsid w:val="004C1227"/>
    <w:rsid w:val="004C253E"/>
    <w:rsid w:val="004C3603"/>
    <w:rsid w:val="004C7BA5"/>
    <w:rsid w:val="004D012E"/>
    <w:rsid w:val="004D0191"/>
    <w:rsid w:val="004D1833"/>
    <w:rsid w:val="004D2181"/>
    <w:rsid w:val="004D4942"/>
    <w:rsid w:val="004D5079"/>
    <w:rsid w:val="004D6360"/>
    <w:rsid w:val="004D640D"/>
    <w:rsid w:val="004D6420"/>
    <w:rsid w:val="004E1026"/>
    <w:rsid w:val="004E16C9"/>
    <w:rsid w:val="004E2AE2"/>
    <w:rsid w:val="004E2D37"/>
    <w:rsid w:val="004E5022"/>
    <w:rsid w:val="004E59C9"/>
    <w:rsid w:val="004E62DD"/>
    <w:rsid w:val="004E70AD"/>
    <w:rsid w:val="004F137B"/>
    <w:rsid w:val="004F1AC1"/>
    <w:rsid w:val="004F36C9"/>
    <w:rsid w:val="004F3733"/>
    <w:rsid w:val="004F6955"/>
    <w:rsid w:val="004F6968"/>
    <w:rsid w:val="00500369"/>
    <w:rsid w:val="005005ED"/>
    <w:rsid w:val="00500618"/>
    <w:rsid w:val="00503025"/>
    <w:rsid w:val="00503A86"/>
    <w:rsid w:val="00504444"/>
    <w:rsid w:val="00505020"/>
    <w:rsid w:val="0050513F"/>
    <w:rsid w:val="00505A01"/>
    <w:rsid w:val="005065E9"/>
    <w:rsid w:val="00506CA4"/>
    <w:rsid w:val="0050729D"/>
    <w:rsid w:val="005079C2"/>
    <w:rsid w:val="00507ECB"/>
    <w:rsid w:val="005112FD"/>
    <w:rsid w:val="00514AF3"/>
    <w:rsid w:val="00514DBE"/>
    <w:rsid w:val="00517166"/>
    <w:rsid w:val="00520204"/>
    <w:rsid w:val="00523137"/>
    <w:rsid w:val="00524C2B"/>
    <w:rsid w:val="00524E56"/>
    <w:rsid w:val="00525038"/>
    <w:rsid w:val="00526503"/>
    <w:rsid w:val="00527729"/>
    <w:rsid w:val="00530921"/>
    <w:rsid w:val="00531078"/>
    <w:rsid w:val="00531AB1"/>
    <w:rsid w:val="00537D17"/>
    <w:rsid w:val="0054054C"/>
    <w:rsid w:val="00541584"/>
    <w:rsid w:val="00541DCE"/>
    <w:rsid w:val="00542C95"/>
    <w:rsid w:val="00543CF3"/>
    <w:rsid w:val="00544ABE"/>
    <w:rsid w:val="00545D0C"/>
    <w:rsid w:val="00546201"/>
    <w:rsid w:val="0054771B"/>
    <w:rsid w:val="005478AE"/>
    <w:rsid w:val="00547DCD"/>
    <w:rsid w:val="0055137F"/>
    <w:rsid w:val="00552C51"/>
    <w:rsid w:val="00553769"/>
    <w:rsid w:val="00554FEC"/>
    <w:rsid w:val="005555FE"/>
    <w:rsid w:val="005561C1"/>
    <w:rsid w:val="00557FAB"/>
    <w:rsid w:val="0056125B"/>
    <w:rsid w:val="00563315"/>
    <w:rsid w:val="00565153"/>
    <w:rsid w:val="00567097"/>
    <w:rsid w:val="00567380"/>
    <w:rsid w:val="0056764C"/>
    <w:rsid w:val="0057227F"/>
    <w:rsid w:val="00572F20"/>
    <w:rsid w:val="00573EC3"/>
    <w:rsid w:val="00575D66"/>
    <w:rsid w:val="00576681"/>
    <w:rsid w:val="005816B4"/>
    <w:rsid w:val="005836D0"/>
    <w:rsid w:val="005853A5"/>
    <w:rsid w:val="00586A12"/>
    <w:rsid w:val="00591CEA"/>
    <w:rsid w:val="0059257B"/>
    <w:rsid w:val="00592E1B"/>
    <w:rsid w:val="00592EEF"/>
    <w:rsid w:val="00592F56"/>
    <w:rsid w:val="00593288"/>
    <w:rsid w:val="00594A61"/>
    <w:rsid w:val="005952B2"/>
    <w:rsid w:val="00595D22"/>
    <w:rsid w:val="00595D44"/>
    <w:rsid w:val="005A0198"/>
    <w:rsid w:val="005A034A"/>
    <w:rsid w:val="005A04C0"/>
    <w:rsid w:val="005A27C1"/>
    <w:rsid w:val="005A35E0"/>
    <w:rsid w:val="005A51A8"/>
    <w:rsid w:val="005A67FC"/>
    <w:rsid w:val="005B049B"/>
    <w:rsid w:val="005B080C"/>
    <w:rsid w:val="005B0A63"/>
    <w:rsid w:val="005B1A31"/>
    <w:rsid w:val="005B24B3"/>
    <w:rsid w:val="005B3487"/>
    <w:rsid w:val="005B3C3B"/>
    <w:rsid w:val="005B4891"/>
    <w:rsid w:val="005C0682"/>
    <w:rsid w:val="005C114D"/>
    <w:rsid w:val="005C20AF"/>
    <w:rsid w:val="005C3499"/>
    <w:rsid w:val="005C4F0A"/>
    <w:rsid w:val="005C4F5B"/>
    <w:rsid w:val="005C5C45"/>
    <w:rsid w:val="005D1E79"/>
    <w:rsid w:val="005D1F93"/>
    <w:rsid w:val="005D4C1F"/>
    <w:rsid w:val="005D5B01"/>
    <w:rsid w:val="005D637C"/>
    <w:rsid w:val="005D6540"/>
    <w:rsid w:val="005D6564"/>
    <w:rsid w:val="005D7CED"/>
    <w:rsid w:val="005E04FF"/>
    <w:rsid w:val="005E06C2"/>
    <w:rsid w:val="005E1567"/>
    <w:rsid w:val="005E2EFC"/>
    <w:rsid w:val="005E3143"/>
    <w:rsid w:val="005E4988"/>
    <w:rsid w:val="005E5FA4"/>
    <w:rsid w:val="005E704F"/>
    <w:rsid w:val="005F10B1"/>
    <w:rsid w:val="005F2652"/>
    <w:rsid w:val="005F2665"/>
    <w:rsid w:val="005F39CF"/>
    <w:rsid w:val="005F4535"/>
    <w:rsid w:val="005F64DA"/>
    <w:rsid w:val="005F6FE5"/>
    <w:rsid w:val="00600206"/>
    <w:rsid w:val="00600823"/>
    <w:rsid w:val="006014EA"/>
    <w:rsid w:val="00601B0D"/>
    <w:rsid w:val="00602A61"/>
    <w:rsid w:val="00604347"/>
    <w:rsid w:val="0060468F"/>
    <w:rsid w:val="00605459"/>
    <w:rsid w:val="006078DE"/>
    <w:rsid w:val="00610026"/>
    <w:rsid w:val="0061053C"/>
    <w:rsid w:val="00610E27"/>
    <w:rsid w:val="006127B0"/>
    <w:rsid w:val="0061752F"/>
    <w:rsid w:val="0061775A"/>
    <w:rsid w:val="00620809"/>
    <w:rsid w:val="00621368"/>
    <w:rsid w:val="00622571"/>
    <w:rsid w:val="00624D66"/>
    <w:rsid w:val="00625EEA"/>
    <w:rsid w:val="006271DE"/>
    <w:rsid w:val="00627CDE"/>
    <w:rsid w:val="006300AF"/>
    <w:rsid w:val="006338B5"/>
    <w:rsid w:val="00633952"/>
    <w:rsid w:val="00634591"/>
    <w:rsid w:val="00635299"/>
    <w:rsid w:val="00636020"/>
    <w:rsid w:val="00636269"/>
    <w:rsid w:val="00640E87"/>
    <w:rsid w:val="00642282"/>
    <w:rsid w:val="0064307F"/>
    <w:rsid w:val="0064341A"/>
    <w:rsid w:val="00644430"/>
    <w:rsid w:val="006455C2"/>
    <w:rsid w:val="00646018"/>
    <w:rsid w:val="00646CFF"/>
    <w:rsid w:val="0065037B"/>
    <w:rsid w:val="00650961"/>
    <w:rsid w:val="00650BD4"/>
    <w:rsid w:val="006517CB"/>
    <w:rsid w:val="00651B73"/>
    <w:rsid w:val="0065207E"/>
    <w:rsid w:val="00653051"/>
    <w:rsid w:val="0065311E"/>
    <w:rsid w:val="00654C4C"/>
    <w:rsid w:val="00655AD5"/>
    <w:rsid w:val="00655DAA"/>
    <w:rsid w:val="00660706"/>
    <w:rsid w:val="00661C4E"/>
    <w:rsid w:val="00664DEC"/>
    <w:rsid w:val="006651A5"/>
    <w:rsid w:val="0066521D"/>
    <w:rsid w:val="00665548"/>
    <w:rsid w:val="006672E7"/>
    <w:rsid w:val="00667DA0"/>
    <w:rsid w:val="006717C3"/>
    <w:rsid w:val="00671913"/>
    <w:rsid w:val="00672C96"/>
    <w:rsid w:val="00674AD3"/>
    <w:rsid w:val="006759B4"/>
    <w:rsid w:val="00675E4A"/>
    <w:rsid w:val="00676033"/>
    <w:rsid w:val="00676797"/>
    <w:rsid w:val="00681C49"/>
    <w:rsid w:val="006820E3"/>
    <w:rsid w:val="00682240"/>
    <w:rsid w:val="00682F97"/>
    <w:rsid w:val="00683D04"/>
    <w:rsid w:val="00687AB8"/>
    <w:rsid w:val="006901EA"/>
    <w:rsid w:val="006926C5"/>
    <w:rsid w:val="00692C96"/>
    <w:rsid w:val="00694397"/>
    <w:rsid w:val="00694750"/>
    <w:rsid w:val="00694FC2"/>
    <w:rsid w:val="006976DA"/>
    <w:rsid w:val="006978A4"/>
    <w:rsid w:val="006A09B5"/>
    <w:rsid w:val="006A199B"/>
    <w:rsid w:val="006A1B4A"/>
    <w:rsid w:val="006A1DF1"/>
    <w:rsid w:val="006A334E"/>
    <w:rsid w:val="006A4C85"/>
    <w:rsid w:val="006A5827"/>
    <w:rsid w:val="006A5A2A"/>
    <w:rsid w:val="006A673C"/>
    <w:rsid w:val="006A769E"/>
    <w:rsid w:val="006B306D"/>
    <w:rsid w:val="006B340D"/>
    <w:rsid w:val="006B355A"/>
    <w:rsid w:val="006B3A36"/>
    <w:rsid w:val="006B3B5E"/>
    <w:rsid w:val="006B4E07"/>
    <w:rsid w:val="006B50C2"/>
    <w:rsid w:val="006B5197"/>
    <w:rsid w:val="006B7357"/>
    <w:rsid w:val="006C106A"/>
    <w:rsid w:val="006C243F"/>
    <w:rsid w:val="006C289B"/>
    <w:rsid w:val="006C2DA3"/>
    <w:rsid w:val="006C327A"/>
    <w:rsid w:val="006C3644"/>
    <w:rsid w:val="006C4C26"/>
    <w:rsid w:val="006C5ECF"/>
    <w:rsid w:val="006C6F34"/>
    <w:rsid w:val="006C6FB5"/>
    <w:rsid w:val="006C7B85"/>
    <w:rsid w:val="006D083B"/>
    <w:rsid w:val="006D2F00"/>
    <w:rsid w:val="006D39A8"/>
    <w:rsid w:val="006D4B54"/>
    <w:rsid w:val="006D4B57"/>
    <w:rsid w:val="006D560C"/>
    <w:rsid w:val="006E0395"/>
    <w:rsid w:val="006E0B28"/>
    <w:rsid w:val="006E0E54"/>
    <w:rsid w:val="006E145A"/>
    <w:rsid w:val="006E1D85"/>
    <w:rsid w:val="006E256D"/>
    <w:rsid w:val="006E6377"/>
    <w:rsid w:val="006E771F"/>
    <w:rsid w:val="006E7D59"/>
    <w:rsid w:val="006F3DF4"/>
    <w:rsid w:val="006F48E0"/>
    <w:rsid w:val="006F4DB3"/>
    <w:rsid w:val="006F5C10"/>
    <w:rsid w:val="006F6299"/>
    <w:rsid w:val="007015BC"/>
    <w:rsid w:val="00702041"/>
    <w:rsid w:val="00705786"/>
    <w:rsid w:val="00705F24"/>
    <w:rsid w:val="007062C9"/>
    <w:rsid w:val="00711FEB"/>
    <w:rsid w:val="00712909"/>
    <w:rsid w:val="00713275"/>
    <w:rsid w:val="00713E50"/>
    <w:rsid w:val="00716C47"/>
    <w:rsid w:val="00720293"/>
    <w:rsid w:val="007203C7"/>
    <w:rsid w:val="007204D9"/>
    <w:rsid w:val="00722B04"/>
    <w:rsid w:val="00726779"/>
    <w:rsid w:val="00727114"/>
    <w:rsid w:val="007271E3"/>
    <w:rsid w:val="007276B1"/>
    <w:rsid w:val="00727B68"/>
    <w:rsid w:val="0073148D"/>
    <w:rsid w:val="007321FA"/>
    <w:rsid w:val="00732ABB"/>
    <w:rsid w:val="007342A5"/>
    <w:rsid w:val="007350E2"/>
    <w:rsid w:val="007357A5"/>
    <w:rsid w:val="00737D94"/>
    <w:rsid w:val="0074157D"/>
    <w:rsid w:val="00741FB9"/>
    <w:rsid w:val="00746F24"/>
    <w:rsid w:val="00750A49"/>
    <w:rsid w:val="0075248E"/>
    <w:rsid w:val="00753705"/>
    <w:rsid w:val="00753869"/>
    <w:rsid w:val="007574D7"/>
    <w:rsid w:val="00760F85"/>
    <w:rsid w:val="00762C2C"/>
    <w:rsid w:val="0076406E"/>
    <w:rsid w:val="00764BAF"/>
    <w:rsid w:val="0076653C"/>
    <w:rsid w:val="0076750B"/>
    <w:rsid w:val="007675CD"/>
    <w:rsid w:val="0077487D"/>
    <w:rsid w:val="00775729"/>
    <w:rsid w:val="00777FD9"/>
    <w:rsid w:val="0078078A"/>
    <w:rsid w:val="00781097"/>
    <w:rsid w:val="007848E9"/>
    <w:rsid w:val="00786DFA"/>
    <w:rsid w:val="0078736F"/>
    <w:rsid w:val="0078740D"/>
    <w:rsid w:val="0079180A"/>
    <w:rsid w:val="00792A9F"/>
    <w:rsid w:val="007935A6"/>
    <w:rsid w:val="007937AD"/>
    <w:rsid w:val="00794C48"/>
    <w:rsid w:val="00795116"/>
    <w:rsid w:val="00795355"/>
    <w:rsid w:val="00796208"/>
    <w:rsid w:val="007A01D8"/>
    <w:rsid w:val="007A3B76"/>
    <w:rsid w:val="007A65BA"/>
    <w:rsid w:val="007A680B"/>
    <w:rsid w:val="007A791C"/>
    <w:rsid w:val="007B0EE3"/>
    <w:rsid w:val="007B1E7D"/>
    <w:rsid w:val="007B2135"/>
    <w:rsid w:val="007B47DA"/>
    <w:rsid w:val="007B4A9B"/>
    <w:rsid w:val="007B4AD1"/>
    <w:rsid w:val="007B4B06"/>
    <w:rsid w:val="007B5575"/>
    <w:rsid w:val="007B5F9D"/>
    <w:rsid w:val="007B757D"/>
    <w:rsid w:val="007C0A6C"/>
    <w:rsid w:val="007C2899"/>
    <w:rsid w:val="007C2DBD"/>
    <w:rsid w:val="007C5973"/>
    <w:rsid w:val="007C5B00"/>
    <w:rsid w:val="007D34C5"/>
    <w:rsid w:val="007D4DCD"/>
    <w:rsid w:val="007D57E6"/>
    <w:rsid w:val="007D6064"/>
    <w:rsid w:val="007E0543"/>
    <w:rsid w:val="007E20F1"/>
    <w:rsid w:val="007E28D1"/>
    <w:rsid w:val="007E2EA0"/>
    <w:rsid w:val="007E2F84"/>
    <w:rsid w:val="007E384B"/>
    <w:rsid w:val="007E437F"/>
    <w:rsid w:val="007E5385"/>
    <w:rsid w:val="007E53BE"/>
    <w:rsid w:val="007E6B46"/>
    <w:rsid w:val="007F0405"/>
    <w:rsid w:val="007F05AE"/>
    <w:rsid w:val="007F0FDF"/>
    <w:rsid w:val="007F11F6"/>
    <w:rsid w:val="007F1A0F"/>
    <w:rsid w:val="007F20C9"/>
    <w:rsid w:val="007F4A86"/>
    <w:rsid w:val="007F538E"/>
    <w:rsid w:val="007F538F"/>
    <w:rsid w:val="007F6538"/>
    <w:rsid w:val="007F6F9B"/>
    <w:rsid w:val="007F784A"/>
    <w:rsid w:val="00800AD1"/>
    <w:rsid w:val="00805E8B"/>
    <w:rsid w:val="00806D65"/>
    <w:rsid w:val="008074EE"/>
    <w:rsid w:val="00811255"/>
    <w:rsid w:val="00811402"/>
    <w:rsid w:val="00811890"/>
    <w:rsid w:val="008139CF"/>
    <w:rsid w:val="00813A92"/>
    <w:rsid w:val="00813E87"/>
    <w:rsid w:val="00815258"/>
    <w:rsid w:val="00815963"/>
    <w:rsid w:val="00816BC8"/>
    <w:rsid w:val="00817084"/>
    <w:rsid w:val="0082021D"/>
    <w:rsid w:val="0082151C"/>
    <w:rsid w:val="00822AB8"/>
    <w:rsid w:val="008242AD"/>
    <w:rsid w:val="0082463D"/>
    <w:rsid w:val="008300A2"/>
    <w:rsid w:val="00830695"/>
    <w:rsid w:val="00830C14"/>
    <w:rsid w:val="008310B0"/>
    <w:rsid w:val="00831382"/>
    <w:rsid w:val="008316B5"/>
    <w:rsid w:val="00832A59"/>
    <w:rsid w:val="00833074"/>
    <w:rsid w:val="00834E3E"/>
    <w:rsid w:val="00834EB4"/>
    <w:rsid w:val="00834F92"/>
    <w:rsid w:val="00835A16"/>
    <w:rsid w:val="008363C2"/>
    <w:rsid w:val="00837BB1"/>
    <w:rsid w:val="00840728"/>
    <w:rsid w:val="00840D86"/>
    <w:rsid w:val="008413F7"/>
    <w:rsid w:val="008415B0"/>
    <w:rsid w:val="008416CE"/>
    <w:rsid w:val="008437A7"/>
    <w:rsid w:val="00843E54"/>
    <w:rsid w:val="0084477A"/>
    <w:rsid w:val="0084616C"/>
    <w:rsid w:val="00846235"/>
    <w:rsid w:val="00846ED4"/>
    <w:rsid w:val="00853433"/>
    <w:rsid w:val="0085532E"/>
    <w:rsid w:val="00855FE8"/>
    <w:rsid w:val="0085687D"/>
    <w:rsid w:val="00857914"/>
    <w:rsid w:val="00857A5B"/>
    <w:rsid w:val="00862844"/>
    <w:rsid w:val="00862A13"/>
    <w:rsid w:val="008636CC"/>
    <w:rsid w:val="00870A01"/>
    <w:rsid w:val="0087235F"/>
    <w:rsid w:val="00873022"/>
    <w:rsid w:val="0087332D"/>
    <w:rsid w:val="0087782C"/>
    <w:rsid w:val="00880AC6"/>
    <w:rsid w:val="00880E00"/>
    <w:rsid w:val="00881E5F"/>
    <w:rsid w:val="00882EB8"/>
    <w:rsid w:val="00883F20"/>
    <w:rsid w:val="0088666E"/>
    <w:rsid w:val="00887821"/>
    <w:rsid w:val="00891532"/>
    <w:rsid w:val="00891A8A"/>
    <w:rsid w:val="00892DE2"/>
    <w:rsid w:val="008942D2"/>
    <w:rsid w:val="00895A32"/>
    <w:rsid w:val="00895E2F"/>
    <w:rsid w:val="008A0451"/>
    <w:rsid w:val="008A305F"/>
    <w:rsid w:val="008A3E21"/>
    <w:rsid w:val="008A42FB"/>
    <w:rsid w:val="008A4E8F"/>
    <w:rsid w:val="008A5EE5"/>
    <w:rsid w:val="008A710D"/>
    <w:rsid w:val="008A724D"/>
    <w:rsid w:val="008B244A"/>
    <w:rsid w:val="008B269D"/>
    <w:rsid w:val="008B3DC4"/>
    <w:rsid w:val="008B41E6"/>
    <w:rsid w:val="008B5189"/>
    <w:rsid w:val="008B62FA"/>
    <w:rsid w:val="008B6BFC"/>
    <w:rsid w:val="008B74FA"/>
    <w:rsid w:val="008C2D7F"/>
    <w:rsid w:val="008D0AD0"/>
    <w:rsid w:val="008D0EBB"/>
    <w:rsid w:val="008D0FB3"/>
    <w:rsid w:val="008D126C"/>
    <w:rsid w:val="008D3EE5"/>
    <w:rsid w:val="008D4E68"/>
    <w:rsid w:val="008D5DE4"/>
    <w:rsid w:val="008D670B"/>
    <w:rsid w:val="008D719E"/>
    <w:rsid w:val="008D7E4B"/>
    <w:rsid w:val="008E08D9"/>
    <w:rsid w:val="008E11BD"/>
    <w:rsid w:val="008E1A7D"/>
    <w:rsid w:val="008E3189"/>
    <w:rsid w:val="008E3BD9"/>
    <w:rsid w:val="008E3D00"/>
    <w:rsid w:val="008E46DF"/>
    <w:rsid w:val="008E4A14"/>
    <w:rsid w:val="008E78EC"/>
    <w:rsid w:val="008E7B71"/>
    <w:rsid w:val="008F01F0"/>
    <w:rsid w:val="008F03D7"/>
    <w:rsid w:val="008F1EB0"/>
    <w:rsid w:val="008F2647"/>
    <w:rsid w:val="008F26AB"/>
    <w:rsid w:val="008F306C"/>
    <w:rsid w:val="008F44C5"/>
    <w:rsid w:val="008F4638"/>
    <w:rsid w:val="008F5F60"/>
    <w:rsid w:val="008F61CE"/>
    <w:rsid w:val="008F7013"/>
    <w:rsid w:val="008F7CB3"/>
    <w:rsid w:val="009002FB"/>
    <w:rsid w:val="00901447"/>
    <w:rsid w:val="00901A43"/>
    <w:rsid w:val="009024A4"/>
    <w:rsid w:val="00903D4D"/>
    <w:rsid w:val="009060B1"/>
    <w:rsid w:val="00906559"/>
    <w:rsid w:val="00907507"/>
    <w:rsid w:val="00911EE5"/>
    <w:rsid w:val="0091254C"/>
    <w:rsid w:val="00912E86"/>
    <w:rsid w:val="00913EBF"/>
    <w:rsid w:val="00920930"/>
    <w:rsid w:val="009211E8"/>
    <w:rsid w:val="00923272"/>
    <w:rsid w:val="00923D81"/>
    <w:rsid w:val="009264DF"/>
    <w:rsid w:val="00927A35"/>
    <w:rsid w:val="00930A6A"/>
    <w:rsid w:val="00930DF7"/>
    <w:rsid w:val="00931254"/>
    <w:rsid w:val="00934ADE"/>
    <w:rsid w:val="00936E0B"/>
    <w:rsid w:val="00937931"/>
    <w:rsid w:val="00941CC1"/>
    <w:rsid w:val="0094318E"/>
    <w:rsid w:val="00944D38"/>
    <w:rsid w:val="009463B2"/>
    <w:rsid w:val="009477BE"/>
    <w:rsid w:val="00950F95"/>
    <w:rsid w:val="009512EE"/>
    <w:rsid w:val="00951656"/>
    <w:rsid w:val="0095266D"/>
    <w:rsid w:val="009548C3"/>
    <w:rsid w:val="00954D35"/>
    <w:rsid w:val="0095619C"/>
    <w:rsid w:val="0095678E"/>
    <w:rsid w:val="009569B7"/>
    <w:rsid w:val="00957CCE"/>
    <w:rsid w:val="00957E09"/>
    <w:rsid w:val="00961057"/>
    <w:rsid w:val="0096137D"/>
    <w:rsid w:val="00964079"/>
    <w:rsid w:val="00966D22"/>
    <w:rsid w:val="009671EA"/>
    <w:rsid w:val="009675F0"/>
    <w:rsid w:val="009722B7"/>
    <w:rsid w:val="009739B4"/>
    <w:rsid w:val="009766FD"/>
    <w:rsid w:val="00976CC1"/>
    <w:rsid w:val="009773B9"/>
    <w:rsid w:val="00977B4B"/>
    <w:rsid w:val="00980259"/>
    <w:rsid w:val="00980E09"/>
    <w:rsid w:val="00981D87"/>
    <w:rsid w:val="00983D38"/>
    <w:rsid w:val="00983F75"/>
    <w:rsid w:val="00984479"/>
    <w:rsid w:val="00985237"/>
    <w:rsid w:val="00990D7B"/>
    <w:rsid w:val="0099229C"/>
    <w:rsid w:val="00994092"/>
    <w:rsid w:val="00994E35"/>
    <w:rsid w:val="00995248"/>
    <w:rsid w:val="00995410"/>
    <w:rsid w:val="00995A1D"/>
    <w:rsid w:val="00996A71"/>
    <w:rsid w:val="009A04B9"/>
    <w:rsid w:val="009A0895"/>
    <w:rsid w:val="009A08DC"/>
    <w:rsid w:val="009A1078"/>
    <w:rsid w:val="009A2973"/>
    <w:rsid w:val="009A4899"/>
    <w:rsid w:val="009A5B09"/>
    <w:rsid w:val="009A6B06"/>
    <w:rsid w:val="009A6CBD"/>
    <w:rsid w:val="009A72DA"/>
    <w:rsid w:val="009A730A"/>
    <w:rsid w:val="009A7608"/>
    <w:rsid w:val="009B12E8"/>
    <w:rsid w:val="009B1FF0"/>
    <w:rsid w:val="009B3423"/>
    <w:rsid w:val="009B6700"/>
    <w:rsid w:val="009B7137"/>
    <w:rsid w:val="009B7540"/>
    <w:rsid w:val="009B7EA4"/>
    <w:rsid w:val="009C081D"/>
    <w:rsid w:val="009C0BCC"/>
    <w:rsid w:val="009C0CC4"/>
    <w:rsid w:val="009C0F32"/>
    <w:rsid w:val="009C102C"/>
    <w:rsid w:val="009C29B3"/>
    <w:rsid w:val="009C35B9"/>
    <w:rsid w:val="009C3F63"/>
    <w:rsid w:val="009C41E5"/>
    <w:rsid w:val="009C4348"/>
    <w:rsid w:val="009C43B8"/>
    <w:rsid w:val="009C4C5C"/>
    <w:rsid w:val="009C544F"/>
    <w:rsid w:val="009C586A"/>
    <w:rsid w:val="009C6182"/>
    <w:rsid w:val="009C6592"/>
    <w:rsid w:val="009C69B3"/>
    <w:rsid w:val="009C79F4"/>
    <w:rsid w:val="009C79FE"/>
    <w:rsid w:val="009D1306"/>
    <w:rsid w:val="009D1B30"/>
    <w:rsid w:val="009D2E80"/>
    <w:rsid w:val="009D3A46"/>
    <w:rsid w:val="009D471A"/>
    <w:rsid w:val="009D7568"/>
    <w:rsid w:val="009E3290"/>
    <w:rsid w:val="009E4106"/>
    <w:rsid w:val="009E4218"/>
    <w:rsid w:val="009E4689"/>
    <w:rsid w:val="009E6B7F"/>
    <w:rsid w:val="009F1655"/>
    <w:rsid w:val="009F1A38"/>
    <w:rsid w:val="009F3104"/>
    <w:rsid w:val="009F7D04"/>
    <w:rsid w:val="00A01080"/>
    <w:rsid w:val="00A022BF"/>
    <w:rsid w:val="00A0244D"/>
    <w:rsid w:val="00A0386B"/>
    <w:rsid w:val="00A03E69"/>
    <w:rsid w:val="00A04357"/>
    <w:rsid w:val="00A0490D"/>
    <w:rsid w:val="00A07299"/>
    <w:rsid w:val="00A10860"/>
    <w:rsid w:val="00A114A3"/>
    <w:rsid w:val="00A135E6"/>
    <w:rsid w:val="00A14D43"/>
    <w:rsid w:val="00A1535F"/>
    <w:rsid w:val="00A17876"/>
    <w:rsid w:val="00A2040D"/>
    <w:rsid w:val="00A20A5D"/>
    <w:rsid w:val="00A212FC"/>
    <w:rsid w:val="00A223DB"/>
    <w:rsid w:val="00A22637"/>
    <w:rsid w:val="00A247FE"/>
    <w:rsid w:val="00A25CAE"/>
    <w:rsid w:val="00A27280"/>
    <w:rsid w:val="00A27CA3"/>
    <w:rsid w:val="00A30026"/>
    <w:rsid w:val="00A31CCC"/>
    <w:rsid w:val="00A339D3"/>
    <w:rsid w:val="00A34CFB"/>
    <w:rsid w:val="00A35BDE"/>
    <w:rsid w:val="00A35E6E"/>
    <w:rsid w:val="00A360B2"/>
    <w:rsid w:val="00A36144"/>
    <w:rsid w:val="00A410A3"/>
    <w:rsid w:val="00A41411"/>
    <w:rsid w:val="00A42165"/>
    <w:rsid w:val="00A43803"/>
    <w:rsid w:val="00A536FA"/>
    <w:rsid w:val="00A54B7F"/>
    <w:rsid w:val="00A54DE4"/>
    <w:rsid w:val="00A56F48"/>
    <w:rsid w:val="00A60AF2"/>
    <w:rsid w:val="00A61133"/>
    <w:rsid w:val="00A61891"/>
    <w:rsid w:val="00A65847"/>
    <w:rsid w:val="00A6619C"/>
    <w:rsid w:val="00A66C6A"/>
    <w:rsid w:val="00A67B87"/>
    <w:rsid w:val="00A702F8"/>
    <w:rsid w:val="00A715E4"/>
    <w:rsid w:val="00A73155"/>
    <w:rsid w:val="00A744B1"/>
    <w:rsid w:val="00A74A92"/>
    <w:rsid w:val="00A74ECE"/>
    <w:rsid w:val="00A80888"/>
    <w:rsid w:val="00A80939"/>
    <w:rsid w:val="00A81657"/>
    <w:rsid w:val="00A84039"/>
    <w:rsid w:val="00A84DB3"/>
    <w:rsid w:val="00A877B7"/>
    <w:rsid w:val="00A9103D"/>
    <w:rsid w:val="00A918C8"/>
    <w:rsid w:val="00A932B4"/>
    <w:rsid w:val="00A965EE"/>
    <w:rsid w:val="00A97991"/>
    <w:rsid w:val="00A97CB4"/>
    <w:rsid w:val="00AA0440"/>
    <w:rsid w:val="00AA3A47"/>
    <w:rsid w:val="00AA3C34"/>
    <w:rsid w:val="00AA3E9B"/>
    <w:rsid w:val="00AA7838"/>
    <w:rsid w:val="00AB1A87"/>
    <w:rsid w:val="00AB23CD"/>
    <w:rsid w:val="00AB2DED"/>
    <w:rsid w:val="00AB34CA"/>
    <w:rsid w:val="00AB6545"/>
    <w:rsid w:val="00AC0F0F"/>
    <w:rsid w:val="00AC1403"/>
    <w:rsid w:val="00AC2376"/>
    <w:rsid w:val="00AC24E7"/>
    <w:rsid w:val="00AC28AF"/>
    <w:rsid w:val="00AC2B85"/>
    <w:rsid w:val="00AC31DF"/>
    <w:rsid w:val="00AC3598"/>
    <w:rsid w:val="00AC425F"/>
    <w:rsid w:val="00AC5494"/>
    <w:rsid w:val="00AC6488"/>
    <w:rsid w:val="00AC6B0C"/>
    <w:rsid w:val="00AD041D"/>
    <w:rsid w:val="00AD2269"/>
    <w:rsid w:val="00AD23E0"/>
    <w:rsid w:val="00AD2744"/>
    <w:rsid w:val="00AD3F7A"/>
    <w:rsid w:val="00AD5B29"/>
    <w:rsid w:val="00AD6CBA"/>
    <w:rsid w:val="00AD7A4B"/>
    <w:rsid w:val="00AD7C1A"/>
    <w:rsid w:val="00AE1724"/>
    <w:rsid w:val="00AE21F5"/>
    <w:rsid w:val="00AE2549"/>
    <w:rsid w:val="00AE3FE9"/>
    <w:rsid w:val="00AE4C8D"/>
    <w:rsid w:val="00AF024C"/>
    <w:rsid w:val="00AF14A4"/>
    <w:rsid w:val="00AF25AA"/>
    <w:rsid w:val="00AF45A3"/>
    <w:rsid w:val="00AF48D8"/>
    <w:rsid w:val="00AF4D77"/>
    <w:rsid w:val="00AF52B0"/>
    <w:rsid w:val="00AF750A"/>
    <w:rsid w:val="00AF7797"/>
    <w:rsid w:val="00B00C47"/>
    <w:rsid w:val="00B013B4"/>
    <w:rsid w:val="00B0219C"/>
    <w:rsid w:val="00B024D7"/>
    <w:rsid w:val="00B036C5"/>
    <w:rsid w:val="00B054F7"/>
    <w:rsid w:val="00B06403"/>
    <w:rsid w:val="00B06F73"/>
    <w:rsid w:val="00B07579"/>
    <w:rsid w:val="00B108A4"/>
    <w:rsid w:val="00B11800"/>
    <w:rsid w:val="00B11CD7"/>
    <w:rsid w:val="00B13F75"/>
    <w:rsid w:val="00B14056"/>
    <w:rsid w:val="00B162F9"/>
    <w:rsid w:val="00B176DD"/>
    <w:rsid w:val="00B177FD"/>
    <w:rsid w:val="00B206DB"/>
    <w:rsid w:val="00B215D3"/>
    <w:rsid w:val="00B238EF"/>
    <w:rsid w:val="00B24946"/>
    <w:rsid w:val="00B30B0F"/>
    <w:rsid w:val="00B30EFE"/>
    <w:rsid w:val="00B312AD"/>
    <w:rsid w:val="00B31B7D"/>
    <w:rsid w:val="00B331BC"/>
    <w:rsid w:val="00B33990"/>
    <w:rsid w:val="00B3499B"/>
    <w:rsid w:val="00B34AF1"/>
    <w:rsid w:val="00B355DE"/>
    <w:rsid w:val="00B35AF2"/>
    <w:rsid w:val="00B367C0"/>
    <w:rsid w:val="00B36873"/>
    <w:rsid w:val="00B40182"/>
    <w:rsid w:val="00B41EF3"/>
    <w:rsid w:val="00B476D4"/>
    <w:rsid w:val="00B478FF"/>
    <w:rsid w:val="00B50137"/>
    <w:rsid w:val="00B51016"/>
    <w:rsid w:val="00B51B4B"/>
    <w:rsid w:val="00B527C6"/>
    <w:rsid w:val="00B5357D"/>
    <w:rsid w:val="00B53B4C"/>
    <w:rsid w:val="00B568B1"/>
    <w:rsid w:val="00B60EDD"/>
    <w:rsid w:val="00B61B74"/>
    <w:rsid w:val="00B64CEC"/>
    <w:rsid w:val="00B66D1D"/>
    <w:rsid w:val="00B6788A"/>
    <w:rsid w:val="00B67B19"/>
    <w:rsid w:val="00B70A17"/>
    <w:rsid w:val="00B716A4"/>
    <w:rsid w:val="00B7198F"/>
    <w:rsid w:val="00B7293D"/>
    <w:rsid w:val="00B73D8B"/>
    <w:rsid w:val="00B74053"/>
    <w:rsid w:val="00B74924"/>
    <w:rsid w:val="00B76701"/>
    <w:rsid w:val="00B76CAE"/>
    <w:rsid w:val="00B805B0"/>
    <w:rsid w:val="00B80D9B"/>
    <w:rsid w:val="00B810C8"/>
    <w:rsid w:val="00B81A0E"/>
    <w:rsid w:val="00B85237"/>
    <w:rsid w:val="00B85326"/>
    <w:rsid w:val="00B8622C"/>
    <w:rsid w:val="00B86276"/>
    <w:rsid w:val="00B90DCE"/>
    <w:rsid w:val="00B915D1"/>
    <w:rsid w:val="00B9197D"/>
    <w:rsid w:val="00B9251F"/>
    <w:rsid w:val="00B92F95"/>
    <w:rsid w:val="00B9326E"/>
    <w:rsid w:val="00B93E82"/>
    <w:rsid w:val="00B951AB"/>
    <w:rsid w:val="00B95C3F"/>
    <w:rsid w:val="00B96AC8"/>
    <w:rsid w:val="00B96EA3"/>
    <w:rsid w:val="00BA0D09"/>
    <w:rsid w:val="00BA28A3"/>
    <w:rsid w:val="00BA2A85"/>
    <w:rsid w:val="00BA3C9E"/>
    <w:rsid w:val="00BA3F04"/>
    <w:rsid w:val="00BA4477"/>
    <w:rsid w:val="00BA49CD"/>
    <w:rsid w:val="00BA58CC"/>
    <w:rsid w:val="00BA74DB"/>
    <w:rsid w:val="00BB3718"/>
    <w:rsid w:val="00BB5266"/>
    <w:rsid w:val="00BB5AD3"/>
    <w:rsid w:val="00BB7FD1"/>
    <w:rsid w:val="00BC0CEC"/>
    <w:rsid w:val="00BC1342"/>
    <w:rsid w:val="00BC1CB6"/>
    <w:rsid w:val="00BC2962"/>
    <w:rsid w:val="00BC424B"/>
    <w:rsid w:val="00BC465F"/>
    <w:rsid w:val="00BC4A24"/>
    <w:rsid w:val="00BC4EB9"/>
    <w:rsid w:val="00BC5123"/>
    <w:rsid w:val="00BC585E"/>
    <w:rsid w:val="00BC61D3"/>
    <w:rsid w:val="00BC78CD"/>
    <w:rsid w:val="00BD56B0"/>
    <w:rsid w:val="00BD5B26"/>
    <w:rsid w:val="00BD7D6F"/>
    <w:rsid w:val="00BE1D54"/>
    <w:rsid w:val="00BE4CDC"/>
    <w:rsid w:val="00BE72DD"/>
    <w:rsid w:val="00BF08E0"/>
    <w:rsid w:val="00BF0C7C"/>
    <w:rsid w:val="00BF1280"/>
    <w:rsid w:val="00BF1975"/>
    <w:rsid w:val="00BF3F29"/>
    <w:rsid w:val="00BF46A2"/>
    <w:rsid w:val="00BF6155"/>
    <w:rsid w:val="00C00B5E"/>
    <w:rsid w:val="00C01F4E"/>
    <w:rsid w:val="00C023B5"/>
    <w:rsid w:val="00C029E8"/>
    <w:rsid w:val="00C03313"/>
    <w:rsid w:val="00C0778D"/>
    <w:rsid w:val="00C0786D"/>
    <w:rsid w:val="00C103D6"/>
    <w:rsid w:val="00C10A51"/>
    <w:rsid w:val="00C125E7"/>
    <w:rsid w:val="00C13943"/>
    <w:rsid w:val="00C13D29"/>
    <w:rsid w:val="00C161B9"/>
    <w:rsid w:val="00C17BF2"/>
    <w:rsid w:val="00C20BEF"/>
    <w:rsid w:val="00C221F2"/>
    <w:rsid w:val="00C227BB"/>
    <w:rsid w:val="00C23981"/>
    <w:rsid w:val="00C23BC3"/>
    <w:rsid w:val="00C24D0D"/>
    <w:rsid w:val="00C2616C"/>
    <w:rsid w:val="00C262A9"/>
    <w:rsid w:val="00C2678E"/>
    <w:rsid w:val="00C270AD"/>
    <w:rsid w:val="00C27728"/>
    <w:rsid w:val="00C3088B"/>
    <w:rsid w:val="00C30A16"/>
    <w:rsid w:val="00C30EBD"/>
    <w:rsid w:val="00C31174"/>
    <w:rsid w:val="00C32374"/>
    <w:rsid w:val="00C32A25"/>
    <w:rsid w:val="00C360B9"/>
    <w:rsid w:val="00C36A9C"/>
    <w:rsid w:val="00C40A5B"/>
    <w:rsid w:val="00C40FD7"/>
    <w:rsid w:val="00C41450"/>
    <w:rsid w:val="00C422CC"/>
    <w:rsid w:val="00C43C5F"/>
    <w:rsid w:val="00C44115"/>
    <w:rsid w:val="00C4465F"/>
    <w:rsid w:val="00C454E9"/>
    <w:rsid w:val="00C45AFB"/>
    <w:rsid w:val="00C46650"/>
    <w:rsid w:val="00C47151"/>
    <w:rsid w:val="00C47BC6"/>
    <w:rsid w:val="00C50834"/>
    <w:rsid w:val="00C50970"/>
    <w:rsid w:val="00C52BDD"/>
    <w:rsid w:val="00C53E6C"/>
    <w:rsid w:val="00C54790"/>
    <w:rsid w:val="00C54AD8"/>
    <w:rsid w:val="00C54D20"/>
    <w:rsid w:val="00C5554B"/>
    <w:rsid w:val="00C5662F"/>
    <w:rsid w:val="00C5708F"/>
    <w:rsid w:val="00C6010A"/>
    <w:rsid w:val="00C6065A"/>
    <w:rsid w:val="00C6247D"/>
    <w:rsid w:val="00C642A9"/>
    <w:rsid w:val="00C647FA"/>
    <w:rsid w:val="00C64D31"/>
    <w:rsid w:val="00C64DBD"/>
    <w:rsid w:val="00C67C69"/>
    <w:rsid w:val="00C70209"/>
    <w:rsid w:val="00C70655"/>
    <w:rsid w:val="00C70997"/>
    <w:rsid w:val="00C72683"/>
    <w:rsid w:val="00C72BCF"/>
    <w:rsid w:val="00C72D24"/>
    <w:rsid w:val="00C72D82"/>
    <w:rsid w:val="00C73214"/>
    <w:rsid w:val="00C758F5"/>
    <w:rsid w:val="00C76989"/>
    <w:rsid w:val="00C77CD0"/>
    <w:rsid w:val="00C8039E"/>
    <w:rsid w:val="00C80C1C"/>
    <w:rsid w:val="00C81720"/>
    <w:rsid w:val="00C82443"/>
    <w:rsid w:val="00C82F9C"/>
    <w:rsid w:val="00C900CD"/>
    <w:rsid w:val="00C91B86"/>
    <w:rsid w:val="00C92D67"/>
    <w:rsid w:val="00C94D21"/>
    <w:rsid w:val="00C94E4D"/>
    <w:rsid w:val="00C963B1"/>
    <w:rsid w:val="00C9674C"/>
    <w:rsid w:val="00C96C13"/>
    <w:rsid w:val="00C97B53"/>
    <w:rsid w:val="00CA03FF"/>
    <w:rsid w:val="00CA04ED"/>
    <w:rsid w:val="00CA1226"/>
    <w:rsid w:val="00CA12EF"/>
    <w:rsid w:val="00CA1A33"/>
    <w:rsid w:val="00CA1EB4"/>
    <w:rsid w:val="00CA39C6"/>
    <w:rsid w:val="00CA588A"/>
    <w:rsid w:val="00CA6915"/>
    <w:rsid w:val="00CA7202"/>
    <w:rsid w:val="00CB1255"/>
    <w:rsid w:val="00CB1B0F"/>
    <w:rsid w:val="00CB1FFC"/>
    <w:rsid w:val="00CB33E6"/>
    <w:rsid w:val="00CB49FE"/>
    <w:rsid w:val="00CB744F"/>
    <w:rsid w:val="00CC1544"/>
    <w:rsid w:val="00CC313C"/>
    <w:rsid w:val="00CC3150"/>
    <w:rsid w:val="00CC39E2"/>
    <w:rsid w:val="00CC402B"/>
    <w:rsid w:val="00CC40B7"/>
    <w:rsid w:val="00CC5456"/>
    <w:rsid w:val="00CC5860"/>
    <w:rsid w:val="00CC61A6"/>
    <w:rsid w:val="00CC6990"/>
    <w:rsid w:val="00CC76E1"/>
    <w:rsid w:val="00CC7AA4"/>
    <w:rsid w:val="00CD0F12"/>
    <w:rsid w:val="00CD2E6C"/>
    <w:rsid w:val="00CD3531"/>
    <w:rsid w:val="00CE0ADF"/>
    <w:rsid w:val="00CE1BCE"/>
    <w:rsid w:val="00CE295D"/>
    <w:rsid w:val="00CE2D0A"/>
    <w:rsid w:val="00CE47B2"/>
    <w:rsid w:val="00CE4BCA"/>
    <w:rsid w:val="00CE4C25"/>
    <w:rsid w:val="00CE7FF2"/>
    <w:rsid w:val="00CF18D9"/>
    <w:rsid w:val="00CF1AC0"/>
    <w:rsid w:val="00CF1BD6"/>
    <w:rsid w:val="00CF42CB"/>
    <w:rsid w:val="00CF4D3D"/>
    <w:rsid w:val="00CF610A"/>
    <w:rsid w:val="00CF7B63"/>
    <w:rsid w:val="00D01C78"/>
    <w:rsid w:val="00D02546"/>
    <w:rsid w:val="00D02B82"/>
    <w:rsid w:val="00D02DE4"/>
    <w:rsid w:val="00D03010"/>
    <w:rsid w:val="00D05C7A"/>
    <w:rsid w:val="00D061CC"/>
    <w:rsid w:val="00D06243"/>
    <w:rsid w:val="00D0641A"/>
    <w:rsid w:val="00D06A56"/>
    <w:rsid w:val="00D07903"/>
    <w:rsid w:val="00D07EC7"/>
    <w:rsid w:val="00D11AC1"/>
    <w:rsid w:val="00D13686"/>
    <w:rsid w:val="00D13BC7"/>
    <w:rsid w:val="00D144E1"/>
    <w:rsid w:val="00D15DED"/>
    <w:rsid w:val="00D171B6"/>
    <w:rsid w:val="00D17B4E"/>
    <w:rsid w:val="00D20DEC"/>
    <w:rsid w:val="00D222D2"/>
    <w:rsid w:val="00D2270D"/>
    <w:rsid w:val="00D2326E"/>
    <w:rsid w:val="00D254AE"/>
    <w:rsid w:val="00D2557C"/>
    <w:rsid w:val="00D270E6"/>
    <w:rsid w:val="00D3250E"/>
    <w:rsid w:val="00D3351A"/>
    <w:rsid w:val="00D34502"/>
    <w:rsid w:val="00D34A18"/>
    <w:rsid w:val="00D35413"/>
    <w:rsid w:val="00D36A90"/>
    <w:rsid w:val="00D36B74"/>
    <w:rsid w:val="00D40497"/>
    <w:rsid w:val="00D40FD5"/>
    <w:rsid w:val="00D41E3B"/>
    <w:rsid w:val="00D4238E"/>
    <w:rsid w:val="00D438B6"/>
    <w:rsid w:val="00D4619D"/>
    <w:rsid w:val="00D47249"/>
    <w:rsid w:val="00D477C3"/>
    <w:rsid w:val="00D52B88"/>
    <w:rsid w:val="00D54F5A"/>
    <w:rsid w:val="00D563E0"/>
    <w:rsid w:val="00D57162"/>
    <w:rsid w:val="00D574D1"/>
    <w:rsid w:val="00D57EAF"/>
    <w:rsid w:val="00D6037C"/>
    <w:rsid w:val="00D627AF"/>
    <w:rsid w:val="00D659B0"/>
    <w:rsid w:val="00D65E93"/>
    <w:rsid w:val="00D67F16"/>
    <w:rsid w:val="00D7061D"/>
    <w:rsid w:val="00D71C18"/>
    <w:rsid w:val="00D77DFF"/>
    <w:rsid w:val="00D80B53"/>
    <w:rsid w:val="00D812C0"/>
    <w:rsid w:val="00D81C50"/>
    <w:rsid w:val="00D81EC5"/>
    <w:rsid w:val="00D829C2"/>
    <w:rsid w:val="00D83440"/>
    <w:rsid w:val="00D85AC8"/>
    <w:rsid w:val="00D8795C"/>
    <w:rsid w:val="00D87C64"/>
    <w:rsid w:val="00D924F3"/>
    <w:rsid w:val="00D94F78"/>
    <w:rsid w:val="00DA2106"/>
    <w:rsid w:val="00DA2566"/>
    <w:rsid w:val="00DA2C00"/>
    <w:rsid w:val="00DA5850"/>
    <w:rsid w:val="00DA655E"/>
    <w:rsid w:val="00DA7D28"/>
    <w:rsid w:val="00DB0347"/>
    <w:rsid w:val="00DB045C"/>
    <w:rsid w:val="00DB121E"/>
    <w:rsid w:val="00DB162F"/>
    <w:rsid w:val="00DB3339"/>
    <w:rsid w:val="00DB49DE"/>
    <w:rsid w:val="00DB4B57"/>
    <w:rsid w:val="00DC10A0"/>
    <w:rsid w:val="00DC445D"/>
    <w:rsid w:val="00DC6814"/>
    <w:rsid w:val="00DD0136"/>
    <w:rsid w:val="00DD08C0"/>
    <w:rsid w:val="00DD0AD4"/>
    <w:rsid w:val="00DD1D30"/>
    <w:rsid w:val="00DD1E66"/>
    <w:rsid w:val="00DD2CDF"/>
    <w:rsid w:val="00DD2FBA"/>
    <w:rsid w:val="00DD3ED0"/>
    <w:rsid w:val="00DD5A8F"/>
    <w:rsid w:val="00DD6521"/>
    <w:rsid w:val="00DD6F4E"/>
    <w:rsid w:val="00DD766F"/>
    <w:rsid w:val="00DE102C"/>
    <w:rsid w:val="00DE3BF4"/>
    <w:rsid w:val="00DE44F2"/>
    <w:rsid w:val="00DE4646"/>
    <w:rsid w:val="00DE4A41"/>
    <w:rsid w:val="00DE4BE2"/>
    <w:rsid w:val="00DE61F6"/>
    <w:rsid w:val="00DF0DE8"/>
    <w:rsid w:val="00DF16AB"/>
    <w:rsid w:val="00DF3163"/>
    <w:rsid w:val="00DF3169"/>
    <w:rsid w:val="00DF4E48"/>
    <w:rsid w:val="00DF5902"/>
    <w:rsid w:val="00DF67D0"/>
    <w:rsid w:val="00E00658"/>
    <w:rsid w:val="00E0065A"/>
    <w:rsid w:val="00E0147C"/>
    <w:rsid w:val="00E01B12"/>
    <w:rsid w:val="00E01B7D"/>
    <w:rsid w:val="00E03053"/>
    <w:rsid w:val="00E032BA"/>
    <w:rsid w:val="00E03639"/>
    <w:rsid w:val="00E04A20"/>
    <w:rsid w:val="00E06B70"/>
    <w:rsid w:val="00E06C46"/>
    <w:rsid w:val="00E10F73"/>
    <w:rsid w:val="00E1195B"/>
    <w:rsid w:val="00E13A5E"/>
    <w:rsid w:val="00E1574B"/>
    <w:rsid w:val="00E15D81"/>
    <w:rsid w:val="00E169CD"/>
    <w:rsid w:val="00E21BCB"/>
    <w:rsid w:val="00E21FCF"/>
    <w:rsid w:val="00E2453F"/>
    <w:rsid w:val="00E248F0"/>
    <w:rsid w:val="00E25C55"/>
    <w:rsid w:val="00E264D3"/>
    <w:rsid w:val="00E270D1"/>
    <w:rsid w:val="00E273CF"/>
    <w:rsid w:val="00E27EEF"/>
    <w:rsid w:val="00E31E50"/>
    <w:rsid w:val="00E32BA9"/>
    <w:rsid w:val="00E351F2"/>
    <w:rsid w:val="00E3555D"/>
    <w:rsid w:val="00E36457"/>
    <w:rsid w:val="00E3728E"/>
    <w:rsid w:val="00E37C13"/>
    <w:rsid w:val="00E4066E"/>
    <w:rsid w:val="00E4153C"/>
    <w:rsid w:val="00E41DDC"/>
    <w:rsid w:val="00E42709"/>
    <w:rsid w:val="00E446CB"/>
    <w:rsid w:val="00E4638F"/>
    <w:rsid w:val="00E47970"/>
    <w:rsid w:val="00E50225"/>
    <w:rsid w:val="00E51E6F"/>
    <w:rsid w:val="00E52A47"/>
    <w:rsid w:val="00E566D6"/>
    <w:rsid w:val="00E57768"/>
    <w:rsid w:val="00E6002C"/>
    <w:rsid w:val="00E60FAF"/>
    <w:rsid w:val="00E6401F"/>
    <w:rsid w:val="00E6455F"/>
    <w:rsid w:val="00E64828"/>
    <w:rsid w:val="00E656BD"/>
    <w:rsid w:val="00E670B2"/>
    <w:rsid w:val="00E67DC8"/>
    <w:rsid w:val="00E67E32"/>
    <w:rsid w:val="00E70031"/>
    <w:rsid w:val="00E73664"/>
    <w:rsid w:val="00E73A57"/>
    <w:rsid w:val="00E778FF"/>
    <w:rsid w:val="00E77905"/>
    <w:rsid w:val="00E77D6D"/>
    <w:rsid w:val="00E80AC9"/>
    <w:rsid w:val="00E80EE6"/>
    <w:rsid w:val="00E81373"/>
    <w:rsid w:val="00E8158F"/>
    <w:rsid w:val="00E831F6"/>
    <w:rsid w:val="00E85D4C"/>
    <w:rsid w:val="00E86BCC"/>
    <w:rsid w:val="00E870C7"/>
    <w:rsid w:val="00E8747D"/>
    <w:rsid w:val="00E87617"/>
    <w:rsid w:val="00E90831"/>
    <w:rsid w:val="00E911CC"/>
    <w:rsid w:val="00E92E9A"/>
    <w:rsid w:val="00E9338D"/>
    <w:rsid w:val="00E94C31"/>
    <w:rsid w:val="00E95D42"/>
    <w:rsid w:val="00E9622B"/>
    <w:rsid w:val="00E97413"/>
    <w:rsid w:val="00EA0E4E"/>
    <w:rsid w:val="00EA0F64"/>
    <w:rsid w:val="00EA22F7"/>
    <w:rsid w:val="00EA2E7B"/>
    <w:rsid w:val="00EA6F6D"/>
    <w:rsid w:val="00EA77C6"/>
    <w:rsid w:val="00EB081B"/>
    <w:rsid w:val="00EB463E"/>
    <w:rsid w:val="00EB541D"/>
    <w:rsid w:val="00EB7E4E"/>
    <w:rsid w:val="00EC00A6"/>
    <w:rsid w:val="00EC08E2"/>
    <w:rsid w:val="00EC1107"/>
    <w:rsid w:val="00EC1A4A"/>
    <w:rsid w:val="00EC5607"/>
    <w:rsid w:val="00ED0373"/>
    <w:rsid w:val="00ED10EA"/>
    <w:rsid w:val="00ED1E6C"/>
    <w:rsid w:val="00ED5748"/>
    <w:rsid w:val="00ED67E2"/>
    <w:rsid w:val="00ED7233"/>
    <w:rsid w:val="00ED7E0B"/>
    <w:rsid w:val="00ED7F0C"/>
    <w:rsid w:val="00EE05A2"/>
    <w:rsid w:val="00EE0856"/>
    <w:rsid w:val="00EE5E9E"/>
    <w:rsid w:val="00EE64EC"/>
    <w:rsid w:val="00EE681C"/>
    <w:rsid w:val="00EE6E9E"/>
    <w:rsid w:val="00EE70BC"/>
    <w:rsid w:val="00EF2028"/>
    <w:rsid w:val="00EF2358"/>
    <w:rsid w:val="00EF4B0F"/>
    <w:rsid w:val="00EF4C5F"/>
    <w:rsid w:val="00EF661F"/>
    <w:rsid w:val="00EF6762"/>
    <w:rsid w:val="00EF7285"/>
    <w:rsid w:val="00EF7430"/>
    <w:rsid w:val="00EF7609"/>
    <w:rsid w:val="00EF7F29"/>
    <w:rsid w:val="00F01A35"/>
    <w:rsid w:val="00F01B2E"/>
    <w:rsid w:val="00F03FE0"/>
    <w:rsid w:val="00F04C61"/>
    <w:rsid w:val="00F0525C"/>
    <w:rsid w:val="00F05280"/>
    <w:rsid w:val="00F0530D"/>
    <w:rsid w:val="00F06B6B"/>
    <w:rsid w:val="00F07C1D"/>
    <w:rsid w:val="00F1037A"/>
    <w:rsid w:val="00F10F8B"/>
    <w:rsid w:val="00F13360"/>
    <w:rsid w:val="00F13382"/>
    <w:rsid w:val="00F20CFF"/>
    <w:rsid w:val="00F2235C"/>
    <w:rsid w:val="00F2244B"/>
    <w:rsid w:val="00F2347D"/>
    <w:rsid w:val="00F239C2"/>
    <w:rsid w:val="00F30DA6"/>
    <w:rsid w:val="00F3679B"/>
    <w:rsid w:val="00F370FF"/>
    <w:rsid w:val="00F3723E"/>
    <w:rsid w:val="00F42305"/>
    <w:rsid w:val="00F43326"/>
    <w:rsid w:val="00F442D5"/>
    <w:rsid w:val="00F45DF6"/>
    <w:rsid w:val="00F47691"/>
    <w:rsid w:val="00F507F9"/>
    <w:rsid w:val="00F51517"/>
    <w:rsid w:val="00F5247E"/>
    <w:rsid w:val="00F524C4"/>
    <w:rsid w:val="00F52530"/>
    <w:rsid w:val="00F5345E"/>
    <w:rsid w:val="00F53908"/>
    <w:rsid w:val="00F53FE1"/>
    <w:rsid w:val="00F54465"/>
    <w:rsid w:val="00F54B92"/>
    <w:rsid w:val="00F55CDC"/>
    <w:rsid w:val="00F5645E"/>
    <w:rsid w:val="00F56922"/>
    <w:rsid w:val="00F57544"/>
    <w:rsid w:val="00F60298"/>
    <w:rsid w:val="00F60AEC"/>
    <w:rsid w:val="00F6105A"/>
    <w:rsid w:val="00F6344A"/>
    <w:rsid w:val="00F63AD5"/>
    <w:rsid w:val="00F63BEB"/>
    <w:rsid w:val="00F64898"/>
    <w:rsid w:val="00F64D8B"/>
    <w:rsid w:val="00F654B5"/>
    <w:rsid w:val="00F66CE9"/>
    <w:rsid w:val="00F678CC"/>
    <w:rsid w:val="00F718B5"/>
    <w:rsid w:val="00F72203"/>
    <w:rsid w:val="00F72844"/>
    <w:rsid w:val="00F74430"/>
    <w:rsid w:val="00F74455"/>
    <w:rsid w:val="00F76993"/>
    <w:rsid w:val="00F7717A"/>
    <w:rsid w:val="00F80561"/>
    <w:rsid w:val="00F81095"/>
    <w:rsid w:val="00F81B46"/>
    <w:rsid w:val="00F83250"/>
    <w:rsid w:val="00F844C0"/>
    <w:rsid w:val="00F86F4A"/>
    <w:rsid w:val="00F90433"/>
    <w:rsid w:val="00F90763"/>
    <w:rsid w:val="00F91844"/>
    <w:rsid w:val="00F923CB"/>
    <w:rsid w:val="00F93AC2"/>
    <w:rsid w:val="00F9521B"/>
    <w:rsid w:val="00F952BA"/>
    <w:rsid w:val="00F96741"/>
    <w:rsid w:val="00F97B4D"/>
    <w:rsid w:val="00FA1048"/>
    <w:rsid w:val="00FA1571"/>
    <w:rsid w:val="00FA35BA"/>
    <w:rsid w:val="00FA51D9"/>
    <w:rsid w:val="00FA6DCF"/>
    <w:rsid w:val="00FA7ABF"/>
    <w:rsid w:val="00FA7B11"/>
    <w:rsid w:val="00FB0A2B"/>
    <w:rsid w:val="00FB2021"/>
    <w:rsid w:val="00FB28F8"/>
    <w:rsid w:val="00FB3291"/>
    <w:rsid w:val="00FB4D40"/>
    <w:rsid w:val="00FB5CBC"/>
    <w:rsid w:val="00FB6A49"/>
    <w:rsid w:val="00FC15DF"/>
    <w:rsid w:val="00FC2E8C"/>
    <w:rsid w:val="00FC4D94"/>
    <w:rsid w:val="00FC5FDC"/>
    <w:rsid w:val="00FC6555"/>
    <w:rsid w:val="00FD1043"/>
    <w:rsid w:val="00FD239E"/>
    <w:rsid w:val="00FD2C4D"/>
    <w:rsid w:val="00FD472D"/>
    <w:rsid w:val="00FD5600"/>
    <w:rsid w:val="00FD5E32"/>
    <w:rsid w:val="00FD60AD"/>
    <w:rsid w:val="00FD635C"/>
    <w:rsid w:val="00FD6753"/>
    <w:rsid w:val="00FD6C10"/>
    <w:rsid w:val="00FD6E67"/>
    <w:rsid w:val="00FD76B7"/>
    <w:rsid w:val="00FD7ADF"/>
    <w:rsid w:val="00FE0848"/>
    <w:rsid w:val="00FE09E8"/>
    <w:rsid w:val="00FE14B8"/>
    <w:rsid w:val="00FE176D"/>
    <w:rsid w:val="00FE1815"/>
    <w:rsid w:val="00FE5298"/>
    <w:rsid w:val="00FE59F8"/>
    <w:rsid w:val="00FE5AFD"/>
    <w:rsid w:val="00FE5EFE"/>
    <w:rsid w:val="00FE632C"/>
    <w:rsid w:val="00FE7228"/>
    <w:rsid w:val="00FE7F7C"/>
    <w:rsid w:val="00FF102E"/>
    <w:rsid w:val="00FF1895"/>
    <w:rsid w:val="00FF2DDF"/>
    <w:rsid w:val="00FF42DB"/>
    <w:rsid w:val="00FF5D3B"/>
    <w:rsid w:val="00FF5E66"/>
    <w:rsid w:val="00FF6D11"/>
    <w:rsid w:val="00FF70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172072"/>
  <w15:docId w15:val="{A8FAAEC7-93C7-401F-8389-C2D024867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AF7797"/>
  </w:style>
  <w:style w:type="paragraph" w:styleId="10">
    <w:name w:val="heading 1"/>
    <w:aliases w:val="Заголовки диплома"/>
    <w:basedOn w:val="a1"/>
    <w:next w:val="a1"/>
    <w:link w:val="11"/>
    <w:uiPriority w:val="9"/>
    <w:qFormat/>
    <w:rsid w:val="00FE14B8"/>
    <w:pPr>
      <w:keepNext/>
      <w:ind w:firstLine="567"/>
      <w:jc w:val="center"/>
      <w:outlineLvl w:val="0"/>
    </w:pPr>
    <w:rPr>
      <w:rFonts w:ascii="GOST type B" w:hAnsi="GOST type B"/>
      <w:i/>
      <w:sz w:val="36"/>
    </w:rPr>
  </w:style>
  <w:style w:type="paragraph" w:styleId="20">
    <w:name w:val="heading 2"/>
    <w:basedOn w:val="a1"/>
    <w:next w:val="a1"/>
    <w:link w:val="21"/>
    <w:uiPriority w:val="9"/>
    <w:qFormat/>
    <w:rsid w:val="00FE14B8"/>
    <w:pPr>
      <w:keepNext/>
      <w:ind w:firstLine="567"/>
      <w:jc w:val="center"/>
      <w:outlineLvl w:val="1"/>
    </w:pPr>
    <w:rPr>
      <w:rFonts w:ascii="GOST type B" w:hAnsi="GOST type B"/>
      <w:i/>
      <w:sz w:val="32"/>
    </w:rPr>
  </w:style>
  <w:style w:type="paragraph" w:styleId="3">
    <w:name w:val="heading 3"/>
    <w:basedOn w:val="a1"/>
    <w:next w:val="a1"/>
    <w:link w:val="30"/>
    <w:uiPriority w:val="9"/>
    <w:qFormat/>
    <w:rsid w:val="00FE14B8"/>
    <w:pPr>
      <w:keepNext/>
      <w:spacing w:line="360" w:lineRule="exact"/>
      <w:ind w:firstLine="720"/>
      <w:jc w:val="both"/>
      <w:outlineLvl w:val="2"/>
    </w:pPr>
    <w:rPr>
      <w:sz w:val="29"/>
    </w:rPr>
  </w:style>
  <w:style w:type="paragraph" w:styleId="4">
    <w:name w:val="heading 4"/>
    <w:basedOn w:val="a1"/>
    <w:next w:val="a1"/>
    <w:link w:val="40"/>
    <w:uiPriority w:val="9"/>
    <w:qFormat/>
    <w:rsid w:val="00FE14B8"/>
    <w:pPr>
      <w:keepNext/>
      <w:spacing w:line="380" w:lineRule="exact"/>
      <w:jc w:val="center"/>
      <w:outlineLvl w:val="3"/>
    </w:pPr>
    <w:rPr>
      <w:b/>
      <w:sz w:val="29"/>
    </w:rPr>
  </w:style>
  <w:style w:type="paragraph" w:styleId="5">
    <w:name w:val="heading 5"/>
    <w:basedOn w:val="a1"/>
    <w:next w:val="a1"/>
    <w:link w:val="50"/>
    <w:uiPriority w:val="9"/>
    <w:qFormat/>
    <w:rsid w:val="00470EFF"/>
    <w:pPr>
      <w:keepNext/>
      <w:spacing w:line="380" w:lineRule="exact"/>
      <w:jc w:val="center"/>
      <w:outlineLvl w:val="4"/>
    </w:pPr>
    <w:rPr>
      <w:rFonts w:ascii="GOST type B" w:hAnsi="GOST type B"/>
      <w:b/>
      <w:i/>
      <w:sz w:val="28"/>
    </w:rPr>
  </w:style>
  <w:style w:type="paragraph" w:styleId="6">
    <w:name w:val="heading 6"/>
    <w:basedOn w:val="a1"/>
    <w:next w:val="a1"/>
    <w:link w:val="60"/>
    <w:qFormat/>
    <w:rsid w:val="00FE14B8"/>
    <w:pPr>
      <w:keepNext/>
      <w:spacing w:line="380" w:lineRule="exact"/>
      <w:ind w:firstLine="720"/>
      <w:jc w:val="center"/>
      <w:outlineLvl w:val="5"/>
    </w:pPr>
    <w:rPr>
      <w:sz w:val="29"/>
    </w:rPr>
  </w:style>
  <w:style w:type="paragraph" w:styleId="7">
    <w:name w:val="heading 7"/>
    <w:basedOn w:val="a1"/>
    <w:next w:val="a1"/>
    <w:link w:val="70"/>
    <w:qFormat/>
    <w:rsid w:val="00FE14B8"/>
    <w:pPr>
      <w:keepNext/>
      <w:spacing w:line="380" w:lineRule="exact"/>
      <w:ind w:firstLine="720"/>
      <w:jc w:val="both"/>
      <w:outlineLvl w:val="6"/>
    </w:pPr>
    <w:rPr>
      <w:sz w:val="29"/>
    </w:rPr>
  </w:style>
  <w:style w:type="paragraph" w:styleId="8">
    <w:name w:val="heading 8"/>
    <w:basedOn w:val="a1"/>
    <w:next w:val="a1"/>
    <w:link w:val="80"/>
    <w:qFormat/>
    <w:rsid w:val="00FE14B8"/>
    <w:pPr>
      <w:keepNext/>
      <w:jc w:val="center"/>
      <w:outlineLvl w:val="7"/>
    </w:pPr>
    <w:rPr>
      <w:b/>
      <w:sz w:val="72"/>
    </w:rPr>
  </w:style>
  <w:style w:type="paragraph" w:styleId="9">
    <w:name w:val="heading 9"/>
    <w:basedOn w:val="a1"/>
    <w:next w:val="a1"/>
    <w:link w:val="90"/>
    <w:qFormat/>
    <w:rsid w:val="00FE14B8"/>
    <w:pPr>
      <w:keepNext/>
      <w:ind w:left="170" w:right="170"/>
      <w:jc w:val="center"/>
      <w:outlineLvl w:val="8"/>
    </w:pPr>
    <w:rPr>
      <w:b/>
      <w:sz w:val="29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rsid w:val="00FE14B8"/>
    <w:pPr>
      <w:tabs>
        <w:tab w:val="center" w:pos="4153"/>
        <w:tab w:val="right" w:pos="8306"/>
      </w:tabs>
    </w:pPr>
  </w:style>
  <w:style w:type="paragraph" w:styleId="a7">
    <w:name w:val="footer"/>
    <w:basedOn w:val="a1"/>
    <w:link w:val="a8"/>
    <w:uiPriority w:val="99"/>
    <w:rsid w:val="00FE14B8"/>
    <w:pPr>
      <w:tabs>
        <w:tab w:val="center" w:pos="4153"/>
        <w:tab w:val="right" w:pos="8306"/>
      </w:tabs>
    </w:pPr>
  </w:style>
  <w:style w:type="paragraph" w:styleId="a9">
    <w:name w:val="Title"/>
    <w:basedOn w:val="a1"/>
    <w:link w:val="aa"/>
    <w:qFormat/>
    <w:rsid w:val="00FE14B8"/>
    <w:pPr>
      <w:jc w:val="center"/>
    </w:pPr>
    <w:rPr>
      <w:sz w:val="28"/>
    </w:rPr>
  </w:style>
  <w:style w:type="paragraph" w:styleId="31">
    <w:name w:val="toc 3"/>
    <w:basedOn w:val="a1"/>
    <w:next w:val="a1"/>
    <w:autoRedefine/>
    <w:uiPriority w:val="39"/>
    <w:qFormat/>
    <w:rsid w:val="00FE14B8"/>
    <w:pPr>
      <w:ind w:left="400"/>
    </w:pPr>
  </w:style>
  <w:style w:type="paragraph" w:styleId="22">
    <w:name w:val="Body Text Indent 2"/>
    <w:basedOn w:val="a1"/>
    <w:link w:val="23"/>
    <w:uiPriority w:val="99"/>
    <w:rsid w:val="00FE14B8"/>
    <w:pPr>
      <w:spacing w:line="360" w:lineRule="exact"/>
      <w:ind w:firstLine="720"/>
      <w:jc w:val="both"/>
    </w:pPr>
    <w:rPr>
      <w:sz w:val="29"/>
    </w:rPr>
  </w:style>
  <w:style w:type="paragraph" w:styleId="ab">
    <w:name w:val="Body Text Indent"/>
    <w:basedOn w:val="a1"/>
    <w:link w:val="ac"/>
    <w:rsid w:val="00FE14B8"/>
    <w:pPr>
      <w:ind w:firstLine="720"/>
      <w:jc w:val="both"/>
    </w:pPr>
    <w:rPr>
      <w:sz w:val="28"/>
    </w:rPr>
  </w:style>
  <w:style w:type="paragraph" w:styleId="ad">
    <w:name w:val="Body Text"/>
    <w:basedOn w:val="a1"/>
    <w:link w:val="ae"/>
    <w:uiPriority w:val="99"/>
    <w:qFormat/>
    <w:rsid w:val="00FE14B8"/>
    <w:pPr>
      <w:ind w:firstLine="567"/>
      <w:jc w:val="both"/>
    </w:pPr>
    <w:rPr>
      <w:rFonts w:ascii="GOST type B" w:hAnsi="GOST type B"/>
      <w:i/>
      <w:sz w:val="28"/>
    </w:rPr>
  </w:style>
  <w:style w:type="paragraph" w:styleId="af">
    <w:name w:val="caption"/>
    <w:basedOn w:val="a1"/>
    <w:next w:val="a1"/>
    <w:qFormat/>
    <w:rsid w:val="00FE14B8"/>
    <w:pPr>
      <w:jc w:val="both"/>
    </w:pPr>
    <w:rPr>
      <w:sz w:val="29"/>
    </w:rPr>
  </w:style>
  <w:style w:type="paragraph" w:styleId="12">
    <w:name w:val="toc 1"/>
    <w:basedOn w:val="a1"/>
    <w:next w:val="a1"/>
    <w:autoRedefine/>
    <w:uiPriority w:val="39"/>
    <w:qFormat/>
    <w:rsid w:val="00FE14B8"/>
    <w:pPr>
      <w:ind w:firstLine="567"/>
    </w:pPr>
    <w:rPr>
      <w:rFonts w:ascii="GOST type B" w:hAnsi="GOST type B"/>
      <w:i/>
      <w:sz w:val="28"/>
    </w:rPr>
  </w:style>
  <w:style w:type="paragraph" w:styleId="24">
    <w:name w:val="toc 2"/>
    <w:basedOn w:val="a1"/>
    <w:next w:val="a1"/>
    <w:autoRedefine/>
    <w:uiPriority w:val="39"/>
    <w:qFormat/>
    <w:rsid w:val="00FE14B8"/>
    <w:pPr>
      <w:ind w:left="198" w:firstLine="567"/>
    </w:pPr>
    <w:rPr>
      <w:rFonts w:ascii="GOST type B" w:hAnsi="GOST type B"/>
      <w:i/>
      <w:sz w:val="28"/>
    </w:rPr>
  </w:style>
  <w:style w:type="paragraph" w:styleId="41">
    <w:name w:val="toc 4"/>
    <w:basedOn w:val="a1"/>
    <w:next w:val="a1"/>
    <w:autoRedefine/>
    <w:rsid w:val="00224611"/>
    <w:pPr>
      <w:tabs>
        <w:tab w:val="right" w:leader="dot" w:pos="9458"/>
      </w:tabs>
      <w:ind w:left="426"/>
      <w:jc w:val="both"/>
    </w:pPr>
  </w:style>
  <w:style w:type="paragraph" w:styleId="51">
    <w:name w:val="toc 5"/>
    <w:basedOn w:val="a1"/>
    <w:next w:val="a1"/>
    <w:autoRedefine/>
    <w:rsid w:val="00467316"/>
    <w:pPr>
      <w:tabs>
        <w:tab w:val="right" w:leader="dot" w:pos="9458"/>
      </w:tabs>
      <w:ind w:firstLine="709"/>
      <w:jc w:val="center"/>
    </w:pPr>
    <w:rPr>
      <w:rFonts w:ascii="GOST type B" w:hAnsi="GOST type B"/>
      <w:i/>
      <w:noProof/>
      <w:sz w:val="32"/>
      <w:szCs w:val="29"/>
    </w:rPr>
  </w:style>
  <w:style w:type="paragraph" w:styleId="61">
    <w:name w:val="toc 6"/>
    <w:basedOn w:val="a1"/>
    <w:next w:val="a1"/>
    <w:autoRedefine/>
    <w:rsid w:val="00FE14B8"/>
    <w:pPr>
      <w:ind w:left="1000"/>
    </w:pPr>
  </w:style>
  <w:style w:type="paragraph" w:styleId="71">
    <w:name w:val="toc 7"/>
    <w:basedOn w:val="a1"/>
    <w:next w:val="a1"/>
    <w:autoRedefine/>
    <w:rsid w:val="00FE14B8"/>
    <w:pPr>
      <w:ind w:left="1200"/>
    </w:pPr>
  </w:style>
  <w:style w:type="paragraph" w:styleId="81">
    <w:name w:val="toc 8"/>
    <w:basedOn w:val="a1"/>
    <w:next w:val="a1"/>
    <w:autoRedefine/>
    <w:rsid w:val="00FE14B8"/>
    <w:pPr>
      <w:ind w:left="1400"/>
    </w:pPr>
  </w:style>
  <w:style w:type="paragraph" w:styleId="91">
    <w:name w:val="toc 9"/>
    <w:basedOn w:val="a1"/>
    <w:next w:val="a1"/>
    <w:autoRedefine/>
    <w:rsid w:val="00FE14B8"/>
    <w:pPr>
      <w:ind w:left="1600"/>
    </w:pPr>
  </w:style>
  <w:style w:type="character" w:styleId="af0">
    <w:name w:val="Hyperlink"/>
    <w:uiPriority w:val="99"/>
    <w:rsid w:val="00FE14B8"/>
    <w:rPr>
      <w:color w:val="0000FF"/>
      <w:u w:val="single"/>
    </w:rPr>
  </w:style>
  <w:style w:type="paragraph" w:styleId="32">
    <w:name w:val="Body Text Indent 3"/>
    <w:basedOn w:val="a1"/>
    <w:link w:val="33"/>
    <w:uiPriority w:val="99"/>
    <w:rsid w:val="00FE14B8"/>
    <w:pPr>
      <w:ind w:firstLine="567"/>
      <w:jc w:val="both"/>
    </w:pPr>
    <w:rPr>
      <w:rFonts w:ascii="GOST type B" w:hAnsi="GOST type B"/>
      <w:i/>
      <w:iCs/>
      <w:sz w:val="28"/>
    </w:rPr>
  </w:style>
  <w:style w:type="character" w:styleId="af1">
    <w:name w:val="annotation reference"/>
    <w:uiPriority w:val="99"/>
    <w:semiHidden/>
    <w:rsid w:val="00FE14B8"/>
    <w:rPr>
      <w:sz w:val="16"/>
      <w:szCs w:val="16"/>
    </w:rPr>
  </w:style>
  <w:style w:type="paragraph" w:styleId="af2">
    <w:name w:val="annotation text"/>
    <w:basedOn w:val="a1"/>
    <w:link w:val="af3"/>
    <w:uiPriority w:val="99"/>
    <w:semiHidden/>
    <w:rsid w:val="00FE14B8"/>
  </w:style>
  <w:style w:type="character" w:styleId="af4">
    <w:name w:val="FollowedHyperlink"/>
    <w:uiPriority w:val="99"/>
    <w:rsid w:val="00FE14B8"/>
    <w:rPr>
      <w:color w:val="800080"/>
      <w:u w:val="single"/>
    </w:rPr>
  </w:style>
  <w:style w:type="paragraph" w:styleId="25">
    <w:name w:val="Body Text 2"/>
    <w:basedOn w:val="a1"/>
    <w:link w:val="26"/>
    <w:uiPriority w:val="99"/>
    <w:rsid w:val="00FE14B8"/>
    <w:pPr>
      <w:spacing w:before="280" w:line="220" w:lineRule="auto"/>
      <w:ind w:right="400"/>
      <w:jc w:val="center"/>
    </w:pPr>
    <w:rPr>
      <w:b/>
      <w:bCs/>
      <w:sz w:val="24"/>
      <w:szCs w:val="24"/>
    </w:rPr>
  </w:style>
  <w:style w:type="paragraph" w:customStyle="1" w:styleId="FR1">
    <w:name w:val="FR1"/>
    <w:rsid w:val="00FE14B8"/>
    <w:pPr>
      <w:widowControl w:val="0"/>
      <w:autoSpaceDE w:val="0"/>
      <w:autoSpaceDN w:val="0"/>
      <w:adjustRightInd w:val="0"/>
      <w:ind w:left="2840"/>
    </w:pPr>
    <w:rPr>
      <w:rFonts w:ascii="Arial" w:hAnsi="Arial" w:cs="Arial"/>
      <w:sz w:val="24"/>
      <w:szCs w:val="24"/>
      <w:lang w:val="en-US"/>
    </w:rPr>
  </w:style>
  <w:style w:type="paragraph" w:customStyle="1" w:styleId="16">
    <w:name w:val="Обычный + 16 пт"/>
    <w:aliases w:val="полужирный,не курсив"/>
    <w:basedOn w:val="a1"/>
    <w:rsid w:val="00FE14B8"/>
    <w:pPr>
      <w:numPr>
        <w:numId w:val="1"/>
      </w:numPr>
    </w:pPr>
    <w:rPr>
      <w:rFonts w:ascii="GOST type A" w:hAnsi="GOST type A"/>
      <w:b/>
      <w:sz w:val="32"/>
      <w:szCs w:val="32"/>
    </w:rPr>
  </w:style>
  <w:style w:type="paragraph" w:styleId="34">
    <w:name w:val="Body Text 3"/>
    <w:basedOn w:val="a1"/>
    <w:link w:val="35"/>
    <w:rsid w:val="00FE14B8"/>
    <w:pPr>
      <w:jc w:val="center"/>
      <w:outlineLvl w:val="0"/>
    </w:pPr>
    <w:rPr>
      <w:rFonts w:eastAsia="SimSun"/>
      <w:i/>
      <w:sz w:val="36"/>
      <w:szCs w:val="24"/>
    </w:rPr>
  </w:style>
  <w:style w:type="paragraph" w:customStyle="1" w:styleId="af5">
    <w:name w:val="Основной текст курсовика"/>
    <w:basedOn w:val="af6"/>
    <w:rsid w:val="00FE14B8"/>
    <w:pPr>
      <w:ind w:left="284" w:firstLine="283"/>
    </w:pPr>
    <w:rPr>
      <w:rFonts w:ascii="ISOCPEUR" w:eastAsia="SimSun" w:hAnsi="ISOCPEUR"/>
      <w:i/>
      <w:iCs/>
      <w:sz w:val="28"/>
    </w:rPr>
  </w:style>
  <w:style w:type="paragraph" w:styleId="af6">
    <w:name w:val="Plain Text"/>
    <w:basedOn w:val="a1"/>
    <w:link w:val="af7"/>
    <w:rsid w:val="00FE14B8"/>
    <w:rPr>
      <w:rFonts w:ascii="Courier New" w:hAnsi="Courier New"/>
    </w:rPr>
  </w:style>
  <w:style w:type="paragraph" w:customStyle="1" w:styleId="af8">
    <w:name w:val="Заголовок курсовика"/>
    <w:basedOn w:val="af6"/>
    <w:rsid w:val="00FE14B8"/>
    <w:pPr>
      <w:tabs>
        <w:tab w:val="left" w:pos="284"/>
      </w:tabs>
      <w:spacing w:line="360" w:lineRule="auto"/>
      <w:jc w:val="center"/>
    </w:pPr>
    <w:rPr>
      <w:rFonts w:ascii="ISOCPEUR" w:eastAsia="MS Mincho" w:hAnsi="ISOCPEUR"/>
      <w:b/>
      <w:bCs/>
      <w:i/>
      <w:sz w:val="28"/>
    </w:rPr>
  </w:style>
  <w:style w:type="paragraph" w:styleId="af9">
    <w:name w:val="Block Text"/>
    <w:basedOn w:val="a1"/>
    <w:rsid w:val="00FE14B8"/>
    <w:pPr>
      <w:ind w:left="1134" w:right="849"/>
      <w:jc w:val="center"/>
    </w:pPr>
    <w:rPr>
      <w:b/>
      <w:i/>
      <w:sz w:val="28"/>
      <w:szCs w:val="32"/>
    </w:rPr>
  </w:style>
  <w:style w:type="paragraph" w:styleId="13">
    <w:name w:val="index 1"/>
    <w:basedOn w:val="a1"/>
    <w:next w:val="a1"/>
    <w:autoRedefine/>
    <w:semiHidden/>
    <w:rsid w:val="00FE14B8"/>
    <w:pPr>
      <w:ind w:left="200" w:hanging="200"/>
    </w:pPr>
  </w:style>
  <w:style w:type="paragraph" w:styleId="27">
    <w:name w:val="index 2"/>
    <w:basedOn w:val="a1"/>
    <w:next w:val="a1"/>
    <w:autoRedefine/>
    <w:semiHidden/>
    <w:rsid w:val="00FE14B8"/>
    <w:pPr>
      <w:ind w:left="400" w:hanging="200"/>
    </w:pPr>
  </w:style>
  <w:style w:type="paragraph" w:styleId="36">
    <w:name w:val="index 3"/>
    <w:basedOn w:val="a1"/>
    <w:next w:val="a1"/>
    <w:autoRedefine/>
    <w:semiHidden/>
    <w:rsid w:val="00FE14B8"/>
    <w:pPr>
      <w:ind w:left="600" w:hanging="200"/>
    </w:pPr>
  </w:style>
  <w:style w:type="paragraph" w:styleId="42">
    <w:name w:val="index 4"/>
    <w:basedOn w:val="a1"/>
    <w:next w:val="a1"/>
    <w:autoRedefine/>
    <w:semiHidden/>
    <w:rsid w:val="00FE14B8"/>
    <w:pPr>
      <w:ind w:left="800" w:hanging="200"/>
    </w:pPr>
  </w:style>
  <w:style w:type="paragraph" w:styleId="52">
    <w:name w:val="index 5"/>
    <w:basedOn w:val="a1"/>
    <w:next w:val="a1"/>
    <w:autoRedefine/>
    <w:semiHidden/>
    <w:rsid w:val="00FE14B8"/>
    <w:pPr>
      <w:ind w:left="1000" w:hanging="200"/>
    </w:pPr>
  </w:style>
  <w:style w:type="paragraph" w:styleId="62">
    <w:name w:val="index 6"/>
    <w:basedOn w:val="a1"/>
    <w:next w:val="a1"/>
    <w:autoRedefine/>
    <w:semiHidden/>
    <w:rsid w:val="00FE14B8"/>
    <w:pPr>
      <w:ind w:left="1200" w:hanging="200"/>
    </w:pPr>
  </w:style>
  <w:style w:type="paragraph" w:styleId="72">
    <w:name w:val="index 7"/>
    <w:basedOn w:val="a1"/>
    <w:next w:val="a1"/>
    <w:autoRedefine/>
    <w:semiHidden/>
    <w:rsid w:val="00FE14B8"/>
    <w:pPr>
      <w:ind w:left="1400" w:hanging="200"/>
    </w:pPr>
  </w:style>
  <w:style w:type="paragraph" w:styleId="82">
    <w:name w:val="index 8"/>
    <w:basedOn w:val="a1"/>
    <w:next w:val="a1"/>
    <w:autoRedefine/>
    <w:semiHidden/>
    <w:rsid w:val="00FE14B8"/>
    <w:pPr>
      <w:ind w:left="1600" w:hanging="200"/>
    </w:pPr>
  </w:style>
  <w:style w:type="paragraph" w:styleId="92">
    <w:name w:val="index 9"/>
    <w:basedOn w:val="a1"/>
    <w:next w:val="a1"/>
    <w:autoRedefine/>
    <w:semiHidden/>
    <w:rsid w:val="00FE14B8"/>
    <w:pPr>
      <w:ind w:left="1800" w:hanging="200"/>
    </w:pPr>
  </w:style>
  <w:style w:type="paragraph" w:styleId="afa">
    <w:name w:val="index heading"/>
    <w:basedOn w:val="a1"/>
    <w:next w:val="13"/>
    <w:semiHidden/>
    <w:rsid w:val="00FE14B8"/>
  </w:style>
  <w:style w:type="character" w:styleId="afb">
    <w:name w:val="page number"/>
    <w:basedOn w:val="a2"/>
    <w:rsid w:val="00FE14B8"/>
  </w:style>
  <w:style w:type="paragraph" w:customStyle="1" w:styleId="afc">
    <w:name w:val="Чертежный"/>
    <w:link w:val="afd"/>
    <w:rsid w:val="00FE14B8"/>
    <w:pPr>
      <w:jc w:val="both"/>
    </w:pPr>
    <w:rPr>
      <w:rFonts w:ascii="ISOCPEUR" w:hAnsi="ISOCPEUR"/>
      <w:i/>
      <w:sz w:val="28"/>
      <w:lang w:val="uk-UA"/>
    </w:rPr>
  </w:style>
  <w:style w:type="paragraph" w:customStyle="1" w:styleId="afe">
    <w:name w:val="ОБЫЧНЫЙ"/>
    <w:basedOn w:val="a1"/>
    <w:link w:val="14"/>
    <w:rsid w:val="00FE14B8"/>
    <w:pPr>
      <w:spacing w:line="360" w:lineRule="auto"/>
      <w:jc w:val="both"/>
    </w:pPr>
    <w:rPr>
      <w:rFonts w:ascii="Arial" w:hAnsi="Arial"/>
      <w:i/>
      <w:sz w:val="28"/>
      <w:szCs w:val="28"/>
    </w:rPr>
  </w:style>
  <w:style w:type="character" w:customStyle="1" w:styleId="aff">
    <w:name w:val="Разреженный"/>
    <w:rsid w:val="00FE14B8"/>
    <w:rPr>
      <w:noProof w:val="0"/>
      <w:spacing w:val="40"/>
      <w:position w:val="0"/>
      <w:lang w:val="ru-RU"/>
    </w:rPr>
  </w:style>
  <w:style w:type="paragraph" w:styleId="aff0">
    <w:name w:val="Subtitle"/>
    <w:basedOn w:val="a1"/>
    <w:link w:val="aff1"/>
    <w:qFormat/>
    <w:rsid w:val="00FE14B8"/>
    <w:pPr>
      <w:jc w:val="center"/>
    </w:pPr>
    <w:rPr>
      <w:sz w:val="28"/>
      <w:szCs w:val="28"/>
    </w:rPr>
  </w:style>
  <w:style w:type="paragraph" w:customStyle="1" w:styleId="aff2">
    <w:name w:val="ОБЫЧНЫЙ Знак"/>
    <w:basedOn w:val="a1"/>
    <w:link w:val="aff3"/>
    <w:rsid w:val="00FE14B8"/>
    <w:pPr>
      <w:spacing w:line="360" w:lineRule="auto"/>
      <w:ind w:firstLine="567"/>
      <w:jc w:val="both"/>
    </w:pPr>
    <w:rPr>
      <w:rFonts w:ascii="Arial" w:hAnsi="Arial"/>
      <w:i/>
      <w:sz w:val="28"/>
      <w:szCs w:val="28"/>
    </w:rPr>
  </w:style>
  <w:style w:type="paragraph" w:customStyle="1" w:styleId="a">
    <w:name w:val="Стиль списка"/>
    <w:basedOn w:val="ab"/>
    <w:rsid w:val="00FE14B8"/>
    <w:pPr>
      <w:numPr>
        <w:numId w:val="2"/>
      </w:numPr>
      <w:tabs>
        <w:tab w:val="clear" w:pos="1266"/>
        <w:tab w:val="num" w:pos="546"/>
      </w:tabs>
      <w:ind w:left="0" w:firstLine="546"/>
    </w:pPr>
    <w:rPr>
      <w:sz w:val="20"/>
      <w:szCs w:val="19"/>
      <w:lang w:val="en-US"/>
    </w:rPr>
  </w:style>
  <w:style w:type="paragraph" w:customStyle="1" w:styleId="aff4">
    <w:name w:val="ЗАГОЛОВОК"/>
    <w:basedOn w:val="10"/>
    <w:next w:val="aff2"/>
    <w:link w:val="aff5"/>
    <w:rsid w:val="00FE14B8"/>
    <w:pPr>
      <w:spacing w:before="240" w:after="60" w:line="360" w:lineRule="auto"/>
      <w:ind w:firstLine="0"/>
    </w:pPr>
    <w:rPr>
      <w:rFonts w:ascii="Arial" w:hAnsi="Arial"/>
      <w:bCs/>
      <w:iCs/>
      <w:kern w:val="32"/>
      <w:sz w:val="32"/>
      <w:szCs w:val="32"/>
    </w:rPr>
  </w:style>
  <w:style w:type="paragraph" w:customStyle="1" w:styleId="1">
    <w:name w:val="Стиль1"/>
    <w:basedOn w:val="a1"/>
    <w:link w:val="15"/>
    <w:qFormat/>
    <w:rsid w:val="00FE14B8"/>
    <w:pPr>
      <w:numPr>
        <w:numId w:val="3"/>
      </w:numPr>
      <w:tabs>
        <w:tab w:val="left" w:pos="851"/>
      </w:tabs>
      <w:spacing w:line="480" w:lineRule="auto"/>
    </w:pPr>
    <w:rPr>
      <w:rFonts w:ascii="Courier" w:eastAsia="SimSun" w:hAnsi="Courier"/>
      <w:caps/>
      <w:sz w:val="42"/>
      <w:szCs w:val="24"/>
    </w:rPr>
  </w:style>
  <w:style w:type="paragraph" w:customStyle="1" w:styleId="2">
    <w:name w:val="Стиль2"/>
    <w:basedOn w:val="1"/>
    <w:rsid w:val="00FE14B8"/>
    <w:pPr>
      <w:numPr>
        <w:numId w:val="4"/>
      </w:numPr>
      <w:tabs>
        <w:tab w:val="clear" w:pos="1287"/>
        <w:tab w:val="num" w:pos="900"/>
      </w:tabs>
      <w:ind w:left="900" w:hanging="360"/>
    </w:pPr>
    <w:rPr>
      <w:caps w:val="0"/>
      <w:sz w:val="28"/>
    </w:rPr>
  </w:style>
  <w:style w:type="paragraph" w:customStyle="1" w:styleId="37">
    <w:name w:val="Стиль3"/>
    <w:basedOn w:val="2"/>
    <w:rsid w:val="00FE14B8"/>
    <w:pPr>
      <w:numPr>
        <w:numId w:val="0"/>
      </w:numPr>
      <w:tabs>
        <w:tab w:val="clear" w:pos="851"/>
        <w:tab w:val="left" w:pos="1276"/>
      </w:tabs>
    </w:pPr>
    <w:rPr>
      <w:caps/>
      <w:sz w:val="32"/>
    </w:rPr>
  </w:style>
  <w:style w:type="paragraph" w:customStyle="1" w:styleId="tx">
    <w:name w:val="tx"/>
    <w:basedOn w:val="a1"/>
    <w:rsid w:val="00FE14B8"/>
    <w:pPr>
      <w:spacing w:before="100" w:beforeAutospacing="1" w:after="100" w:afterAutospacing="1"/>
    </w:pPr>
    <w:rPr>
      <w:sz w:val="24"/>
      <w:szCs w:val="24"/>
    </w:rPr>
  </w:style>
  <w:style w:type="paragraph" w:customStyle="1" w:styleId="aff6">
    <w:name w:val="Рисунок курсовика (кур)"/>
    <w:basedOn w:val="a1"/>
    <w:rsid w:val="00FE14B8"/>
    <w:pPr>
      <w:jc w:val="center"/>
    </w:pPr>
    <w:rPr>
      <w:rFonts w:ascii="ISOCPEUR" w:eastAsia="SimSun" w:hAnsi="ISOCPEUR"/>
      <w:i/>
      <w:sz w:val="24"/>
      <w:szCs w:val="24"/>
    </w:rPr>
  </w:style>
  <w:style w:type="paragraph" w:customStyle="1" w:styleId="full">
    <w:name w:val="Основной текст курсовика (full)"/>
    <w:basedOn w:val="a1"/>
    <w:rsid w:val="00FE14B8"/>
    <w:pPr>
      <w:ind w:left="284" w:right="282" w:firstLine="567"/>
      <w:jc w:val="both"/>
    </w:pPr>
    <w:rPr>
      <w:rFonts w:ascii="ISOCPEUR" w:eastAsia="SimSun" w:hAnsi="ISOCPEUR" w:cs="Courier New"/>
      <w:i/>
      <w:iCs/>
      <w:sz w:val="28"/>
    </w:rPr>
  </w:style>
  <w:style w:type="paragraph" w:customStyle="1" w:styleId="aff7">
    <w:name w:val="весь текст"/>
    <w:basedOn w:val="a1"/>
    <w:rsid w:val="00FE14B8"/>
    <w:pPr>
      <w:autoSpaceDE w:val="0"/>
      <w:autoSpaceDN w:val="0"/>
      <w:ind w:firstLine="567"/>
      <w:jc w:val="both"/>
    </w:pPr>
    <w:rPr>
      <w:rFonts w:cs="Arial"/>
      <w:kern w:val="28"/>
    </w:rPr>
  </w:style>
  <w:style w:type="paragraph" w:customStyle="1" w:styleId="FR2">
    <w:name w:val="FR2"/>
    <w:rsid w:val="00FE14B8"/>
    <w:pPr>
      <w:widowControl w:val="0"/>
      <w:autoSpaceDE w:val="0"/>
      <w:autoSpaceDN w:val="0"/>
      <w:adjustRightInd w:val="0"/>
      <w:ind w:left="3040"/>
    </w:pPr>
    <w:rPr>
      <w:b/>
      <w:bCs/>
      <w:sz w:val="12"/>
      <w:szCs w:val="12"/>
      <w:lang w:val="en-US"/>
    </w:rPr>
  </w:style>
  <w:style w:type="paragraph" w:customStyle="1" w:styleId="aff8">
    <w:name w:val="основной текст"/>
    <w:basedOn w:val="a1"/>
    <w:rsid w:val="00FE14B8"/>
    <w:pPr>
      <w:ind w:firstLine="567"/>
      <w:jc w:val="both"/>
    </w:pPr>
    <w:rPr>
      <w:rFonts w:eastAsia="SimSun"/>
      <w:sz w:val="28"/>
    </w:rPr>
  </w:style>
  <w:style w:type="paragraph" w:customStyle="1" w:styleId="aff9">
    <w:name w:val="Название таблиц"/>
    <w:basedOn w:val="a1"/>
    <w:rsid w:val="00FE14B8"/>
    <w:pPr>
      <w:spacing w:before="120" w:after="120"/>
      <w:ind w:left="1560" w:hanging="1520"/>
    </w:pPr>
    <w:rPr>
      <w:rFonts w:eastAsia="SimSun"/>
      <w:b/>
      <w:sz w:val="28"/>
    </w:rPr>
  </w:style>
  <w:style w:type="paragraph" w:customStyle="1" w:styleId="affa">
    <w:name w:val="Заголовок подраздела"/>
    <w:basedOn w:val="a1"/>
    <w:rsid w:val="00FE14B8"/>
    <w:pPr>
      <w:widowControl w:val="0"/>
      <w:ind w:firstLine="567"/>
    </w:pPr>
    <w:rPr>
      <w:rFonts w:eastAsia="SimSun"/>
      <w:b/>
      <w:snapToGrid w:val="0"/>
      <w:sz w:val="28"/>
    </w:rPr>
  </w:style>
  <w:style w:type="paragraph" w:customStyle="1" w:styleId="affb">
    <w:name w:val="Подзаголовок курсовика"/>
    <w:basedOn w:val="a1"/>
    <w:rsid w:val="00FE14B8"/>
    <w:pPr>
      <w:tabs>
        <w:tab w:val="left" w:pos="284"/>
      </w:tabs>
      <w:ind w:left="284" w:firstLine="284"/>
      <w:jc w:val="center"/>
    </w:pPr>
    <w:rPr>
      <w:rFonts w:ascii="ISOCPEUR" w:eastAsia="MS Mincho" w:hAnsi="ISOCPEUR"/>
      <w:bCs/>
      <w:i/>
      <w:iCs/>
      <w:sz w:val="28"/>
      <w:szCs w:val="24"/>
    </w:rPr>
  </w:style>
  <w:style w:type="paragraph" w:customStyle="1" w:styleId="affc">
    <w:name w:val="Рисунок курсовика"/>
    <w:basedOn w:val="a1"/>
    <w:rsid w:val="00FE14B8"/>
    <w:pPr>
      <w:jc w:val="center"/>
    </w:pPr>
    <w:rPr>
      <w:rFonts w:ascii="ISOCPEUR" w:eastAsia="SimSun" w:hAnsi="ISOCPEUR"/>
      <w:sz w:val="24"/>
      <w:szCs w:val="24"/>
    </w:rPr>
  </w:style>
  <w:style w:type="paragraph" w:customStyle="1" w:styleId="0">
    <w:name w:val="Стиль0"/>
    <w:basedOn w:val="a9"/>
    <w:rsid w:val="00FE14B8"/>
    <w:pPr>
      <w:widowControl w:val="0"/>
      <w:ind w:firstLine="284"/>
      <w:jc w:val="both"/>
    </w:pPr>
    <w:rPr>
      <w:sz w:val="20"/>
    </w:rPr>
  </w:style>
  <w:style w:type="paragraph" w:customStyle="1" w:styleId="affd">
    <w:name w:val="Стиль"/>
    <w:rsid w:val="00FE14B8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affe">
    <w:name w:val="таблица"/>
    <w:basedOn w:val="aff7"/>
    <w:next w:val="aff7"/>
    <w:rsid w:val="00FE14B8"/>
    <w:pPr>
      <w:ind w:firstLine="0"/>
    </w:pPr>
    <w:rPr>
      <w:sz w:val="16"/>
      <w:szCs w:val="16"/>
    </w:rPr>
  </w:style>
  <w:style w:type="character" w:customStyle="1" w:styleId="afff">
    <w:name w:val="Основной текст курсовика Знак"/>
    <w:rsid w:val="00FE14B8"/>
    <w:rPr>
      <w:rFonts w:ascii="ISOCPEUR" w:eastAsia="SimSun" w:hAnsi="ISOCPEUR" w:cs="Courier New"/>
      <w:i/>
      <w:iCs/>
      <w:sz w:val="28"/>
      <w:lang w:val="ru-RU" w:eastAsia="ru-RU" w:bidi="ar-SA"/>
    </w:rPr>
  </w:style>
  <w:style w:type="paragraph" w:styleId="afff0">
    <w:name w:val="footnote text"/>
    <w:basedOn w:val="a1"/>
    <w:link w:val="afff1"/>
    <w:semiHidden/>
    <w:rsid w:val="00FE14B8"/>
    <w:rPr>
      <w:rFonts w:eastAsia="SimSun"/>
    </w:rPr>
  </w:style>
  <w:style w:type="character" w:customStyle="1" w:styleId="apple-style-span">
    <w:name w:val="apple-style-span"/>
    <w:basedOn w:val="a2"/>
    <w:rsid w:val="004430F3"/>
  </w:style>
  <w:style w:type="character" w:styleId="afff2">
    <w:name w:val="Strong"/>
    <w:uiPriority w:val="22"/>
    <w:qFormat/>
    <w:rsid w:val="004430F3"/>
    <w:rPr>
      <w:b/>
      <w:bCs/>
    </w:rPr>
  </w:style>
  <w:style w:type="character" w:styleId="afff3">
    <w:name w:val="Emphasis"/>
    <w:uiPriority w:val="20"/>
    <w:qFormat/>
    <w:rsid w:val="004430F3"/>
    <w:rPr>
      <w:i/>
      <w:iCs/>
    </w:rPr>
  </w:style>
  <w:style w:type="paragraph" w:styleId="afff4">
    <w:name w:val="Document Map"/>
    <w:basedOn w:val="a1"/>
    <w:link w:val="afff5"/>
    <w:rsid w:val="00FF7075"/>
    <w:rPr>
      <w:rFonts w:ascii="Tahoma" w:hAnsi="Tahoma"/>
      <w:sz w:val="16"/>
      <w:szCs w:val="16"/>
    </w:rPr>
  </w:style>
  <w:style w:type="character" w:customStyle="1" w:styleId="afff5">
    <w:name w:val="Схема документа Знак"/>
    <w:link w:val="afff4"/>
    <w:rsid w:val="00FF7075"/>
    <w:rPr>
      <w:rFonts w:ascii="Tahoma" w:hAnsi="Tahoma" w:cs="Tahoma"/>
      <w:sz w:val="16"/>
      <w:szCs w:val="16"/>
    </w:rPr>
  </w:style>
  <w:style w:type="paragraph" w:styleId="afff6">
    <w:name w:val="List Paragraph"/>
    <w:basedOn w:val="a1"/>
    <w:uiPriority w:val="34"/>
    <w:qFormat/>
    <w:rsid w:val="00B30B0F"/>
    <w:pPr>
      <w:ind w:left="720"/>
      <w:contextualSpacing/>
    </w:pPr>
    <w:rPr>
      <w:rFonts w:eastAsia="SimSun"/>
      <w:sz w:val="24"/>
      <w:szCs w:val="24"/>
    </w:rPr>
  </w:style>
  <w:style w:type="character" w:customStyle="1" w:styleId="a8">
    <w:name w:val="Нижний колонтитул Знак"/>
    <w:basedOn w:val="a2"/>
    <w:link w:val="a7"/>
    <w:uiPriority w:val="99"/>
    <w:rsid w:val="00F2347D"/>
  </w:style>
  <w:style w:type="table" w:styleId="afff7">
    <w:name w:val="Table Grid"/>
    <w:basedOn w:val="a3"/>
    <w:uiPriority w:val="59"/>
    <w:rsid w:val="00AC3598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Верхний колонтитул Знак"/>
    <w:basedOn w:val="a2"/>
    <w:link w:val="a5"/>
    <w:uiPriority w:val="99"/>
    <w:rsid w:val="000A5E0E"/>
  </w:style>
  <w:style w:type="character" w:customStyle="1" w:styleId="afff8">
    <w:name w:val="Символ из формулы"/>
    <w:rsid w:val="008B6BFC"/>
    <w:rPr>
      <w:rFonts w:ascii="Times New Roman" w:hAnsi="Times New Roman"/>
      <w:sz w:val="24"/>
    </w:rPr>
  </w:style>
  <w:style w:type="paragraph" w:customStyle="1" w:styleId="FR3">
    <w:name w:val="FR3"/>
    <w:rsid w:val="00B80D9B"/>
    <w:pPr>
      <w:widowControl w:val="0"/>
      <w:autoSpaceDE w:val="0"/>
      <w:autoSpaceDN w:val="0"/>
      <w:adjustRightInd w:val="0"/>
      <w:ind w:left="600"/>
    </w:pPr>
    <w:rPr>
      <w:rFonts w:ascii="Arial" w:hAnsi="Arial" w:cs="Arial"/>
      <w:b/>
      <w:bCs/>
      <w:i/>
      <w:iCs/>
      <w:sz w:val="12"/>
      <w:szCs w:val="12"/>
    </w:rPr>
  </w:style>
  <w:style w:type="paragraph" w:customStyle="1" w:styleId="FR5">
    <w:name w:val="FR5"/>
    <w:rsid w:val="00B80D9B"/>
    <w:pPr>
      <w:widowControl w:val="0"/>
      <w:autoSpaceDE w:val="0"/>
      <w:autoSpaceDN w:val="0"/>
      <w:adjustRightInd w:val="0"/>
      <w:ind w:left="2040"/>
    </w:pPr>
    <w:rPr>
      <w:rFonts w:ascii="Arial" w:hAnsi="Arial" w:cs="Arial"/>
      <w:noProof/>
      <w:sz w:val="12"/>
      <w:szCs w:val="12"/>
    </w:rPr>
  </w:style>
  <w:style w:type="paragraph" w:customStyle="1" w:styleId="FR4">
    <w:name w:val="FR4"/>
    <w:rsid w:val="00B80D9B"/>
    <w:pPr>
      <w:widowControl w:val="0"/>
      <w:autoSpaceDE w:val="0"/>
      <w:autoSpaceDN w:val="0"/>
      <w:adjustRightInd w:val="0"/>
      <w:ind w:left="520"/>
    </w:pPr>
    <w:rPr>
      <w:rFonts w:ascii="Courier New" w:hAnsi="Courier New" w:cs="Courier New"/>
      <w:sz w:val="18"/>
      <w:szCs w:val="18"/>
    </w:rPr>
  </w:style>
  <w:style w:type="paragraph" w:customStyle="1" w:styleId="textn">
    <w:name w:val="textn"/>
    <w:basedOn w:val="a1"/>
    <w:rsid w:val="00FC15DF"/>
    <w:rPr>
      <w:rFonts w:ascii="Arial" w:hAnsi="Arial" w:cs="Arial"/>
      <w:sz w:val="18"/>
      <w:szCs w:val="18"/>
    </w:rPr>
  </w:style>
  <w:style w:type="paragraph" w:customStyle="1" w:styleId="a0">
    <w:name w:val="Нумерованный спис"/>
    <w:basedOn w:val="a1"/>
    <w:rsid w:val="00B40182"/>
    <w:pPr>
      <w:numPr>
        <w:numId w:val="5"/>
      </w:numPr>
      <w:tabs>
        <w:tab w:val="clear" w:pos="1571"/>
        <w:tab w:val="num" w:pos="724"/>
      </w:tabs>
      <w:ind w:left="362" w:hanging="362"/>
    </w:pPr>
    <w:rPr>
      <w:i/>
      <w:sz w:val="24"/>
      <w:szCs w:val="24"/>
    </w:rPr>
  </w:style>
  <w:style w:type="paragraph" w:styleId="afff9">
    <w:name w:val="Balloon Text"/>
    <w:basedOn w:val="a1"/>
    <w:link w:val="afffa"/>
    <w:uiPriority w:val="99"/>
    <w:rsid w:val="00796208"/>
    <w:rPr>
      <w:rFonts w:ascii="Tahoma" w:hAnsi="Tahoma"/>
      <w:spacing w:val="24"/>
      <w:sz w:val="16"/>
      <w:szCs w:val="16"/>
    </w:rPr>
  </w:style>
  <w:style w:type="character" w:customStyle="1" w:styleId="afffa">
    <w:name w:val="Текст выноски Знак"/>
    <w:link w:val="afff9"/>
    <w:uiPriority w:val="99"/>
    <w:rsid w:val="00796208"/>
    <w:rPr>
      <w:rFonts w:ascii="Tahoma" w:hAnsi="Tahoma" w:cs="Tahoma"/>
      <w:spacing w:val="24"/>
      <w:sz w:val="16"/>
      <w:szCs w:val="16"/>
    </w:rPr>
  </w:style>
  <w:style w:type="character" w:customStyle="1" w:styleId="aff3">
    <w:name w:val="ОБЫЧНЫЙ Знак Знак"/>
    <w:link w:val="aff2"/>
    <w:rsid w:val="00796208"/>
    <w:rPr>
      <w:rFonts w:ascii="Arial" w:hAnsi="Arial" w:cs="Arial"/>
      <w:i/>
      <w:sz w:val="28"/>
      <w:szCs w:val="28"/>
    </w:rPr>
  </w:style>
  <w:style w:type="character" w:customStyle="1" w:styleId="14">
    <w:name w:val="ОБЫЧНЫЙ Знак1"/>
    <w:link w:val="afe"/>
    <w:rsid w:val="00796208"/>
    <w:rPr>
      <w:rFonts w:ascii="Arial" w:hAnsi="Arial" w:cs="Arial"/>
      <w:i/>
      <w:sz w:val="28"/>
      <w:szCs w:val="28"/>
    </w:rPr>
  </w:style>
  <w:style w:type="paragraph" w:customStyle="1" w:styleId="afffb">
    <w:name w:val="Пояснение"/>
    <w:basedOn w:val="a1"/>
    <w:rsid w:val="009C6182"/>
    <w:rPr>
      <w:b/>
      <w:i/>
      <w:sz w:val="24"/>
    </w:rPr>
  </w:style>
  <w:style w:type="character" w:styleId="afffc">
    <w:name w:val="footnote reference"/>
    <w:rsid w:val="009C6182"/>
    <w:rPr>
      <w:vertAlign w:val="superscript"/>
    </w:rPr>
  </w:style>
  <w:style w:type="paragraph" w:styleId="afffd">
    <w:name w:val="Normal (Web)"/>
    <w:basedOn w:val="a1"/>
    <w:uiPriority w:val="99"/>
    <w:unhideWhenUsed/>
    <w:rsid w:val="00DD1D30"/>
    <w:pPr>
      <w:spacing w:before="100" w:beforeAutospacing="1" w:after="100" w:afterAutospacing="1"/>
    </w:pPr>
    <w:rPr>
      <w:sz w:val="24"/>
      <w:szCs w:val="24"/>
    </w:rPr>
  </w:style>
  <w:style w:type="paragraph" w:customStyle="1" w:styleId="-12pt03127">
    <w:name w:val="Основной текст-Стиль 12 pt по ширине Слева:  03 см Первая строка:  127 см Ме..."/>
    <w:basedOn w:val="a1"/>
    <w:autoRedefine/>
    <w:rsid w:val="00167D66"/>
    <w:pPr>
      <w:spacing w:line="360" w:lineRule="auto"/>
      <w:ind w:hanging="284"/>
      <w:jc w:val="both"/>
    </w:pPr>
    <w:rPr>
      <w:rFonts w:ascii="GOST type B" w:hAnsi="GOST type B"/>
      <w:i/>
      <w:sz w:val="28"/>
      <w:szCs w:val="28"/>
    </w:rPr>
  </w:style>
  <w:style w:type="paragraph" w:customStyle="1" w:styleId="28">
    <w:name w:val="МС2"/>
    <w:basedOn w:val="a1"/>
    <w:rsid w:val="006759B4"/>
    <w:rPr>
      <w:sz w:val="28"/>
    </w:rPr>
  </w:style>
  <w:style w:type="paragraph" w:customStyle="1" w:styleId="17">
    <w:name w:val="Обычный1"/>
    <w:rsid w:val="006759B4"/>
    <w:pPr>
      <w:widowControl w:val="0"/>
      <w:spacing w:line="480" w:lineRule="auto"/>
      <w:ind w:left="120" w:right="400" w:firstLine="300"/>
      <w:jc w:val="both"/>
    </w:pPr>
    <w:rPr>
      <w:snapToGrid w:val="0"/>
      <w:sz w:val="24"/>
    </w:rPr>
  </w:style>
  <w:style w:type="character" w:customStyle="1" w:styleId="aff5">
    <w:name w:val="ЗАГОЛОВОК Знак"/>
    <w:link w:val="aff4"/>
    <w:rsid w:val="006759B4"/>
    <w:rPr>
      <w:rFonts w:ascii="Arial" w:hAnsi="Arial" w:cs="Arial"/>
      <w:bCs/>
      <w:i/>
      <w:iCs/>
      <w:kern w:val="32"/>
      <w:sz w:val="32"/>
      <w:szCs w:val="32"/>
    </w:rPr>
  </w:style>
  <w:style w:type="paragraph" w:customStyle="1" w:styleId="18">
    <w:name w:val="Заголовок1"/>
    <w:basedOn w:val="a1"/>
    <w:next w:val="af6"/>
    <w:rsid w:val="006759B4"/>
    <w:pPr>
      <w:spacing w:after="120"/>
      <w:jc w:val="center"/>
    </w:pPr>
    <w:rPr>
      <w:rFonts w:ascii="GOST type B" w:hAnsi="GOST type B"/>
      <w:i/>
      <w:sz w:val="36"/>
      <w:szCs w:val="36"/>
    </w:rPr>
  </w:style>
  <w:style w:type="character" w:customStyle="1" w:styleId="af7">
    <w:name w:val="Текст Знак"/>
    <w:link w:val="af6"/>
    <w:rsid w:val="006759B4"/>
    <w:rPr>
      <w:rFonts w:ascii="Courier New" w:hAnsi="Courier New" w:cs="Courier New"/>
    </w:rPr>
  </w:style>
  <w:style w:type="character" w:styleId="afffe">
    <w:name w:val="line number"/>
    <w:basedOn w:val="a2"/>
    <w:uiPriority w:val="99"/>
    <w:unhideWhenUsed/>
    <w:rsid w:val="006759B4"/>
  </w:style>
  <w:style w:type="character" w:customStyle="1" w:styleId="aa">
    <w:name w:val="Заголовок Знак"/>
    <w:link w:val="a9"/>
    <w:rsid w:val="006759B4"/>
    <w:rPr>
      <w:sz w:val="28"/>
    </w:rPr>
  </w:style>
  <w:style w:type="character" w:customStyle="1" w:styleId="ae">
    <w:name w:val="Основной текст Знак"/>
    <w:link w:val="ad"/>
    <w:uiPriority w:val="99"/>
    <w:rsid w:val="006759B4"/>
    <w:rPr>
      <w:rFonts w:ascii="GOST type B" w:hAnsi="GOST type B"/>
      <w:i/>
      <w:sz w:val="28"/>
    </w:rPr>
  </w:style>
  <w:style w:type="character" w:customStyle="1" w:styleId="af3">
    <w:name w:val="Текст примечания Знак"/>
    <w:link w:val="af2"/>
    <w:uiPriority w:val="99"/>
    <w:semiHidden/>
    <w:rsid w:val="006759B4"/>
  </w:style>
  <w:style w:type="character" w:customStyle="1" w:styleId="aff1">
    <w:name w:val="Подзаголовок Знак"/>
    <w:link w:val="aff0"/>
    <w:rsid w:val="006759B4"/>
    <w:rPr>
      <w:sz w:val="28"/>
      <w:szCs w:val="28"/>
    </w:rPr>
  </w:style>
  <w:style w:type="paragraph" w:customStyle="1" w:styleId="affff">
    <w:name w:val="Мой текст"/>
    <w:basedOn w:val="a1"/>
    <w:rsid w:val="006759B4"/>
    <w:pPr>
      <w:ind w:firstLine="546"/>
      <w:jc w:val="both"/>
    </w:pPr>
  </w:style>
  <w:style w:type="paragraph" w:customStyle="1" w:styleId="19">
    <w:name w:val="1"/>
    <w:basedOn w:val="a1"/>
    <w:next w:val="afffd"/>
    <w:rsid w:val="006759B4"/>
    <w:pPr>
      <w:spacing w:before="100" w:beforeAutospacing="1" w:after="100" w:afterAutospacing="1"/>
      <w:ind w:firstLine="720"/>
      <w:jc w:val="both"/>
    </w:pPr>
    <w:rPr>
      <w:rFonts w:ascii="GOST type B" w:hAnsi="GOST type B"/>
      <w:i/>
      <w:sz w:val="24"/>
      <w:szCs w:val="24"/>
    </w:rPr>
  </w:style>
  <w:style w:type="character" w:customStyle="1" w:styleId="21">
    <w:name w:val="Заголовок 2 Знак"/>
    <w:link w:val="20"/>
    <w:uiPriority w:val="9"/>
    <w:rsid w:val="006759B4"/>
    <w:rPr>
      <w:rFonts w:ascii="GOST type B" w:hAnsi="GOST type B"/>
      <w:i/>
      <w:sz w:val="32"/>
    </w:rPr>
  </w:style>
  <w:style w:type="paragraph" w:customStyle="1" w:styleId="affff0">
    <w:name w:val="âåñü òåêñò"/>
    <w:basedOn w:val="a1"/>
    <w:rsid w:val="006759B4"/>
    <w:pPr>
      <w:autoSpaceDE w:val="0"/>
      <w:autoSpaceDN w:val="0"/>
      <w:adjustRightInd w:val="0"/>
      <w:ind w:firstLine="567"/>
      <w:jc w:val="both"/>
    </w:pPr>
    <w:rPr>
      <w:kern w:val="28"/>
      <w:szCs w:val="24"/>
    </w:rPr>
  </w:style>
  <w:style w:type="paragraph" w:customStyle="1" w:styleId="210">
    <w:name w:val="Основной текст 21"/>
    <w:basedOn w:val="a1"/>
    <w:rsid w:val="006759B4"/>
    <w:pPr>
      <w:widowControl w:val="0"/>
      <w:overflowPunct w:val="0"/>
      <w:autoSpaceDE w:val="0"/>
      <w:autoSpaceDN w:val="0"/>
      <w:adjustRightInd w:val="0"/>
      <w:spacing w:line="259" w:lineRule="auto"/>
    </w:pPr>
    <w:rPr>
      <w:sz w:val="24"/>
    </w:rPr>
  </w:style>
  <w:style w:type="character" w:customStyle="1" w:styleId="apple-converted-space">
    <w:name w:val="apple-converted-space"/>
    <w:rsid w:val="0056125B"/>
  </w:style>
  <w:style w:type="paragraph" w:styleId="affff1">
    <w:name w:val="No Spacing"/>
    <w:uiPriority w:val="1"/>
    <w:qFormat/>
    <w:rsid w:val="00BC1342"/>
    <w:pPr>
      <w:ind w:firstLine="720"/>
    </w:pPr>
    <w:rPr>
      <w:rFonts w:ascii="GOST type B" w:hAnsi="GOST type B"/>
      <w:i/>
      <w:sz w:val="28"/>
    </w:rPr>
  </w:style>
  <w:style w:type="paragraph" w:customStyle="1" w:styleId="ConsNormal">
    <w:name w:val="ConsNormal"/>
    <w:rsid w:val="00F07C1D"/>
    <w:pPr>
      <w:widowControl w:val="0"/>
      <w:autoSpaceDE w:val="0"/>
      <w:autoSpaceDN w:val="0"/>
      <w:adjustRightInd w:val="0"/>
      <w:ind w:right="19772" w:firstLine="720"/>
    </w:pPr>
    <w:rPr>
      <w:rFonts w:ascii="Arial" w:hAnsi="Arial" w:cs="Arial"/>
    </w:rPr>
  </w:style>
  <w:style w:type="paragraph" w:customStyle="1" w:styleId="affff2">
    <w:name w:val="Знак Знак Знак Знак Знак Знак Знак Знак Знак Знак Знак Знак"/>
    <w:basedOn w:val="a1"/>
    <w:rsid w:val="00F07C1D"/>
    <w:pPr>
      <w:spacing w:before="100" w:beforeAutospacing="1" w:after="100" w:afterAutospacing="1"/>
    </w:pPr>
    <w:rPr>
      <w:rFonts w:ascii="Tahoma" w:hAnsi="Tahoma"/>
      <w:lang w:val="en-US" w:eastAsia="en-US"/>
    </w:rPr>
  </w:style>
  <w:style w:type="character" w:customStyle="1" w:styleId="affff3">
    <w:name w:val="Основной текст курсовика Знак Знак"/>
    <w:rsid w:val="00102175"/>
    <w:rPr>
      <w:rFonts w:ascii="ISOCPEUR" w:eastAsia="SimSun" w:hAnsi="ISOCPEUR" w:cs="Courier New"/>
      <w:i/>
      <w:iCs/>
      <w:sz w:val="28"/>
      <w:szCs w:val="24"/>
      <w:lang w:val="ru-RU" w:eastAsia="ru-RU" w:bidi="ar-SA"/>
    </w:rPr>
  </w:style>
  <w:style w:type="paragraph" w:styleId="affff4">
    <w:name w:val="TOC Heading"/>
    <w:basedOn w:val="10"/>
    <w:next w:val="a1"/>
    <w:uiPriority w:val="39"/>
    <w:unhideWhenUsed/>
    <w:qFormat/>
    <w:rsid w:val="005C3499"/>
    <w:pPr>
      <w:keepLines/>
      <w:spacing w:before="480" w:line="276" w:lineRule="auto"/>
      <w:ind w:firstLine="0"/>
      <w:jc w:val="left"/>
      <w:outlineLvl w:val="9"/>
    </w:pPr>
    <w:rPr>
      <w:rFonts w:ascii="Cambria" w:hAnsi="Cambria"/>
      <w:b/>
      <w:bCs/>
      <w:i w:val="0"/>
      <w:color w:val="365F91"/>
      <w:sz w:val="28"/>
      <w:szCs w:val="28"/>
    </w:rPr>
  </w:style>
  <w:style w:type="table" w:customStyle="1" w:styleId="1a">
    <w:name w:val="Сетка таблицы1"/>
    <w:basedOn w:val="a3"/>
    <w:next w:val="afff7"/>
    <w:rsid w:val="00DE44F2"/>
    <w:pPr>
      <w:ind w:firstLine="7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">
    <w:name w:val="Сетка таблицы2"/>
    <w:basedOn w:val="a3"/>
    <w:next w:val="afff7"/>
    <w:rsid w:val="00DE44F2"/>
    <w:pPr>
      <w:ind w:firstLine="7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8">
    <w:name w:val="Сетка таблицы3"/>
    <w:basedOn w:val="a3"/>
    <w:next w:val="afff7"/>
    <w:rsid w:val="00DE44F2"/>
    <w:pPr>
      <w:ind w:firstLine="7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aliases w:val="Заголовки диплома Знак"/>
    <w:basedOn w:val="a2"/>
    <w:link w:val="10"/>
    <w:uiPriority w:val="9"/>
    <w:rsid w:val="00016DB0"/>
    <w:rPr>
      <w:rFonts w:ascii="GOST type B" w:hAnsi="GOST type B"/>
      <w:i/>
      <w:sz w:val="36"/>
    </w:rPr>
  </w:style>
  <w:style w:type="paragraph" w:customStyle="1" w:styleId="affff5">
    <w:name w:val="Обычный по центру без абзаца"/>
    <w:basedOn w:val="a1"/>
    <w:rsid w:val="00DE4BE2"/>
    <w:pPr>
      <w:jc w:val="center"/>
    </w:pPr>
    <w:rPr>
      <w:rFonts w:ascii="GOST type B" w:hAnsi="GOST type B"/>
      <w:i/>
      <w:sz w:val="28"/>
    </w:rPr>
  </w:style>
  <w:style w:type="paragraph" w:customStyle="1" w:styleId="affff6">
    <w:name w:val="Обычный без абзаца"/>
    <w:basedOn w:val="a1"/>
    <w:next w:val="a1"/>
    <w:rsid w:val="00DE4BE2"/>
    <w:pPr>
      <w:jc w:val="both"/>
    </w:pPr>
    <w:rPr>
      <w:rFonts w:ascii="GOST type B" w:hAnsi="GOST type B"/>
      <w:i/>
      <w:sz w:val="28"/>
    </w:rPr>
  </w:style>
  <w:style w:type="paragraph" w:customStyle="1" w:styleId="1b">
    <w:name w:val="Абзац списка1"/>
    <w:basedOn w:val="a1"/>
    <w:rsid w:val="00DE4BE2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character" w:customStyle="1" w:styleId="23">
    <w:name w:val="Основной текст с отступом 2 Знак"/>
    <w:basedOn w:val="a2"/>
    <w:link w:val="22"/>
    <w:uiPriority w:val="99"/>
    <w:rsid w:val="00DE4BE2"/>
    <w:rPr>
      <w:sz w:val="29"/>
    </w:rPr>
  </w:style>
  <w:style w:type="character" w:customStyle="1" w:styleId="33">
    <w:name w:val="Основной текст с отступом 3 Знак"/>
    <w:basedOn w:val="a2"/>
    <w:link w:val="32"/>
    <w:uiPriority w:val="99"/>
    <w:rsid w:val="00DE4BE2"/>
    <w:rPr>
      <w:rFonts w:ascii="GOST type B" w:hAnsi="GOST type B"/>
      <w:i/>
      <w:iCs/>
      <w:sz w:val="28"/>
    </w:rPr>
  </w:style>
  <w:style w:type="paragraph" w:customStyle="1" w:styleId="affff7">
    <w:name w:val="ТЕКСТ"/>
    <w:basedOn w:val="a1"/>
    <w:link w:val="affff8"/>
    <w:qFormat/>
    <w:rsid w:val="0029070E"/>
    <w:pPr>
      <w:spacing w:line="360" w:lineRule="auto"/>
      <w:ind w:firstLine="720"/>
    </w:pPr>
    <w:rPr>
      <w:sz w:val="28"/>
      <w:szCs w:val="28"/>
    </w:rPr>
  </w:style>
  <w:style w:type="character" w:customStyle="1" w:styleId="affff8">
    <w:name w:val="ТЕКСТ Знак"/>
    <w:basedOn w:val="a2"/>
    <w:link w:val="affff7"/>
    <w:rsid w:val="0029070E"/>
    <w:rPr>
      <w:sz w:val="28"/>
      <w:szCs w:val="28"/>
    </w:rPr>
  </w:style>
  <w:style w:type="character" w:customStyle="1" w:styleId="30">
    <w:name w:val="Заголовок 3 Знак"/>
    <w:basedOn w:val="a2"/>
    <w:link w:val="3"/>
    <w:uiPriority w:val="9"/>
    <w:rsid w:val="00C0778D"/>
    <w:rPr>
      <w:sz w:val="29"/>
    </w:rPr>
  </w:style>
  <w:style w:type="character" w:customStyle="1" w:styleId="40">
    <w:name w:val="Заголовок 4 Знак"/>
    <w:basedOn w:val="a2"/>
    <w:link w:val="4"/>
    <w:uiPriority w:val="9"/>
    <w:rsid w:val="00C0778D"/>
    <w:rPr>
      <w:b/>
      <w:sz w:val="29"/>
    </w:rPr>
  </w:style>
  <w:style w:type="character" w:customStyle="1" w:styleId="50">
    <w:name w:val="Заголовок 5 Знак"/>
    <w:basedOn w:val="a2"/>
    <w:link w:val="5"/>
    <w:uiPriority w:val="9"/>
    <w:rsid w:val="00C0778D"/>
    <w:rPr>
      <w:rFonts w:ascii="GOST type B" w:hAnsi="GOST type B"/>
      <w:b/>
      <w:i/>
      <w:sz w:val="28"/>
    </w:rPr>
  </w:style>
  <w:style w:type="character" w:customStyle="1" w:styleId="60">
    <w:name w:val="Заголовок 6 Знак"/>
    <w:basedOn w:val="a2"/>
    <w:link w:val="6"/>
    <w:rsid w:val="00C0778D"/>
    <w:rPr>
      <w:sz w:val="29"/>
    </w:rPr>
  </w:style>
  <w:style w:type="character" w:customStyle="1" w:styleId="70">
    <w:name w:val="Заголовок 7 Знак"/>
    <w:basedOn w:val="a2"/>
    <w:link w:val="7"/>
    <w:rsid w:val="00C0778D"/>
    <w:rPr>
      <w:sz w:val="29"/>
    </w:rPr>
  </w:style>
  <w:style w:type="character" w:customStyle="1" w:styleId="80">
    <w:name w:val="Заголовок 8 Знак"/>
    <w:basedOn w:val="a2"/>
    <w:link w:val="8"/>
    <w:rsid w:val="00C0778D"/>
    <w:rPr>
      <w:b/>
      <w:sz w:val="72"/>
    </w:rPr>
  </w:style>
  <w:style w:type="character" w:customStyle="1" w:styleId="90">
    <w:name w:val="Заголовок 9 Знак"/>
    <w:basedOn w:val="a2"/>
    <w:link w:val="9"/>
    <w:rsid w:val="00C0778D"/>
    <w:rPr>
      <w:b/>
      <w:sz w:val="29"/>
    </w:rPr>
  </w:style>
  <w:style w:type="character" w:customStyle="1" w:styleId="ac">
    <w:name w:val="Основной текст с отступом Знак"/>
    <w:basedOn w:val="a2"/>
    <w:link w:val="ab"/>
    <w:rsid w:val="00C0778D"/>
    <w:rPr>
      <w:sz w:val="28"/>
    </w:rPr>
  </w:style>
  <w:style w:type="character" w:customStyle="1" w:styleId="26">
    <w:name w:val="Основной текст 2 Знак"/>
    <w:basedOn w:val="a2"/>
    <w:link w:val="25"/>
    <w:uiPriority w:val="99"/>
    <w:rsid w:val="00C0778D"/>
    <w:rPr>
      <w:b/>
      <w:bCs/>
      <w:sz w:val="24"/>
      <w:szCs w:val="24"/>
    </w:rPr>
  </w:style>
  <w:style w:type="character" w:customStyle="1" w:styleId="35">
    <w:name w:val="Основной текст 3 Знак"/>
    <w:basedOn w:val="a2"/>
    <w:link w:val="34"/>
    <w:rsid w:val="00C0778D"/>
    <w:rPr>
      <w:rFonts w:eastAsia="SimSun"/>
      <w:i/>
      <w:sz w:val="36"/>
      <w:szCs w:val="24"/>
    </w:rPr>
  </w:style>
  <w:style w:type="paragraph" w:customStyle="1" w:styleId="-1">
    <w:name w:val="Название подраздела-1"/>
    <w:basedOn w:val="20"/>
    <w:next w:val="20"/>
    <w:autoRedefine/>
    <w:rsid w:val="00C0778D"/>
    <w:pPr>
      <w:spacing w:after="120"/>
      <w:ind w:firstLine="0"/>
    </w:pPr>
    <w:rPr>
      <w:b/>
      <w:szCs w:val="32"/>
    </w:rPr>
  </w:style>
  <w:style w:type="character" w:customStyle="1" w:styleId="afff1">
    <w:name w:val="Текст сноски Знак"/>
    <w:basedOn w:val="a2"/>
    <w:link w:val="afff0"/>
    <w:semiHidden/>
    <w:rsid w:val="00C0778D"/>
    <w:rPr>
      <w:rFonts w:eastAsia="SimSun"/>
    </w:rPr>
  </w:style>
  <w:style w:type="paragraph" w:customStyle="1" w:styleId="211">
    <w:name w:val="Основной текст 211"/>
    <w:basedOn w:val="a1"/>
    <w:rsid w:val="00C0778D"/>
    <w:pPr>
      <w:overflowPunct w:val="0"/>
      <w:autoSpaceDE w:val="0"/>
      <w:autoSpaceDN w:val="0"/>
      <w:adjustRightInd w:val="0"/>
      <w:ind w:firstLine="340"/>
      <w:jc w:val="both"/>
      <w:textAlignment w:val="baseline"/>
    </w:pPr>
    <w:rPr>
      <w:color w:val="000000"/>
      <w:kern w:val="28"/>
    </w:rPr>
  </w:style>
  <w:style w:type="paragraph" w:customStyle="1" w:styleId="212">
    <w:name w:val="Основной текст с отступом 21"/>
    <w:basedOn w:val="a1"/>
    <w:rsid w:val="00C0778D"/>
    <w:pPr>
      <w:shd w:val="clear" w:color="auto" w:fill="FFFFFF"/>
      <w:overflowPunct w:val="0"/>
      <w:autoSpaceDE w:val="0"/>
      <w:autoSpaceDN w:val="0"/>
      <w:adjustRightInd w:val="0"/>
      <w:ind w:firstLine="425"/>
      <w:jc w:val="both"/>
      <w:textAlignment w:val="baseline"/>
    </w:pPr>
    <w:rPr>
      <w:color w:val="000000"/>
    </w:rPr>
  </w:style>
  <w:style w:type="paragraph" w:customStyle="1" w:styleId="310">
    <w:name w:val="Основной текст с отступом 31"/>
    <w:basedOn w:val="a1"/>
    <w:rsid w:val="00C0778D"/>
    <w:pPr>
      <w:overflowPunct w:val="0"/>
      <w:autoSpaceDE w:val="0"/>
      <w:autoSpaceDN w:val="0"/>
      <w:adjustRightInd w:val="0"/>
      <w:ind w:firstLine="567"/>
      <w:jc w:val="center"/>
      <w:textAlignment w:val="baseline"/>
    </w:pPr>
    <w:rPr>
      <w:rFonts w:ascii="Academy" w:hAnsi="Academy"/>
      <w:color w:val="000000"/>
      <w:sz w:val="32"/>
    </w:rPr>
  </w:style>
  <w:style w:type="paragraph" w:customStyle="1" w:styleId="affff9">
    <w:name w:val="Основной ткст"/>
    <w:basedOn w:val="a1"/>
    <w:rsid w:val="00C0778D"/>
    <w:pPr>
      <w:ind w:firstLine="567"/>
    </w:pPr>
    <w:rPr>
      <w:rFonts w:ascii="Tahoma" w:hAnsi="Tahoma"/>
      <w:sz w:val="28"/>
    </w:rPr>
  </w:style>
  <w:style w:type="paragraph" w:customStyle="1" w:styleId="320">
    <w:name w:val="Основной текст с отступом 32"/>
    <w:basedOn w:val="a1"/>
    <w:rsid w:val="00C0778D"/>
    <w:pPr>
      <w:ind w:firstLine="567"/>
      <w:jc w:val="center"/>
    </w:pPr>
    <w:rPr>
      <w:rFonts w:ascii="Academy" w:hAnsi="Academy"/>
      <w:color w:val="000000"/>
      <w:sz w:val="32"/>
    </w:rPr>
  </w:style>
  <w:style w:type="character" w:styleId="affffa">
    <w:name w:val="Placeholder Text"/>
    <w:basedOn w:val="a2"/>
    <w:uiPriority w:val="99"/>
    <w:semiHidden/>
    <w:rsid w:val="00C0778D"/>
    <w:rPr>
      <w:color w:val="808080"/>
    </w:rPr>
  </w:style>
  <w:style w:type="character" w:customStyle="1" w:styleId="15">
    <w:name w:val="Стиль1 Знак"/>
    <w:link w:val="1"/>
    <w:rsid w:val="004B17F3"/>
    <w:rPr>
      <w:rFonts w:ascii="Courier" w:eastAsia="SimSun" w:hAnsi="Courier"/>
      <w:caps/>
      <w:sz w:val="42"/>
      <w:szCs w:val="24"/>
    </w:rPr>
  </w:style>
  <w:style w:type="paragraph" w:customStyle="1" w:styleId="podrazdel">
    <w:name w:val="podrazdel"/>
    <w:basedOn w:val="a1"/>
    <w:rsid w:val="004B17F3"/>
    <w:pPr>
      <w:spacing w:before="100" w:beforeAutospacing="1" w:after="100" w:afterAutospacing="1"/>
    </w:pPr>
    <w:rPr>
      <w:sz w:val="24"/>
      <w:szCs w:val="24"/>
    </w:rPr>
  </w:style>
  <w:style w:type="paragraph" w:customStyle="1" w:styleId="info">
    <w:name w:val="info"/>
    <w:basedOn w:val="a1"/>
    <w:rsid w:val="004B17F3"/>
    <w:pPr>
      <w:spacing w:before="100" w:beforeAutospacing="1" w:after="100" w:afterAutospacing="1"/>
    </w:pPr>
    <w:rPr>
      <w:sz w:val="24"/>
      <w:szCs w:val="24"/>
    </w:rPr>
  </w:style>
  <w:style w:type="paragraph" w:customStyle="1" w:styleId="Style20">
    <w:name w:val="Style20"/>
    <w:basedOn w:val="a1"/>
    <w:uiPriority w:val="99"/>
    <w:rsid w:val="004B17F3"/>
    <w:pPr>
      <w:widowControl w:val="0"/>
      <w:autoSpaceDE w:val="0"/>
      <w:autoSpaceDN w:val="0"/>
      <w:adjustRightInd w:val="0"/>
      <w:spacing w:line="285" w:lineRule="exact"/>
      <w:ind w:firstLine="418"/>
      <w:jc w:val="both"/>
    </w:pPr>
    <w:rPr>
      <w:sz w:val="24"/>
      <w:szCs w:val="24"/>
    </w:rPr>
  </w:style>
  <w:style w:type="character" w:customStyle="1" w:styleId="FontStyle94">
    <w:name w:val="Font Style94"/>
    <w:uiPriority w:val="99"/>
    <w:rsid w:val="004B17F3"/>
    <w:rPr>
      <w:rFonts w:ascii="Times New Roman" w:hAnsi="Times New Roman" w:cs="Times New Roman"/>
      <w:sz w:val="20"/>
      <w:szCs w:val="20"/>
    </w:rPr>
  </w:style>
  <w:style w:type="character" w:customStyle="1" w:styleId="FontStyle126">
    <w:name w:val="Font Style126"/>
    <w:uiPriority w:val="99"/>
    <w:rsid w:val="004B17F3"/>
    <w:rPr>
      <w:rFonts w:ascii="Times New Roman" w:hAnsi="Times New Roman" w:cs="Times New Roman"/>
      <w:b/>
      <w:bCs/>
      <w:i/>
      <w:iCs/>
      <w:spacing w:val="40"/>
      <w:sz w:val="20"/>
      <w:szCs w:val="20"/>
    </w:rPr>
  </w:style>
  <w:style w:type="character" w:customStyle="1" w:styleId="FontStyle130">
    <w:name w:val="Font Style130"/>
    <w:uiPriority w:val="99"/>
    <w:rsid w:val="004B17F3"/>
    <w:rPr>
      <w:rFonts w:ascii="Times New Roman" w:hAnsi="Times New Roman" w:cs="Times New Roman"/>
      <w:b/>
      <w:bCs/>
      <w:sz w:val="20"/>
      <w:szCs w:val="20"/>
    </w:rPr>
  </w:style>
  <w:style w:type="character" w:customStyle="1" w:styleId="29Arial15pt">
    <w:name w:val="Основной текст (29) + Arial;15 pt;Курсив"/>
    <w:rsid w:val="004B17F3"/>
    <w:rPr>
      <w:rFonts w:ascii="Arial" w:eastAsia="Arial" w:hAnsi="Arial" w:cs="Arial"/>
      <w:b w:val="0"/>
      <w:bCs w:val="0"/>
      <w:i/>
      <w:iCs/>
      <w:smallCaps w:val="0"/>
      <w:strike w:val="0"/>
      <w:sz w:val="30"/>
      <w:szCs w:val="30"/>
    </w:rPr>
  </w:style>
  <w:style w:type="character" w:customStyle="1" w:styleId="53">
    <w:name w:val="Основной текст (53) + Курсив"/>
    <w:rsid w:val="004B17F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32"/>
      <w:szCs w:val="32"/>
    </w:rPr>
  </w:style>
  <w:style w:type="character" w:customStyle="1" w:styleId="53ArialNarrow14pt">
    <w:name w:val="Основной текст (53) + Arial Narrow;14 pt;Курсив"/>
    <w:rsid w:val="004B17F3"/>
    <w:rPr>
      <w:rFonts w:ascii="Arial Narrow" w:eastAsia="Arial Narrow" w:hAnsi="Arial Narrow" w:cs="Arial Narrow"/>
      <w:b w:val="0"/>
      <w:bCs w:val="0"/>
      <w:i/>
      <w:iCs/>
      <w:smallCaps w:val="0"/>
      <w:strike w:val="0"/>
      <w:sz w:val="28"/>
      <w:szCs w:val="28"/>
    </w:rPr>
  </w:style>
  <w:style w:type="character" w:customStyle="1" w:styleId="accented">
    <w:name w:val="accented"/>
    <w:rsid w:val="004B17F3"/>
  </w:style>
  <w:style w:type="character" w:customStyle="1" w:styleId="A20">
    <w:name w:val="A2"/>
    <w:uiPriority w:val="99"/>
    <w:rsid w:val="004B17F3"/>
    <w:rPr>
      <w:rFonts w:cs="Myriad Pro"/>
      <w:color w:val="000000"/>
      <w:sz w:val="14"/>
      <w:szCs w:val="14"/>
    </w:rPr>
  </w:style>
  <w:style w:type="paragraph" w:customStyle="1" w:styleId="Default">
    <w:name w:val="Default"/>
    <w:rsid w:val="004B17F3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customStyle="1" w:styleId="43">
    <w:name w:val="Сетка таблицы4"/>
    <w:basedOn w:val="a3"/>
    <w:next w:val="afff7"/>
    <w:rsid w:val="00545D0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c">
    <w:name w:val="Нет списка1"/>
    <w:next w:val="a4"/>
    <w:uiPriority w:val="99"/>
    <w:semiHidden/>
    <w:unhideWhenUsed/>
    <w:rsid w:val="00F63BEB"/>
  </w:style>
  <w:style w:type="table" w:customStyle="1" w:styleId="54">
    <w:name w:val="Сетка таблицы5"/>
    <w:basedOn w:val="a3"/>
    <w:next w:val="afff7"/>
    <w:rsid w:val="00F63BE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fffb">
    <w:name w:val="Для диплома"/>
    <w:basedOn w:val="a1"/>
    <w:rsid w:val="00D222D2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Bodytext2">
    <w:name w:val="Body text (2)_"/>
    <w:basedOn w:val="a2"/>
    <w:link w:val="Bodytext20"/>
    <w:rsid w:val="00E25C55"/>
    <w:rPr>
      <w:sz w:val="32"/>
      <w:szCs w:val="32"/>
      <w:shd w:val="clear" w:color="auto" w:fill="FFFFFF"/>
    </w:rPr>
  </w:style>
  <w:style w:type="paragraph" w:customStyle="1" w:styleId="Bodytext20">
    <w:name w:val="Body text (2)"/>
    <w:basedOn w:val="a1"/>
    <w:link w:val="Bodytext2"/>
    <w:rsid w:val="00E25C55"/>
    <w:pPr>
      <w:widowControl w:val="0"/>
      <w:shd w:val="clear" w:color="auto" w:fill="FFFFFF"/>
      <w:spacing w:before="180" w:line="368" w:lineRule="exact"/>
      <w:jc w:val="both"/>
    </w:pPr>
    <w:rPr>
      <w:sz w:val="32"/>
      <w:szCs w:val="32"/>
    </w:rPr>
  </w:style>
  <w:style w:type="paragraph" w:styleId="z-">
    <w:name w:val="HTML Top of Form"/>
    <w:basedOn w:val="a1"/>
    <w:next w:val="a1"/>
    <w:link w:val="z-0"/>
    <w:hidden/>
    <w:uiPriority w:val="99"/>
    <w:unhideWhenUsed/>
    <w:rsid w:val="00136AD5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2"/>
    <w:link w:val="z-"/>
    <w:uiPriority w:val="99"/>
    <w:rsid w:val="00136AD5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1"/>
    <w:next w:val="a1"/>
    <w:link w:val="z-2"/>
    <w:hidden/>
    <w:uiPriority w:val="99"/>
    <w:unhideWhenUsed/>
    <w:rsid w:val="00136AD5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2"/>
    <w:link w:val="z-1"/>
    <w:uiPriority w:val="99"/>
    <w:rsid w:val="00136AD5"/>
    <w:rPr>
      <w:rFonts w:ascii="Arial" w:hAnsi="Arial" w:cs="Arial"/>
      <w:vanish/>
      <w:sz w:val="16"/>
      <w:szCs w:val="16"/>
    </w:rPr>
  </w:style>
  <w:style w:type="paragraph" w:customStyle="1" w:styleId="2a">
    <w:name w:val="Îñíîâíîé òåêñò 2"/>
    <w:basedOn w:val="a1"/>
    <w:rsid w:val="00FD6753"/>
    <w:pPr>
      <w:ind w:firstLine="709"/>
    </w:pPr>
    <w:rPr>
      <w:sz w:val="28"/>
    </w:rPr>
  </w:style>
  <w:style w:type="table" w:customStyle="1" w:styleId="63">
    <w:name w:val="Сетка таблицы6"/>
    <w:basedOn w:val="a3"/>
    <w:next w:val="afff7"/>
    <w:uiPriority w:val="59"/>
    <w:rsid w:val="00D41E3B"/>
    <w:rPr>
      <w:rFonts w:asciiTheme="minorHAnsi" w:eastAsiaTheme="minorEastAsia" w:hAnsiTheme="minorHAnsi" w:cstheme="minorBidi"/>
      <w:sz w:val="22"/>
      <w:szCs w:val="22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3">
    <w:name w:val="Сетка таблицы7"/>
    <w:basedOn w:val="a3"/>
    <w:next w:val="afff7"/>
    <w:rsid w:val="00B568B1"/>
    <w:rPr>
      <w:rFonts w:asciiTheme="minorHAnsi" w:eastAsiaTheme="minorEastAsia" w:hAnsiTheme="minorHAnsi" w:cstheme="minorBidi"/>
      <w:sz w:val="22"/>
      <w:szCs w:val="22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3">
    <w:name w:val="Сетка таблицы8"/>
    <w:basedOn w:val="a3"/>
    <w:next w:val="afff7"/>
    <w:uiPriority w:val="59"/>
    <w:rsid w:val="00487537"/>
    <w:rPr>
      <w:rFonts w:asciiTheme="minorHAnsi" w:eastAsiaTheme="minorEastAsia" w:hAnsiTheme="minorHAnsi" w:cstheme="minorBidi"/>
      <w:sz w:val="22"/>
      <w:szCs w:val="22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1"/>
    <w:link w:val="HTML0"/>
    <w:uiPriority w:val="99"/>
    <w:unhideWhenUsed/>
    <w:rsid w:val="00C67C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2"/>
    <w:link w:val="HTML"/>
    <w:uiPriority w:val="99"/>
    <w:rsid w:val="00C67C69"/>
    <w:rPr>
      <w:rFonts w:ascii="Courier New" w:hAnsi="Courier New" w:cs="Courier New"/>
    </w:rPr>
  </w:style>
  <w:style w:type="paragraph" w:styleId="affffc">
    <w:name w:val="endnote text"/>
    <w:basedOn w:val="a1"/>
    <w:link w:val="affffd"/>
    <w:uiPriority w:val="99"/>
    <w:unhideWhenUsed/>
    <w:rsid w:val="00AB1A87"/>
    <w:pPr>
      <w:ind w:firstLine="720"/>
      <w:jc w:val="both"/>
    </w:pPr>
    <w:rPr>
      <w:lang w:bidi="ru-RU"/>
    </w:rPr>
  </w:style>
  <w:style w:type="character" w:customStyle="1" w:styleId="affffd">
    <w:name w:val="Текст концевой сноски Знак"/>
    <w:basedOn w:val="a2"/>
    <w:link w:val="affffc"/>
    <w:uiPriority w:val="99"/>
    <w:rsid w:val="00AB1A87"/>
    <w:rPr>
      <w:lang w:bidi="ru-RU"/>
    </w:rPr>
  </w:style>
  <w:style w:type="character" w:styleId="affffe">
    <w:name w:val="endnote reference"/>
    <w:basedOn w:val="a2"/>
    <w:uiPriority w:val="99"/>
    <w:unhideWhenUsed/>
    <w:rsid w:val="00AB1A87"/>
    <w:rPr>
      <w:vertAlign w:val="superscript"/>
    </w:rPr>
  </w:style>
  <w:style w:type="paragraph" w:styleId="afffff">
    <w:name w:val="annotation subject"/>
    <w:basedOn w:val="af2"/>
    <w:next w:val="af2"/>
    <w:link w:val="afffff0"/>
    <w:uiPriority w:val="99"/>
    <w:unhideWhenUsed/>
    <w:rsid w:val="00AB1A87"/>
    <w:pPr>
      <w:ind w:firstLine="720"/>
      <w:jc w:val="both"/>
    </w:pPr>
    <w:rPr>
      <w:b/>
      <w:bCs/>
      <w:lang w:bidi="ru-RU"/>
    </w:rPr>
  </w:style>
  <w:style w:type="character" w:customStyle="1" w:styleId="afffff0">
    <w:name w:val="Тема примечания Знак"/>
    <w:basedOn w:val="af3"/>
    <w:link w:val="afffff"/>
    <w:uiPriority w:val="99"/>
    <w:rsid w:val="00AB1A87"/>
    <w:rPr>
      <w:b/>
      <w:bCs/>
      <w:lang w:bidi="ru-RU"/>
    </w:rPr>
  </w:style>
  <w:style w:type="paragraph" w:customStyle="1" w:styleId="WW-2">
    <w:name w:val="WW-Основной текст 2"/>
    <w:basedOn w:val="a1"/>
    <w:rsid w:val="00AB1A87"/>
    <w:rPr>
      <w:sz w:val="28"/>
      <w:szCs w:val="24"/>
      <w:lang w:eastAsia="ar-SA"/>
    </w:rPr>
  </w:style>
  <w:style w:type="character" w:customStyle="1" w:styleId="longtext">
    <w:name w:val="long_text"/>
    <w:basedOn w:val="a2"/>
    <w:rsid w:val="00AB1A87"/>
    <w:rPr>
      <w:rFonts w:cs="Times New Roman"/>
    </w:rPr>
  </w:style>
  <w:style w:type="paragraph" w:customStyle="1" w:styleId="39">
    <w:name w:val="заголовок 3"/>
    <w:basedOn w:val="a1"/>
    <w:next w:val="a1"/>
    <w:rsid w:val="00AB1A87"/>
    <w:pPr>
      <w:keepNext/>
      <w:widowControl w:val="0"/>
      <w:ind w:firstLine="851"/>
      <w:jc w:val="center"/>
    </w:pPr>
    <w:rPr>
      <w:sz w:val="28"/>
      <w:lang w:val="en-US"/>
    </w:rPr>
  </w:style>
  <w:style w:type="character" w:customStyle="1" w:styleId="CambriaMath">
    <w:name w:val="Стиль Cambria Math курсив"/>
    <w:basedOn w:val="a2"/>
    <w:rsid w:val="00AB1A87"/>
    <w:rPr>
      <w:rFonts w:ascii="Times New Roman" w:hAnsi="Times New Roman" w:cs="Times New Roman"/>
      <w:iCs/>
      <w:sz w:val="28"/>
    </w:rPr>
  </w:style>
  <w:style w:type="paragraph" w:customStyle="1" w:styleId="textjust">
    <w:name w:val="textjust"/>
    <w:basedOn w:val="a1"/>
    <w:rsid w:val="00196407"/>
    <w:pPr>
      <w:spacing w:before="100" w:beforeAutospacing="1" w:after="100" w:afterAutospacing="1"/>
    </w:pPr>
    <w:rPr>
      <w:sz w:val="24"/>
      <w:szCs w:val="24"/>
    </w:rPr>
  </w:style>
  <w:style w:type="character" w:styleId="afffff1">
    <w:name w:val="Intense Emphasis"/>
    <w:uiPriority w:val="21"/>
    <w:qFormat/>
    <w:rsid w:val="00386005"/>
    <w:rPr>
      <w:b/>
      <w:bCs/>
      <w:i/>
      <w:iCs/>
      <w:color w:val="4F81BD"/>
    </w:rPr>
  </w:style>
  <w:style w:type="paragraph" w:customStyle="1" w:styleId="afffff2">
    <w:name w:val="Содержимое таблицы"/>
    <w:basedOn w:val="a1"/>
    <w:rsid w:val="00792A9F"/>
    <w:pPr>
      <w:widowControl w:val="0"/>
      <w:suppressLineNumbers/>
      <w:suppressAutoHyphens/>
    </w:pPr>
    <w:rPr>
      <w:kern w:val="1"/>
      <w:sz w:val="24"/>
      <w:szCs w:val="24"/>
    </w:rPr>
  </w:style>
  <w:style w:type="table" w:customStyle="1" w:styleId="110">
    <w:name w:val="Сетка таблицы11"/>
    <w:basedOn w:val="a3"/>
    <w:uiPriority w:val="59"/>
    <w:rsid w:val="00DB49DE"/>
    <w:pPr>
      <w:ind w:firstLine="567"/>
    </w:pPr>
    <w:rPr>
      <w:rFonts w:ascii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d">
    <w:name w:val="Чертежный Знак"/>
    <w:basedOn w:val="a2"/>
    <w:link w:val="afc"/>
    <w:rsid w:val="00B176DD"/>
    <w:rPr>
      <w:rFonts w:ascii="ISOCPEUR" w:hAnsi="ISOCPEUR"/>
      <w:i/>
      <w:sz w:val="28"/>
      <w:lang w:val="uk-UA"/>
    </w:rPr>
  </w:style>
  <w:style w:type="character" w:customStyle="1" w:styleId="FontStyle347">
    <w:name w:val="Font Style347"/>
    <w:basedOn w:val="a2"/>
    <w:uiPriority w:val="99"/>
    <w:rsid w:val="00B176DD"/>
    <w:rPr>
      <w:rFonts w:ascii="Times New Roman" w:hAnsi="Times New Roman" w:cs="Times New Roman"/>
      <w:sz w:val="20"/>
      <w:szCs w:val="20"/>
    </w:rPr>
  </w:style>
  <w:style w:type="character" w:customStyle="1" w:styleId="FontStyle419">
    <w:name w:val="Font Style419"/>
    <w:rsid w:val="00B176DD"/>
    <w:rPr>
      <w:rFonts w:ascii="Constantia" w:hAnsi="Constantia" w:cs="Constantia" w:hint="default"/>
      <w:sz w:val="16"/>
      <w:szCs w:val="16"/>
    </w:rPr>
  </w:style>
  <w:style w:type="paragraph" w:customStyle="1" w:styleId="Style235">
    <w:name w:val="Style235"/>
    <w:basedOn w:val="a1"/>
    <w:rsid w:val="00B176DD"/>
    <w:pPr>
      <w:widowControl w:val="0"/>
      <w:autoSpaceDE w:val="0"/>
      <w:autoSpaceDN w:val="0"/>
      <w:adjustRightInd w:val="0"/>
      <w:spacing w:line="274" w:lineRule="exact"/>
      <w:ind w:hanging="706"/>
    </w:pPr>
    <w:rPr>
      <w:sz w:val="24"/>
      <w:szCs w:val="24"/>
    </w:rPr>
  </w:style>
  <w:style w:type="paragraph" w:customStyle="1" w:styleId="Style249">
    <w:name w:val="Style249"/>
    <w:basedOn w:val="a1"/>
    <w:rsid w:val="00B176DD"/>
    <w:pPr>
      <w:widowControl w:val="0"/>
      <w:autoSpaceDE w:val="0"/>
      <w:autoSpaceDN w:val="0"/>
      <w:adjustRightInd w:val="0"/>
      <w:spacing w:line="274" w:lineRule="exact"/>
    </w:pPr>
    <w:rPr>
      <w:sz w:val="24"/>
      <w:szCs w:val="24"/>
    </w:rPr>
  </w:style>
  <w:style w:type="paragraph" w:customStyle="1" w:styleId="Style284">
    <w:name w:val="Style284"/>
    <w:basedOn w:val="a1"/>
    <w:uiPriority w:val="99"/>
    <w:rsid w:val="00B176DD"/>
    <w:pPr>
      <w:widowControl w:val="0"/>
      <w:autoSpaceDE w:val="0"/>
      <w:autoSpaceDN w:val="0"/>
      <w:adjustRightInd w:val="0"/>
      <w:spacing w:line="278" w:lineRule="exact"/>
      <w:jc w:val="both"/>
    </w:pPr>
    <w:rPr>
      <w:sz w:val="24"/>
      <w:szCs w:val="24"/>
    </w:rPr>
  </w:style>
  <w:style w:type="paragraph" w:customStyle="1" w:styleId="Style100">
    <w:name w:val="Style100"/>
    <w:basedOn w:val="a1"/>
    <w:rsid w:val="00B176DD"/>
    <w:pPr>
      <w:widowControl w:val="0"/>
      <w:autoSpaceDE w:val="0"/>
      <w:autoSpaceDN w:val="0"/>
      <w:adjustRightInd w:val="0"/>
      <w:spacing w:line="283" w:lineRule="exact"/>
      <w:jc w:val="both"/>
    </w:pPr>
    <w:rPr>
      <w:sz w:val="24"/>
      <w:szCs w:val="24"/>
    </w:rPr>
  </w:style>
  <w:style w:type="character" w:customStyle="1" w:styleId="1d">
    <w:name w:val="Основной текст Знак1"/>
    <w:uiPriority w:val="99"/>
    <w:rsid w:val="000A1184"/>
    <w:rPr>
      <w:rFonts w:ascii="Times New Roman" w:hAnsi="Times New Roman" w:cs="Times New Roman"/>
      <w:sz w:val="17"/>
      <w:szCs w:val="17"/>
      <w:shd w:val="clear" w:color="auto" w:fill="FFFFFF"/>
    </w:rPr>
  </w:style>
  <w:style w:type="paragraph" w:customStyle="1" w:styleId="afffff3">
    <w:name w:val="Автозамена"/>
    <w:rsid w:val="000A1184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1e">
    <w:name w:val="Абзац списку1"/>
    <w:basedOn w:val="a1"/>
    <w:rsid w:val="000A1184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&#1064;&#1072;&#1073;&#1083;&#1086;&#1085;&#1099;\valj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3B07BB-D9BC-4670-8AA4-258C1E29D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valj.dot</Template>
  <TotalTime>7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ДИПЛОМ. ПЗ</vt:lpstr>
    </vt:vector>
  </TitlesOfParts>
  <Company>SPecialiST RePack</Company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ДИПЛОМ. ПЗ</dc:title>
  <dc:creator>Анютка</dc:creator>
  <cp:lastModifiedBy>Маргарита</cp:lastModifiedBy>
  <cp:revision>4</cp:revision>
  <cp:lastPrinted>2021-06-18T05:54:00Z</cp:lastPrinted>
  <dcterms:created xsi:type="dcterms:W3CDTF">2022-05-26T10:18:00Z</dcterms:created>
  <dcterms:modified xsi:type="dcterms:W3CDTF">2025-06-02T19:17:00Z</dcterms:modified>
</cp:coreProperties>
</file>